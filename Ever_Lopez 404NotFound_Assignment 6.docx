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FE58" w14:textId="77777777" w:rsidR="002F3D0A" w:rsidRDefault="002F3D0A" w:rsidP="002F3D0A">
      <w:pPr>
        <w:widowControl w:val="0"/>
        <w:rPr>
          <w:rFonts w:ascii="Times New Roman" w:eastAsia="Times New Roman" w:hAnsi="Times New Roman"/>
        </w:rPr>
      </w:pPr>
    </w:p>
    <w:tbl>
      <w:tblPr>
        <w:tblW w:w="9300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2F3D0A" w14:paraId="177D87B1" w14:textId="77777777" w:rsidTr="00651B57">
        <w:trPr>
          <w:trHeight w:val="3680"/>
        </w:trPr>
        <w:tc>
          <w:tcPr>
            <w:tcW w:w="9300" w:type="dxa"/>
            <w:tcMar>
              <w:bottom w:w="130" w:type="dxa"/>
            </w:tcMar>
            <w:vAlign w:val="bottom"/>
          </w:tcPr>
          <w:p w14:paraId="1DAD2BFF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110"/>
                <w:szCs w:val="11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110"/>
                <w:szCs w:val="110"/>
              </w:rPr>
              <w:t>Study Match</w:t>
            </w:r>
          </w:p>
        </w:tc>
      </w:tr>
      <w:tr w:rsidR="002F3D0A" w14:paraId="2408C1B9" w14:textId="77777777" w:rsidTr="00651B57">
        <w:trPr>
          <w:trHeight w:val="3260"/>
        </w:trPr>
        <w:tc>
          <w:tcPr>
            <w:tcW w:w="9300" w:type="dxa"/>
            <w:tcMar>
              <w:bottom w:w="216" w:type="dxa"/>
            </w:tcMar>
          </w:tcPr>
          <w:p w14:paraId="45CB51AA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110"/>
                <w:szCs w:val="110"/>
              </w:rPr>
            </w:pPr>
            <w:r>
              <w:rPr>
                <w:rFonts w:ascii="Times New Roman" w:eastAsia="Times New Roman" w:hAnsi="Times New Roman"/>
                <w:smallCaps/>
                <w:noProof/>
                <w:sz w:val="110"/>
                <w:szCs w:val="110"/>
              </w:rPr>
              <w:drawing>
                <wp:inline distT="0" distB="0" distL="0" distR="0" wp14:anchorId="5202BB5D" wp14:editId="4DDACF2D">
                  <wp:extent cx="2417513" cy="1971482"/>
                  <wp:effectExtent l="0" t="0" r="0" b="0"/>
                  <wp:docPr id="5" name="image10.png" descr="Image result for gsu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Image result for gsu 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13" cy="1971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C9D4F" w14:textId="77777777" w:rsidR="002F3D0A" w:rsidRDefault="002F3D0A" w:rsidP="002F3D0A">
      <w:pPr>
        <w:widowControl w:val="0"/>
        <w:rPr>
          <w:rFonts w:ascii="Times New Roman" w:eastAsia="Times New Roman" w:hAnsi="Times New Roman"/>
          <w:smallCaps/>
          <w:sz w:val="110"/>
          <w:szCs w:val="110"/>
        </w:rPr>
      </w:pPr>
    </w:p>
    <w:tbl>
      <w:tblPr>
        <w:tblW w:w="10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786"/>
      </w:tblGrid>
      <w:tr w:rsidR="002F3D0A" w14:paraId="2C03B925" w14:textId="77777777" w:rsidTr="00651B57">
        <w:trPr>
          <w:trHeight w:val="860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B22"/>
            <w:vAlign w:val="center"/>
          </w:tcPr>
          <w:p w14:paraId="3C2BEE5D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32"/>
                <w:szCs w:val="32"/>
              </w:rPr>
              <w:t>4/11/2018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/>
            <w:tcMar>
              <w:left w:w="216" w:type="dxa"/>
            </w:tcMar>
            <w:vAlign w:val="center"/>
          </w:tcPr>
          <w:p w14:paraId="7C6439A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/>
                <w:color w:val="000000"/>
                <w:sz w:val="40"/>
                <w:szCs w:val="40"/>
              </w:rPr>
              <w:t>Group name: 404 Not Found</w:t>
            </w:r>
          </w:p>
        </w:tc>
      </w:tr>
    </w:tbl>
    <w:p w14:paraId="25E28A66" w14:textId="77777777" w:rsidR="002F3D0A" w:rsidRDefault="002F3D0A" w:rsidP="002F3D0A">
      <w:pPr>
        <w:widowControl w:val="0"/>
        <w:rPr>
          <w:rFonts w:ascii="Times New Roman" w:eastAsia="Times New Roman" w:hAnsi="Times New Roman"/>
          <w:sz w:val="40"/>
          <w:szCs w:val="40"/>
        </w:rPr>
      </w:pPr>
    </w:p>
    <w:tbl>
      <w:tblPr>
        <w:tblW w:w="10080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2F3D0A" w14:paraId="120F2696" w14:textId="77777777" w:rsidTr="00651B57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7EE4293E" w14:textId="0641520B" w:rsidR="002F3D0A" w:rsidRDefault="002F3D0A" w:rsidP="00651B57">
            <w:pPr>
              <w:spacing w:line="432" w:lineRule="auto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Software Engineering (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CSc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4350) - Spring 2018</w:t>
            </w:r>
            <w:r>
              <w:rPr>
                <w:rFonts w:ascii="Times New Roman" w:eastAsia="Times New Roman" w:hAnsi="Times New Roman"/>
                <w:color w:val="000000"/>
              </w:rPr>
              <w:br/>
              <w:t xml:space="preserve">Members: Ever </w:t>
            </w:r>
            <w:r w:rsidR="00964FE9">
              <w:rPr>
                <w:rFonts w:ascii="Times New Roman" w:eastAsia="Times New Roman" w:hAnsi="Times New Roman"/>
                <w:color w:val="000000"/>
              </w:rPr>
              <w:t>Lopez, Hamza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Padania,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Mohammedzaeem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Momin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SanHwan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Park, Dung Dang</w:t>
            </w:r>
          </w:p>
        </w:tc>
      </w:tr>
    </w:tbl>
    <w:p w14:paraId="6A481418" w14:textId="77777777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a) Planning and Scheduling:</w:t>
      </w:r>
    </w:p>
    <w:p w14:paraId="6A37C11F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Outline Plan:</w:t>
      </w:r>
    </w:p>
    <w:p w14:paraId="77F8AB62" w14:textId="77777777" w:rsidR="002F3D0A" w:rsidRDefault="002F3D0A" w:rsidP="002F3D0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 What is the single most serious challenge you see in developing the product on schedule? </w:t>
      </w:r>
    </w:p>
    <w:p w14:paraId="19D3C8BD" w14:textId="77777777" w:rsidR="002F3D0A" w:rsidRDefault="002F3D0A" w:rsidP="002F3D0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We may not have enough expertise to complete the coding on time.</w:t>
      </w:r>
    </w:p>
    <w:p w14:paraId="6A404136" w14:textId="746FDA2D" w:rsidR="002F3D0A" w:rsidRDefault="002F3D0A" w:rsidP="002F3D0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 Write down 2+ risks you can for</w:t>
      </w:r>
      <w:r w:rsidR="00702867">
        <w:rPr>
          <w:rFonts w:ascii="Times New Roman" w:eastAsia="Times New Roman" w:hAnsi="Times New Roman"/>
          <w:sz w:val="24"/>
          <w:szCs w:val="24"/>
        </w:rPr>
        <w:t xml:space="preserve">esee in completing this project </w:t>
      </w:r>
      <w:r>
        <w:rPr>
          <w:rFonts w:ascii="Times New Roman" w:eastAsia="Times New Roman" w:hAnsi="Times New Roman"/>
          <w:sz w:val="24"/>
          <w:szCs w:val="24"/>
        </w:rPr>
        <w:t>(table below)</w:t>
      </w:r>
    </w:p>
    <w:p w14:paraId="31C908D0" w14:textId="5D4A7FC5" w:rsidR="002F3D0A" w:rsidRDefault="002F3D0A" w:rsidP="0070286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o Ways to avoid or lessen/ minimize the risks</w:t>
      </w:r>
      <w:r w:rsidR="00702867">
        <w:rPr>
          <w:rFonts w:ascii="Times New Roman" w:eastAsia="Times New Roman" w:hAnsi="Times New Roman"/>
          <w:sz w:val="24"/>
          <w:szCs w:val="24"/>
        </w:rPr>
        <w:t xml:space="preserve"> (table below)</w:t>
      </w:r>
    </w:p>
    <w:p w14:paraId="0863F426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Scheduling:</w:t>
      </w:r>
    </w:p>
    <w:tbl>
      <w:tblPr>
        <w:tblW w:w="93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1168"/>
        <w:gridCol w:w="3309"/>
        <w:gridCol w:w="3309"/>
      </w:tblGrid>
      <w:tr w:rsidR="002F3D0A" w14:paraId="697250D4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0E72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Risk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37E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Affects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8F0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Description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27DF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Minimize Risks</w:t>
            </w:r>
          </w:p>
        </w:tc>
      </w:tr>
      <w:tr w:rsidR="002F3D0A" w14:paraId="5143264D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C56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Product Competition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124D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Business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06E9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Most students make GroupMe in each of their classes, which allows them to reach out to the people in their class</w:t>
            </w:r>
            <w:r>
              <w:rPr>
                <w:rFonts w:ascii="Times New Roman" w:eastAsia="Times New Roman" w:hAnsi="Times New Roman"/>
                <w:color w:val="000000"/>
              </w:rPr>
              <w:br/>
              <w:t>There are many large Facebook groups based at GSU (Book Exchange)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0B0F" w14:textId="77777777" w:rsidR="002F3D0A" w:rsidRDefault="002F3D0A" w:rsidP="00651B57">
            <w:pPr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We need to make aggressive advertising for the site.  We can also add a report function for when a study partner is using the site for reasons other than intended and ban the user if verified.</w:t>
            </w:r>
          </w:p>
        </w:tc>
      </w:tr>
      <w:tr w:rsidR="002F3D0A" w14:paraId="0D4EA905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2860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Programming Delay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9A87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Project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1AF7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Not having enough time to program enough features and security measures necessary for this product.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3B1D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Plan accordingly based on a tight schedule.</w:t>
            </w:r>
          </w:p>
        </w:tc>
      </w:tr>
      <w:tr w:rsidR="002F3D0A" w14:paraId="5C495AB4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E46F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Size Underestimation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31F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Project and Product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C10C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Underestimating the necessary size of the system, based on the number of users now and future. 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CDEA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Perform a school wide survey to get an approximation of how many students will be using the system. </w:t>
            </w:r>
          </w:p>
        </w:tc>
      </w:tr>
      <w:tr w:rsidR="002F3D0A" w14:paraId="2862DE51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9D49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Resources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B09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Project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E19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Having the capability to house this system in terms of servers or </w:t>
            </w:r>
            <w:r>
              <w:rPr>
                <w:rFonts w:ascii="Times New Roman" w:eastAsia="Times New Roman" w:hAnsi="Times New Roman"/>
                <w:color w:val="000000"/>
              </w:rPr>
              <w:lastRenderedPageBreak/>
              <w:t xml:space="preserve">other required hardware. 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ED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lastRenderedPageBreak/>
              <w:t xml:space="preserve">Potential Solution: partner with a company or organization that has 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lastRenderedPageBreak/>
              <w:t>the bandwidth to maintain the system.</w:t>
            </w:r>
          </w:p>
        </w:tc>
      </w:tr>
    </w:tbl>
    <w:p w14:paraId="73F78597" w14:textId="77777777" w:rsidR="002F3D0A" w:rsidRDefault="002F3D0A" w:rsidP="002F3D0A">
      <w:pPr>
        <w:rPr>
          <w:rFonts w:ascii="Times New Roman" w:eastAsia="Times New Roman" w:hAnsi="Times New Roman"/>
          <w:sz w:val="24"/>
          <w:szCs w:val="24"/>
        </w:rPr>
      </w:pPr>
    </w:p>
    <w:p w14:paraId="79CCEC96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▪ Scheduling </w:t>
      </w:r>
    </w:p>
    <w:p w14:paraId="459D24B6" w14:textId="77777777" w:rsidR="002F3D0A" w:rsidRDefault="002F3D0A" w:rsidP="002F3D0A">
      <w:pPr>
        <w:rPr>
          <w:rFonts w:ascii="Times New Roman" w:eastAsia="Times New Roman" w:hAnsi="Times New Roman"/>
          <w:sz w:val="24"/>
          <w:szCs w:val="24"/>
        </w:rPr>
      </w:pPr>
    </w:p>
    <w:tbl>
      <w:tblPr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635"/>
        <w:gridCol w:w="3480"/>
        <w:gridCol w:w="1725"/>
      </w:tblGrid>
      <w:tr w:rsidR="002F3D0A" w14:paraId="4A50875B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3B73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82BD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Effort (person-days) 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64E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Duration (hours/or days/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etc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  <w:p w14:paraId="6271FBBC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D7D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Dependencies</w:t>
            </w:r>
          </w:p>
        </w:tc>
      </w:tr>
      <w:tr w:rsidR="002F3D0A" w14:paraId="3D269ADD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8AD3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1.Communicating on slack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6F2E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3032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CB00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N/A</w:t>
            </w:r>
          </w:p>
        </w:tc>
      </w:tr>
      <w:tr w:rsidR="002F3D0A" w14:paraId="6E406685" w14:textId="77777777" w:rsidTr="00651B57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DE4A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2.Meetings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73BB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A547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4E2F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1</w:t>
            </w:r>
          </w:p>
        </w:tc>
      </w:tr>
      <w:tr w:rsidR="002F3D0A" w14:paraId="318B9AC2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E97D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 Use Cases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2CEA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D1F2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hour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E896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2</w:t>
            </w:r>
          </w:p>
        </w:tc>
      </w:tr>
      <w:tr w:rsidR="002F3D0A" w14:paraId="28CC9ED0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DD44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 Use Case Diagrams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5CE9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1D00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7857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3</w:t>
            </w:r>
          </w:p>
        </w:tc>
      </w:tr>
      <w:tr w:rsidR="002F3D0A" w14:paraId="23595163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90B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5. Test Cases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DFC5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9489" w14:textId="20657C0C" w:rsidR="002F3D0A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2F3D0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gramStart"/>
            <w:r w:rsidR="002F3D0A">
              <w:rPr>
                <w:rFonts w:ascii="Times New Roman" w:eastAsia="Times New Roman" w:hAnsi="Times New Roman"/>
                <w:color w:val="000000"/>
              </w:rPr>
              <w:t>hour</w:t>
            </w:r>
            <w:proofErr w:type="gramEnd"/>
            <w:r w:rsidR="002F3D0A">
              <w:rPr>
                <w:rFonts w:ascii="Times New Roman" w:eastAsia="Times New Roman" w:hAnsi="Times New Roman"/>
                <w:color w:val="000000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0AEF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2</w:t>
            </w:r>
          </w:p>
        </w:tc>
      </w:tr>
      <w:tr w:rsidR="002F3D0A" w14:paraId="420B3D7E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FF4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6. Class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4F77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47B2" w14:textId="705A7CC9" w:rsidR="002F3D0A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  <w:r w:rsidR="002F3D0A">
              <w:rPr>
                <w:rFonts w:ascii="Times New Roman" w:eastAsia="Times New Roman" w:hAnsi="Times New Roman"/>
                <w:color w:val="000000"/>
              </w:rPr>
              <w:t xml:space="preserve">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4BBB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2</w:t>
            </w:r>
          </w:p>
        </w:tc>
      </w:tr>
      <w:tr w:rsidR="002F3D0A" w14:paraId="509C01F3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EE94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7. Sequence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7B81" w14:textId="30CB9DBE" w:rsidR="002F3D0A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89A" w14:textId="08B771B3" w:rsidR="002F3D0A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2F3D0A">
              <w:rPr>
                <w:rFonts w:ascii="Times New Roman" w:eastAsia="Times New Roman" w:hAnsi="Times New Roman"/>
                <w:color w:val="000000"/>
              </w:rPr>
              <w:t xml:space="preserve">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05A2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6</w:t>
            </w:r>
          </w:p>
        </w:tc>
      </w:tr>
      <w:tr w:rsidR="002F3D0A" w14:paraId="19356891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8EA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8. System Design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020" w14:textId="3A58C877" w:rsidR="002F3D0A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3810" w14:textId="6772ABED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702867">
              <w:rPr>
                <w:rFonts w:ascii="Times New Roman" w:eastAsia="Times New Roman" w:hAnsi="Times New Roman"/>
                <w:color w:val="000000"/>
              </w:rPr>
              <w:t xml:space="preserve">8 </w:t>
            </w:r>
            <w:r>
              <w:rPr>
                <w:rFonts w:ascii="Times New Roman" w:eastAsia="Times New Roman" w:hAnsi="Times New Roman"/>
                <w:color w:val="000000"/>
              </w:rPr>
              <w:t>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6645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7</w:t>
            </w:r>
          </w:p>
        </w:tc>
      </w:tr>
      <w:tr w:rsidR="002F3D0A" w14:paraId="3C43B923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5420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9. Implement the System Design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41B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50C3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379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8</w:t>
            </w:r>
          </w:p>
        </w:tc>
      </w:tr>
      <w:tr w:rsidR="002F3D0A" w14:paraId="37516BE2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45B1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10. System Testing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3FD5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D8D8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hour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CA16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9</w:t>
            </w:r>
          </w:p>
        </w:tc>
      </w:tr>
      <w:tr w:rsidR="002F3D0A" w14:paraId="5E5DA518" w14:textId="77777777" w:rsidTr="00651B57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984A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11. Test Documentation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2AE5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6F21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19F5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10</w:t>
            </w:r>
          </w:p>
        </w:tc>
      </w:tr>
      <w:tr w:rsidR="002F3D0A" w14:paraId="3CAA80E9" w14:textId="77777777" w:rsidTr="00651B57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626F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12. Video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1890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16CC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259" w14:textId="1565E985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Task </w:t>
            </w:r>
            <w:r w:rsidR="00702867">
              <w:rPr>
                <w:rFonts w:ascii="Times New Roman" w:eastAsia="Times New Roman" w:hAnsi="Times New Roman"/>
                <w:color w:val="000000"/>
              </w:rPr>
              <w:t>1-11</w:t>
            </w:r>
          </w:p>
        </w:tc>
      </w:tr>
      <w:tr w:rsidR="002F3D0A" w14:paraId="2A43B227" w14:textId="77777777" w:rsidTr="00651B57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8CB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13. Video Editing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AEE6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771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5223" w14:textId="77777777" w:rsidR="002F3D0A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Task 12</w:t>
            </w:r>
          </w:p>
        </w:tc>
      </w:tr>
    </w:tbl>
    <w:p w14:paraId="42F73564" w14:textId="21816FF3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20C80543" w14:textId="77777777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 xml:space="preserve">b) </w:t>
      </w:r>
    </w:p>
    <w:p w14:paraId="347E9D34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-------------------------------------------------Use Cases-----------------------------------------------------</w:t>
      </w:r>
    </w:p>
    <w:p w14:paraId="7861A0C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Identifier:1</w:t>
      </w:r>
    </w:p>
    <w:p w14:paraId="546166FA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7B874B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GSU email sign up and verification</w:t>
      </w:r>
    </w:p>
    <w:p w14:paraId="3A61650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456E406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31AA3884" w14:textId="77777777" w:rsidR="002F3D0A" w:rsidRDefault="002F3D0A" w:rsidP="00157F7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signs up for an account to use the system</w:t>
      </w:r>
    </w:p>
    <w:p w14:paraId="6A46EC27" w14:textId="77777777" w:rsidR="002F3D0A" w:rsidRDefault="002F3D0A" w:rsidP="00157F7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System sends verification email</w:t>
      </w:r>
    </w:p>
    <w:p w14:paraId="3DDE89F5" w14:textId="77777777" w:rsidR="002F3D0A" w:rsidRDefault="002F3D0A" w:rsidP="00157F7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verifies GSU email via system-generated email</w:t>
      </w:r>
    </w:p>
    <w:p w14:paraId="1D5F442A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None</w:t>
      </w:r>
    </w:p>
    <w:p w14:paraId="6AC6AFA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</w:t>
      </w:r>
    </w:p>
    <w:p w14:paraId="634DCD45" w14:textId="77777777" w:rsidR="002F3D0A" w:rsidRDefault="002F3D0A" w:rsidP="002F3D0A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non-GSU email.</w:t>
      </w:r>
    </w:p>
    <w:p w14:paraId="3AC8B90B" w14:textId="77777777" w:rsidR="002F3D0A" w:rsidRDefault="002F3D0A" w:rsidP="002F3D0A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3. User can’t reuse the email.</w:t>
      </w:r>
    </w:p>
    <w:p w14:paraId="416FA0D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create new account</w:t>
      </w:r>
    </w:p>
    <w:p w14:paraId="7279C9F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in need of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study community within GSU</w:t>
      </w:r>
    </w:p>
    <w:p w14:paraId="45451617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is a GSU student</w:t>
      </w:r>
    </w:p>
    <w:p w14:paraId="066D4DC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must have a valid GSU email</w:t>
      </w:r>
    </w:p>
    <w:p w14:paraId="2A4E2BA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14:paraId="13EC92E3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14:paraId="75CBC84E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 (Revised: 3/5/2018)</w:t>
      </w:r>
    </w:p>
    <w:p w14:paraId="7AA80FB7" w14:textId="657E73D2" w:rsidR="003D60B8" w:rsidRDefault="003D60B8" w:rsidP="002F3D0A">
      <w:pPr>
        <w:rPr>
          <w:rFonts w:ascii="Times New Roman" w:eastAsia="Times New Roman" w:hAnsi="Times New Roman"/>
          <w:b/>
        </w:rPr>
      </w:pPr>
    </w:p>
    <w:p w14:paraId="10A8CE6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2</w:t>
      </w:r>
    </w:p>
    <w:p w14:paraId="370387B5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1D7A045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Create new account and create password</w:t>
      </w:r>
    </w:p>
    <w:p w14:paraId="6D066D47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2A9B228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1C89221D" w14:textId="77777777" w:rsidR="002F3D0A" w:rsidRDefault="002F3D0A" w:rsidP="00157F7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directed to log in creator page after successful verification.  </w:t>
      </w:r>
    </w:p>
    <w:p w14:paraId="53EE706D" w14:textId="77777777" w:rsidR="002F3D0A" w:rsidRDefault="002F3D0A" w:rsidP="00157F7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prompted to create password; Password must be at least 8 characters long and must include at least one special character.</w:t>
      </w:r>
    </w:p>
    <w:p w14:paraId="7D5BE0C8" w14:textId="77777777" w:rsidR="002F3D0A" w:rsidRDefault="002F3D0A" w:rsidP="00157F7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proceeds to login</w:t>
      </w:r>
    </w:p>
    <w:p w14:paraId="48CB5B0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If user enters invalid password, system prompts user to try again</w:t>
      </w:r>
    </w:p>
    <w:p w14:paraId="3C701DD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Exception Paths: </w:t>
      </w:r>
    </w:p>
    <w:p w14:paraId="3435BC70" w14:textId="77777777" w:rsidR="002F3D0A" w:rsidRDefault="002F3D0A" w:rsidP="002F3D0A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password that does not meet the requirements </w:t>
      </w:r>
    </w:p>
    <w:p w14:paraId="0C8AEDC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create account</w:t>
      </w:r>
    </w:p>
    <w:p w14:paraId="48D0C40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clicks on verification link to bring them to account creation page</w:t>
      </w:r>
    </w:p>
    <w:p w14:paraId="0BFC5CF7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Username is panther email address</w:t>
      </w:r>
    </w:p>
    <w:p w14:paraId="6B873A35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Precondition: Student has verified their GSU email successfully</w:t>
      </w:r>
    </w:p>
    <w:p w14:paraId="3DD0F23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14:paraId="13E94F0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14:paraId="788861C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02/14/2018; (Revised 3/5/2018)</w:t>
      </w:r>
    </w:p>
    <w:p w14:paraId="231B1024" w14:textId="77777777" w:rsidR="002F3D0A" w:rsidRDefault="002F3D0A" w:rsidP="002F3D0A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14:paraId="604705A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3</w:t>
      </w:r>
    </w:p>
    <w:p w14:paraId="1FAFAF15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1DC77F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redirected to web page home screen</w:t>
      </w:r>
    </w:p>
    <w:p w14:paraId="71F2450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764FB7C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6B4AF03D" w14:textId="77777777" w:rsidR="002F3D0A" w:rsidRDefault="002F3D0A" w:rsidP="00157F7E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email and password</w:t>
      </w:r>
    </w:p>
    <w:p w14:paraId="34EF39FD" w14:textId="77777777" w:rsidR="002F3D0A" w:rsidRDefault="002F3D0A" w:rsidP="00157F7E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logs in</w:t>
      </w:r>
    </w:p>
    <w:p w14:paraId="5890730E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log in/forgot password</w:t>
      </w:r>
    </w:p>
    <w:p w14:paraId="389AB94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Wrong username, wrong password</w:t>
      </w:r>
    </w:p>
    <w:p w14:paraId="22C1ABE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accesses system database</w:t>
      </w:r>
    </w:p>
    <w:p w14:paraId="7AEDC7F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has credentials to log in</w:t>
      </w:r>
    </w:p>
    <w:p w14:paraId="0F1C336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successfully registered to use the system (see identifier 2)</w:t>
      </w:r>
    </w:p>
    <w:p w14:paraId="47ECE1F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successfully created login credentials to access system</w:t>
      </w:r>
    </w:p>
    <w:p w14:paraId="65A4A72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partner(s) needing help in similar areas</w:t>
      </w:r>
    </w:p>
    <w:p w14:paraId="78AC68E3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0940CCB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 (Revised: 3/5/2018)</w:t>
      </w:r>
    </w:p>
    <w:p w14:paraId="69AAE806" w14:textId="51B03524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5C94232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4</w:t>
      </w:r>
    </w:p>
    <w:p w14:paraId="3A150AA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5447463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creates personal profile</w:t>
      </w:r>
    </w:p>
    <w:p w14:paraId="4D5DB51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1EF9695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614BA9C3" w14:textId="77777777" w:rsidR="002F3D0A" w:rsidRDefault="002F3D0A" w:rsidP="00157F7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directed to profile creation page</w:t>
      </w:r>
    </w:p>
    <w:p w14:paraId="2EBC98A6" w14:textId="77777777" w:rsidR="002F3D0A" w:rsidRDefault="002F3D0A" w:rsidP="00157F7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personal details (Name, Age, Sex)</w:t>
      </w:r>
    </w:p>
    <w:p w14:paraId="1438E6FB" w14:textId="77777777" w:rsidR="002F3D0A" w:rsidRDefault="002F3D0A" w:rsidP="00157F7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/>
          <w:b/>
          <w:sz w:val="24"/>
          <w:szCs w:val="24"/>
        </w:rPr>
        <w:t>User is required to enter major, classes, type of student (undergrad vs grad, further classification optional)</w:t>
      </w:r>
    </w:p>
    <w:p w14:paraId="6601FA6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enter information</w:t>
      </w:r>
    </w:p>
    <w:p w14:paraId="74EF5B37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enters invalid classes or major</w:t>
      </w:r>
    </w:p>
    <w:p w14:paraId="1D8B301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allowed to move on toward searching for study partner(s) and/or post and discuss their questions and topic on the discussion board</w:t>
      </w:r>
    </w:p>
    <w:p w14:paraId="7FC187F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logs in for the first time </w:t>
      </w:r>
    </w:p>
    <w:p w14:paraId="3E8B3C1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created an account</w:t>
      </w:r>
    </w:p>
    <w:p w14:paraId="7E8C50E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a valid account (see identifier 3)</w:t>
      </w:r>
    </w:p>
    <w:p w14:paraId="6807DFD7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study partner(s)</w:t>
      </w:r>
    </w:p>
    <w:p w14:paraId="1123311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0E2028F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02/17/2018; (Revised 3/5/2018)</w:t>
      </w:r>
    </w:p>
    <w:p w14:paraId="02D02FC6" w14:textId="77777777" w:rsidR="002F3D0A" w:rsidRDefault="002F3D0A" w:rsidP="002F3D0A">
      <w:pPr>
        <w:ind w:left="720"/>
        <w:rPr>
          <w:rFonts w:ascii="Times New Roman" w:eastAsia="Times New Roman" w:hAnsi="Times New Roman"/>
          <w:b/>
        </w:rPr>
      </w:pPr>
    </w:p>
    <w:p w14:paraId="02E66CDD" w14:textId="0DE0DEF0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5CEB0A3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Identifier:5</w:t>
      </w:r>
    </w:p>
    <w:p w14:paraId="3FF4A99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281AF81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 is now able to search for potential study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partner(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in person or online)</w:t>
      </w:r>
    </w:p>
    <w:p w14:paraId="2DAD972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778D71F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085ACC2F" w14:textId="77777777" w:rsidR="002F3D0A" w:rsidRDefault="002F3D0A" w:rsidP="00157F7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access search option from home screen</w:t>
      </w:r>
    </w:p>
    <w:p w14:paraId="1E57CF77" w14:textId="77777777" w:rsidR="002F3D0A" w:rsidRDefault="002F3D0A" w:rsidP="00157F7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filter based on major, course, student type </w:t>
      </w:r>
    </w:p>
    <w:p w14:paraId="29BEB809" w14:textId="77777777" w:rsidR="002F3D0A" w:rsidRDefault="002F3D0A" w:rsidP="00157F7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List of potential matches based on filter parameters and their profile is provided to User</w:t>
      </w:r>
    </w:p>
    <w:p w14:paraId="14A706C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search for discussion boards</w:t>
      </w:r>
    </w:p>
    <w:p w14:paraId="66BB4A5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is not accepted by any potential matches</w:t>
      </w:r>
    </w:p>
    <w:p w14:paraId="3A1FF433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can then set up a study time and place</w:t>
      </w:r>
    </w:p>
    <w:p w14:paraId="76E8276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is in search of academic help </w:t>
      </w:r>
    </w:p>
    <w:p w14:paraId="433BD92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Assumptions: User is looking for a tutor, study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partner,  or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study guides after creating an account</w:t>
      </w:r>
    </w:p>
    <w:p w14:paraId="6A06A56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14:paraId="1C0534E5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now collaborate with their study match however best fits their needs, online or in person</w:t>
      </w:r>
    </w:p>
    <w:p w14:paraId="0ECAF70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1B74A0F7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02/19/2018 (Revised: 3/5/2018)</w:t>
      </w:r>
    </w:p>
    <w:p w14:paraId="644FE524" w14:textId="77777777" w:rsidR="002F3D0A" w:rsidRDefault="002F3D0A" w:rsidP="002F3D0A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14:paraId="431A9627" w14:textId="49ABFA57" w:rsidR="002F3D0A" w:rsidRDefault="002F3D0A" w:rsidP="00F84D53">
      <w:pPr>
        <w:rPr>
          <w:rFonts w:ascii="Times New Roman" w:eastAsia="Times New Roman" w:hAnsi="Times New Roman"/>
          <w:b/>
          <w:sz w:val="24"/>
          <w:szCs w:val="24"/>
        </w:rPr>
      </w:pPr>
    </w:p>
    <w:p w14:paraId="6DFF1D5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6</w:t>
      </w:r>
    </w:p>
    <w:p w14:paraId="6F15CE9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2A3B9B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Discussion board feature is available to users to post their questions or discussion topics</w:t>
      </w:r>
    </w:p>
    <w:p w14:paraId="4E19991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47131D3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4354853F" w14:textId="77777777" w:rsidR="002F3D0A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have the option of utilizing the discussion board feature to post more specific questions or discuss matters pertaining to their classes</w:t>
      </w:r>
    </w:p>
    <w:p w14:paraId="1C88998E" w14:textId="77777777" w:rsidR="002F3D0A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“New Post” option </w:t>
      </w:r>
    </w:p>
    <w:p w14:paraId="3F77A3FE" w14:textId="77777777" w:rsidR="002F3D0A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When creating a new thread, user must enter a subject and message  </w:t>
      </w:r>
    </w:p>
    <w:p w14:paraId="6BDB2515" w14:textId="77777777" w:rsidR="002F3D0A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must select relevant class for filtering purposes</w:t>
      </w:r>
    </w:p>
    <w:p w14:paraId="512A805A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14:paraId="668AE1E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790A03C8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Another user can respond to the original post. </w:t>
      </w:r>
    </w:p>
    <w:p w14:paraId="104002D3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specific question or would like to openly dis*-cuss something pertaining to their question. </w:t>
      </w:r>
    </w:p>
    <w:p w14:paraId="02B9132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academic help from their peers</w:t>
      </w:r>
    </w:p>
    <w:p w14:paraId="1121538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14:paraId="468D518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Users will get a response to their thread from other users</w:t>
      </w:r>
    </w:p>
    <w:p w14:paraId="367CCA4F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5B1C4D96" w14:textId="680B75D5" w:rsidR="00F84D53" w:rsidRPr="003D60B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14:paraId="20BBAD1A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Identifier: 7</w:t>
      </w:r>
    </w:p>
    <w:p w14:paraId="5AEC7CB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D7929C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Users can read and respond to a post in the discussion board </w:t>
      </w:r>
    </w:p>
    <w:p w14:paraId="6C44CB6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263CF26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0B2C6982" w14:textId="77777777" w:rsidR="002F3D0A" w:rsidRDefault="002F3D0A" w:rsidP="00157F7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read other users’ post containing topic or question</w:t>
      </w:r>
    </w:p>
    <w:p w14:paraId="41D85F04" w14:textId="77777777" w:rsidR="002F3D0A" w:rsidRDefault="002F3D0A" w:rsidP="00157F7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“Reply” option </w:t>
      </w:r>
    </w:p>
    <w:p w14:paraId="24C1FE89" w14:textId="77777777" w:rsidR="002F3D0A" w:rsidRDefault="002F3D0A" w:rsidP="00157F7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Reply is posted underneath original post</w:t>
      </w:r>
    </w:p>
    <w:p w14:paraId="414E9EB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14:paraId="002ACCB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04FD1960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Original user or other readers can rate the answer</w:t>
      </w:r>
    </w:p>
    <w:p w14:paraId="7CC3198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response or answer to a specific question or topic </w:t>
      </w:r>
    </w:p>
    <w:p w14:paraId="63B6DA8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provide academic help to their peer</w:t>
      </w:r>
    </w:p>
    <w:p w14:paraId="78E9F3D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interested in providing academic assistance</w:t>
      </w:r>
    </w:p>
    <w:p w14:paraId="423D2D1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User’s’ comment will be posted as a response and potentially get rated</w:t>
      </w:r>
    </w:p>
    <w:p w14:paraId="3FF6BF9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7821CD1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14:paraId="15E89861" w14:textId="7D836342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172A77CA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8</w:t>
      </w:r>
    </w:p>
    <w:p w14:paraId="53423CD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2F254113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The original poster can mark the original post as solved </w:t>
      </w:r>
    </w:p>
    <w:p w14:paraId="433E537D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4915B73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61231D96" w14:textId="77777777" w:rsidR="002F3D0A" w:rsidRDefault="002F3D0A" w:rsidP="00157F7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Original poster(User) reads the responses on his thread</w:t>
      </w:r>
    </w:p>
    <w:p w14:paraId="1B32E474" w14:textId="77777777" w:rsidR="002F3D0A" w:rsidRDefault="002F3D0A" w:rsidP="00157F7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mark the response solved if they are content with an answer</w:t>
      </w:r>
    </w:p>
    <w:p w14:paraId="0A72EB45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Original poster(User) does not mark any responses “Answered”</w:t>
      </w:r>
    </w:p>
    <w:p w14:paraId="75B86139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3D76B98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14:paraId="0EB8203A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searching for answer to their thread </w:t>
      </w:r>
    </w:p>
    <w:p w14:paraId="48B8FCAE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receive an answer to their thread</w:t>
      </w:r>
    </w:p>
    <w:p w14:paraId="7BC26E1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 thread</w:t>
      </w:r>
    </w:p>
    <w:p w14:paraId="6D070C4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Thread is marked “Answered”</w:t>
      </w:r>
    </w:p>
    <w:p w14:paraId="426ECD0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2FBD0354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Revised: (3/7/2018)</w:t>
      </w:r>
    </w:p>
    <w:p w14:paraId="01356950" w14:textId="77777777" w:rsidR="002F3D0A" w:rsidRDefault="002F3D0A" w:rsidP="002F3D0A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915D396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9</w:t>
      </w:r>
    </w:p>
    <w:p w14:paraId="5563242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576F629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Users can rate a thread with a “Thumbs up” or “Thumbs down”</w:t>
      </w:r>
    </w:p>
    <w:p w14:paraId="6726BE1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5457FDEE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4EB5716C" w14:textId="77777777" w:rsidR="002F3D0A" w:rsidRDefault="002F3D0A" w:rsidP="00157F7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Users read threads and comments</w:t>
      </w:r>
    </w:p>
    <w:p w14:paraId="21CD0D89" w14:textId="77777777" w:rsidR="002F3D0A" w:rsidRDefault="002F3D0A" w:rsidP="00157F7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rate the threads and comments with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a thumbs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up or thumbs down</w:t>
      </w:r>
    </w:p>
    <w:p w14:paraId="528CF751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comment or leave thread</w:t>
      </w:r>
    </w:p>
    <w:p w14:paraId="04F8C143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561ACAD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Extension Points: None</w:t>
      </w:r>
    </w:p>
    <w:p w14:paraId="5CE51125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is in search for academic help</w:t>
      </w:r>
    </w:p>
    <w:p w14:paraId="5ACF8D4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some knowledge over the subject matter</w:t>
      </w:r>
    </w:p>
    <w:p w14:paraId="676B0E7E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browsing through threads</w:t>
      </w:r>
    </w:p>
    <w:p w14:paraId="1117D8BC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Comment is rated “Thumbs up” or “Thumbs down”</w:t>
      </w:r>
    </w:p>
    <w:p w14:paraId="5AE2596B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388D55C2" w14:textId="77777777" w:rsidR="002F3D0A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(Revised: 3/7/2018)</w:t>
      </w:r>
    </w:p>
    <w:p w14:paraId="623D4139" w14:textId="4BE0C2EC" w:rsidR="00F84D53" w:rsidRDefault="00F84D53" w:rsidP="00F84D53">
      <w:pPr>
        <w:rPr>
          <w:rFonts w:ascii="Times New Roman" w:eastAsia="Times New Roman" w:hAnsi="Times New Roman"/>
          <w:b/>
        </w:rPr>
      </w:pPr>
    </w:p>
    <w:p w14:paraId="3FE35055" w14:textId="7AEFF729" w:rsidR="002F3D0A" w:rsidRDefault="002F3D0A" w:rsidP="00F84D53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--------------------------------------------------Test Cases--------------------------------------------------------</w:t>
      </w:r>
    </w:p>
    <w:p w14:paraId="0E8D93D7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Sign Up and Verification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13BA4A1A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86D531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1A0EE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Ensures that a valid GSU student can sign up.</w:t>
            </w:r>
          </w:p>
        </w:tc>
      </w:tr>
      <w:tr w:rsidR="002F3D0A" w14:paraId="4448A971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CB971ED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15490ED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GSU email to verify.</w:t>
            </w:r>
          </w:p>
        </w:tc>
      </w:tr>
      <w:tr w:rsidR="002F3D0A" w14:paraId="4A69551F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299299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DE7CD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 xml:space="preserve">Verification email is sent to the GSU email. </w:t>
            </w:r>
          </w:p>
        </w:tc>
      </w:tr>
      <w:tr w:rsidR="002F3D0A" w14:paraId="2911FB6B" w14:textId="77777777" w:rsidTr="00651B57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F3657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5898DC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None</w:t>
            </w:r>
          </w:p>
        </w:tc>
      </w:tr>
      <w:tr w:rsidR="002F3D0A" w14:paraId="22ADD657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E6FAB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52CCC7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</w:p>
        </w:tc>
      </w:tr>
      <w:tr w:rsidR="002F3D0A" w14:paraId="314E072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0495E9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4F7B802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Form values are not left blank.</w:t>
            </w:r>
          </w:p>
          <w:p w14:paraId="2E5AC639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Entered email ends with student.gsu.edu</w:t>
            </w:r>
          </w:p>
          <w:p w14:paraId="6B734A98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Password is valid.</w:t>
            </w:r>
          </w:p>
          <w:p w14:paraId="41018844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Verify that the retrieved email doesn't already exist in database.</w:t>
            </w:r>
          </w:p>
          <w:p w14:paraId="72D56F3E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 xml:space="preserve">Send verification email. </w:t>
            </w:r>
          </w:p>
          <w:p w14:paraId="011995DD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Confirm sign up.</w:t>
            </w:r>
          </w:p>
          <w:p w14:paraId="4D96E7F9" w14:textId="77777777" w:rsidR="002F3D0A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Save user into Users database.</w:t>
            </w:r>
          </w:p>
        </w:tc>
      </w:tr>
      <w:tr w:rsidR="002F3D0A" w14:paraId="63B91908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9749A31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94C006D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</w:tc>
      </w:tr>
    </w:tbl>
    <w:p w14:paraId="4F023407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Account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74BE8DCD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292CE81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508FC28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 xml:space="preserve">User will be allowed to enter study match website. </w:t>
            </w:r>
          </w:p>
        </w:tc>
      </w:tr>
      <w:tr w:rsidR="002F3D0A" w14:paraId="2A788975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D52FAA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3673C1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GSU email and password.</w:t>
            </w:r>
          </w:p>
        </w:tc>
      </w:tr>
      <w:tr w:rsidR="002F3D0A" w14:paraId="03C6F250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D3E1E3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3197C6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will enter initial home page and password will be stored in database.</w:t>
            </w:r>
          </w:p>
        </w:tc>
      </w:tr>
      <w:tr w:rsidR="002F3D0A" w14:paraId="3D513B34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4A8796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0404986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Sign up and verification step</w:t>
            </w:r>
          </w:p>
        </w:tc>
      </w:tr>
      <w:tr w:rsidR="002F3D0A" w14:paraId="0EA8F411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059133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lastRenderedPageBreak/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4420CE1" w14:textId="77777777" w:rsidR="002F3D0A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Enter login page</w:t>
            </w:r>
          </w:p>
          <w:p w14:paraId="14F4D1B5" w14:textId="77777777" w:rsidR="002F3D0A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Set password</w:t>
            </w:r>
          </w:p>
          <w:p w14:paraId="0F1DC88D" w14:textId="77777777" w:rsidR="002F3D0A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Password will be stored in database.</w:t>
            </w:r>
          </w:p>
          <w:p w14:paraId="04A37AC1" w14:textId="77777777" w:rsidR="002F3D0A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succeed to login</w:t>
            </w:r>
          </w:p>
        </w:tc>
      </w:tr>
      <w:tr w:rsidR="002F3D0A" w14:paraId="3C83423E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A7DB4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C935DD2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</w:tc>
      </w:tr>
    </w:tbl>
    <w:p w14:paraId="522E1186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Login</w:t>
      </w: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49C28B5F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C631081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F7D0201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Ensures that only registered student can access the system.</w:t>
            </w:r>
          </w:p>
        </w:tc>
      </w:tr>
      <w:tr w:rsidR="002F3D0A" w14:paraId="43FFAFE3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7699F6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149E0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GSU email and password.</w:t>
            </w:r>
          </w:p>
        </w:tc>
      </w:tr>
      <w:tr w:rsidR="002F3D0A" w14:paraId="467C56CA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30B7187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90F2E9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is allowed an access to the system.</w:t>
            </w:r>
          </w:p>
        </w:tc>
      </w:tr>
      <w:tr w:rsidR="002F3D0A" w14:paraId="005FEAF0" w14:textId="77777777" w:rsidTr="00651B57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1A52B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E4B77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need to create account.</w:t>
            </w:r>
          </w:p>
        </w:tc>
      </w:tr>
      <w:tr w:rsidR="002F3D0A" w14:paraId="5F0B9655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AC4B95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Initialization: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806919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database is loaded.</w:t>
            </w:r>
          </w:p>
        </w:tc>
      </w:tr>
      <w:tr w:rsidR="002F3D0A" w14:paraId="4ECC664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A93243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9E1ADBE" w14:textId="77777777" w:rsidR="002F3D0A" w:rsidRDefault="002F3D0A" w:rsidP="00157F7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No fields are left empty.</w:t>
            </w:r>
          </w:p>
          <w:p w14:paraId="41D348B6" w14:textId="77777777" w:rsidR="002F3D0A" w:rsidRDefault="002F3D0A" w:rsidP="00157F7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Entered email and password exists in database.</w:t>
            </w:r>
          </w:p>
          <w:p w14:paraId="61993D2A" w14:textId="77777777" w:rsidR="002F3D0A" w:rsidRDefault="002F3D0A" w:rsidP="00157F7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is redirect to the system.</w:t>
            </w:r>
          </w:p>
        </w:tc>
      </w:tr>
      <w:tr w:rsidR="002F3D0A" w14:paraId="31127B95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27D5CF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E64EE2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</w:tc>
      </w:tr>
    </w:tbl>
    <w:p w14:paraId="20E1E8CD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Personal Profile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4FF4C237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5ACD478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25FCAD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 xml:space="preserve">User will create their profiles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in order to</w:t>
            </w:r>
            <w:proofErr w:type="gramEnd"/>
            <w:r>
              <w:rPr>
                <w:rFonts w:ascii="Times New Roman" w:eastAsia="Times New Roman" w:hAnsi="Times New Roman"/>
                <w:color w:val="000000"/>
                <w:highlight w:val="white"/>
              </w:rPr>
              <w:t xml:space="preserve"> communicate </w:t>
            </w:r>
          </w:p>
        </w:tc>
      </w:tr>
      <w:tr w:rsidR="002F3D0A" w14:paraId="01EC6E72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BCB8F58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B471B3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Name, Major, Classes, approximate available time, type of student (undergrad or grad)</w:t>
            </w:r>
          </w:p>
        </w:tc>
      </w:tr>
      <w:tr w:rsidR="002F3D0A" w14:paraId="14C1F3B7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655ADE1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FFC7FD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profile information will be saved into database.</w:t>
            </w:r>
          </w:p>
        </w:tc>
      </w:tr>
      <w:tr w:rsidR="002F3D0A" w14:paraId="66026275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FAF706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77C662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log in.</w:t>
            </w:r>
          </w:p>
        </w:tc>
      </w:tr>
      <w:tr w:rsidR="002F3D0A" w14:paraId="4D5056D0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4881FF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53DF035" w14:textId="77777777" w:rsidR="002F3D0A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 xml:space="preserve">Fill in username, major, classes, student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type(</w:t>
            </w:r>
            <w:proofErr w:type="gramEnd"/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undergrad or grad)available time.</w:t>
            </w:r>
          </w:p>
          <w:p w14:paraId="64352008" w14:textId="77777777" w:rsidR="002F3D0A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Profile information is saved in database.</w:t>
            </w:r>
          </w:p>
          <w:p w14:paraId="651AB9A2" w14:textId="77777777" w:rsidR="002F3D0A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have personal profile.</w:t>
            </w:r>
          </w:p>
        </w:tc>
      </w:tr>
      <w:tr w:rsidR="002F3D0A" w14:paraId="1870E941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23BF04E" w14:textId="25D8E66C" w:rsidR="002F3D0A" w:rsidRPr="003D60B8" w:rsidRDefault="002F3D0A" w:rsidP="00F84D53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928AC90" w14:textId="7EC7A9B3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</w:tc>
      </w:tr>
    </w:tbl>
    <w:p w14:paraId="3EB12D64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lastRenderedPageBreak/>
        <w:t>Search Study Partner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338F111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E2739C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E183EE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will search their potential study partner for study</w:t>
            </w:r>
          </w:p>
        </w:tc>
      </w:tr>
      <w:tr w:rsidR="002F3D0A" w14:paraId="01395088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2903C3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263943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Major, course, approximate available time, rate, level, location and student type.</w:t>
            </w:r>
          </w:p>
        </w:tc>
      </w:tr>
      <w:tr w:rsidR="002F3D0A" w14:paraId="22F6394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ED32962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5E73C0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will find their study partner based on their searching conditions.</w:t>
            </w:r>
          </w:p>
        </w:tc>
      </w:tr>
      <w:tr w:rsidR="002F3D0A" w14:paraId="02E40CB1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AFF8C5D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8B8C18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User’s profile</w:t>
            </w:r>
          </w:p>
        </w:tc>
      </w:tr>
      <w:tr w:rsidR="002F3D0A" w14:paraId="569BA04E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1C796D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F20328" w14:textId="77777777" w:rsidR="002F3D0A" w:rsidRDefault="002F3D0A" w:rsidP="00157F7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Select conditions</w:t>
            </w:r>
          </w:p>
          <w:p w14:paraId="3F6FF296" w14:textId="77777777" w:rsidR="002F3D0A" w:rsidRDefault="002F3D0A" w:rsidP="00157F7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Search study partner</w:t>
            </w:r>
          </w:p>
          <w:p w14:paraId="44BA4D9E" w14:textId="77777777" w:rsidR="002F3D0A" w:rsidRDefault="002F3D0A" w:rsidP="00157F7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System will show potential study colleague</w:t>
            </w:r>
          </w:p>
          <w:p w14:paraId="3A407A2B" w14:textId="77777777" w:rsidR="002F3D0A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will accept recommend or deny</w:t>
            </w:r>
          </w:p>
        </w:tc>
      </w:tr>
      <w:tr w:rsidR="002F3D0A" w14:paraId="67D1669C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61C4A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C1045E" w14:textId="4697492F" w:rsidR="00B37B5B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</w:tc>
      </w:tr>
    </w:tbl>
    <w:p w14:paraId="675A4E0E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Posting on discussion board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3F9F2D2A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E7151B2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C57CEA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user discussion board instead of studying in person</w:t>
            </w:r>
          </w:p>
        </w:tc>
      </w:tr>
      <w:tr w:rsidR="002F3D0A" w14:paraId="429D1878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89477F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2CAA15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posting</w:t>
            </w:r>
          </w:p>
        </w:tc>
      </w:tr>
      <w:tr w:rsidR="002F3D0A" w14:paraId="48AB9FD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FC08977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6653D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use discussion board to post to ask about their study questions.</w:t>
            </w:r>
          </w:p>
        </w:tc>
      </w:tr>
      <w:tr w:rsidR="002F3D0A" w14:paraId="7DC28EDF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B1F1C0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382D8C2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Create personal profile</w:t>
            </w:r>
          </w:p>
        </w:tc>
      </w:tr>
      <w:tr w:rsidR="002F3D0A" w14:paraId="73755F8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EFFFB8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31EF51" w14:textId="77777777" w:rsidR="002F3D0A" w:rsidRDefault="002F3D0A" w:rsidP="00157F7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 post their question on the discussion board</w:t>
            </w:r>
          </w:p>
          <w:p w14:paraId="63B6B61D" w14:textId="77777777" w:rsidR="002F3D0A" w:rsidRDefault="002F3D0A" w:rsidP="00157F7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Database will records questions.</w:t>
            </w:r>
          </w:p>
        </w:tc>
      </w:tr>
      <w:tr w:rsidR="002F3D0A" w14:paraId="0D5E5D8F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8DDEA6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4771629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  <w:p w14:paraId="179A168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</w:p>
        </w:tc>
      </w:tr>
    </w:tbl>
    <w:p w14:paraId="7837F2BD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Answer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205A9E1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5683AE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AA8FF6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respond to a past discussion board after they read</w:t>
            </w:r>
          </w:p>
        </w:tc>
      </w:tr>
      <w:tr w:rsidR="002F3D0A" w14:paraId="6302A567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F705889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4015AB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comments</w:t>
            </w:r>
          </w:p>
        </w:tc>
      </w:tr>
      <w:tr w:rsidR="002F3D0A" w14:paraId="1568D9A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79048B7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5428EB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share their studying and respond on the discussion board</w:t>
            </w:r>
          </w:p>
        </w:tc>
      </w:tr>
      <w:tr w:rsidR="002F3D0A" w14:paraId="5A31874B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27345F7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lastRenderedPageBreak/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B50148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discussion board</w:t>
            </w:r>
          </w:p>
        </w:tc>
      </w:tr>
      <w:tr w:rsidR="002F3D0A" w14:paraId="153708A1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9201DD1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0249F0A" w14:textId="77777777" w:rsidR="002F3D0A" w:rsidRDefault="002F3D0A" w:rsidP="00157F7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read the post that is related to their studying</w:t>
            </w:r>
          </w:p>
          <w:p w14:paraId="37F5FA61" w14:textId="77777777" w:rsidR="002F3D0A" w:rsidRDefault="002F3D0A" w:rsidP="00157F7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would respond</w:t>
            </w:r>
          </w:p>
          <w:p w14:paraId="72933A78" w14:textId="77777777" w:rsidR="002F3D0A" w:rsidRDefault="002F3D0A" w:rsidP="00157F7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Database records will keep in the future for other users</w:t>
            </w:r>
          </w:p>
        </w:tc>
      </w:tr>
      <w:tr w:rsidR="002F3D0A" w14:paraId="025C04D8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B52C5D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7D335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  <w:p w14:paraId="1597F9EF" w14:textId="4DF2689A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</w:p>
        </w:tc>
      </w:tr>
    </w:tbl>
    <w:p w14:paraId="1F327CBB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Mark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170CD8C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EE7D67E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F1C9855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mark the original posters</w:t>
            </w:r>
          </w:p>
        </w:tc>
      </w:tr>
      <w:tr w:rsidR="002F3D0A" w14:paraId="0687005E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2E4692F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FA420B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Mark</w:t>
            </w:r>
          </w:p>
        </w:tc>
      </w:tr>
      <w:tr w:rsidR="002F3D0A" w14:paraId="230A20B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425D684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A33A8E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mark the original poster if they are content with an answer</w:t>
            </w:r>
          </w:p>
        </w:tc>
      </w:tr>
      <w:tr w:rsidR="002F3D0A" w14:paraId="43DE120A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6950E9A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F5DFDC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Respond</w:t>
            </w:r>
          </w:p>
        </w:tc>
      </w:tr>
      <w:tr w:rsidR="002F3D0A" w14:paraId="5C05AA84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966D37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CA464E" w14:textId="77777777" w:rsidR="002F3D0A" w:rsidRDefault="002F3D0A" w:rsidP="00157F7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Original Poster(Users) read the response on their thread</w:t>
            </w:r>
          </w:p>
          <w:p w14:paraId="42F7F747" w14:textId="77777777" w:rsidR="002F3D0A" w:rsidRDefault="002F3D0A" w:rsidP="00157F7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mark it as solved</w:t>
            </w:r>
          </w:p>
          <w:p w14:paraId="3DD62992" w14:textId="77777777" w:rsidR="002F3D0A" w:rsidRDefault="002F3D0A" w:rsidP="00157F7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Database will keep marked threads</w:t>
            </w:r>
          </w:p>
        </w:tc>
      </w:tr>
      <w:tr w:rsidR="002F3D0A" w14:paraId="24A15106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6B7A0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635EE03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  <w:p w14:paraId="3616D2CA" w14:textId="7F45B9E8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</w:p>
        </w:tc>
      </w:tr>
    </w:tbl>
    <w:p w14:paraId="5BAE0B26" w14:textId="77777777" w:rsidR="002F3D0A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Rate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14:paraId="3821690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EEEA4F2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43AA038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can rate thread with “Thumbs up” and “Thumbs down”</w:t>
            </w:r>
          </w:p>
        </w:tc>
      </w:tr>
      <w:tr w:rsidR="002F3D0A" w14:paraId="335F3812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4C7CFFE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0832CE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“Thumbs up” and “Thumbs down”</w:t>
            </w:r>
          </w:p>
        </w:tc>
      </w:tr>
      <w:tr w:rsidR="002F3D0A" w14:paraId="635FE1A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6F6D850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6D563BC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will rate people who joined study match or comments, and the rate will be shown on their profile.</w:t>
            </w:r>
          </w:p>
        </w:tc>
      </w:tr>
      <w:tr w:rsidR="002F3D0A" w14:paraId="52428B04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06008D9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F40567B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Chat and Discussion board</w:t>
            </w:r>
          </w:p>
        </w:tc>
      </w:tr>
      <w:tr w:rsidR="002F3D0A" w14:paraId="4CC8957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DDC0C97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DDBEB86" w14:textId="77777777" w:rsidR="002F3D0A" w:rsidRDefault="002F3D0A" w:rsidP="00157F7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Users rate posting by “thumbs up” or “thumbs down”</w:t>
            </w:r>
          </w:p>
          <w:p w14:paraId="58E75862" w14:textId="77777777" w:rsidR="002F3D0A" w:rsidRDefault="002F3D0A" w:rsidP="00157F7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The result will be stored in database.</w:t>
            </w:r>
          </w:p>
          <w:p w14:paraId="3E36863D" w14:textId="77777777" w:rsidR="002F3D0A" w:rsidRDefault="002F3D0A" w:rsidP="00157F7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Database records will be kept in the future.</w:t>
            </w:r>
          </w:p>
        </w:tc>
      </w:tr>
      <w:tr w:rsidR="002F3D0A" w14:paraId="7FBE4A90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61A1499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19517C8" w14:textId="77777777" w:rsidR="002F3D0A" w:rsidRDefault="002F3D0A" w:rsidP="00651B57">
            <w:pPr>
              <w:rPr>
                <w:rFonts w:ascii="Times New Roman" w:eastAsia="Times New Roman" w:hAnsi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highlight w:val="white"/>
              </w:rPr>
              <w:t>All team members (Revised: 3/7/18)</w:t>
            </w:r>
          </w:p>
        </w:tc>
      </w:tr>
    </w:tbl>
    <w:p w14:paraId="439EB1A5" w14:textId="2B32BD14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System Use Case Diagram</w:t>
      </w:r>
    </w:p>
    <w:p w14:paraId="3A11E6DA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5E4ADCDE" wp14:editId="79082396">
            <wp:extent cx="5943600" cy="5384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1FFDA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2251330D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20203FEF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10416EDF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39471995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7AD4849" w14:textId="0420BC1E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6DD8CC2" w14:textId="77777777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DBB0C95" w14:textId="77777777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 xml:space="preserve">Class Diagram </w:t>
      </w:r>
    </w:p>
    <w:p w14:paraId="1BDE97E8" w14:textId="77777777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484A23C2" wp14:editId="5F4AA377">
            <wp:extent cx="5319713" cy="402388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023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668B6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System Model Design</w:t>
      </w:r>
    </w:p>
    <w:p w14:paraId="6A9BE841" w14:textId="77777777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114300" distB="114300" distL="114300" distR="114300" wp14:anchorId="4D6DEBD7" wp14:editId="0CFD6842">
            <wp:extent cx="3519488" cy="293807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938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1BE62" w14:textId="77777777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A29F328" w14:textId="5FBEB7E5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 xml:space="preserve">Sequence diagram </w:t>
      </w:r>
    </w:p>
    <w:p w14:paraId="366234CD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noProof/>
        </w:rPr>
        <w:drawing>
          <wp:inline distT="114300" distB="114300" distL="114300" distR="114300" wp14:anchorId="70955496" wp14:editId="2BDAE991">
            <wp:extent cx="5943600" cy="4330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06C45" w14:textId="77777777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6F967E10" w14:textId="77777777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7B6F1456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36"/>
          <w:szCs w:val="36"/>
        </w:rPr>
        <w:t>c) Design Measures and Patterns and Cost Estimation</w:t>
      </w:r>
    </w:p>
    <w:p w14:paraId="6F6C1010" w14:textId="77777777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1FB13A83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C1 - Measuring Couplings and Cohesions in Class Diagram</w:t>
      </w:r>
    </w:p>
    <w:p w14:paraId="6D1E8170" w14:textId="77777777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SignUp</w:t>
      </w:r>
      <w:proofErr w:type="spellEnd"/>
      <w:r>
        <w:rPr>
          <w:rFonts w:ascii="Times New Roman" w:eastAsia="Times New Roman" w:hAnsi="Times New Roman"/>
          <w:b/>
        </w:rPr>
        <w:t xml:space="preserve"> - Medium Cohesion, Loose Coupling</w:t>
      </w:r>
    </w:p>
    <w:p w14:paraId="46589B53" w14:textId="77777777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UserAccount</w:t>
      </w:r>
      <w:proofErr w:type="spellEnd"/>
      <w:r>
        <w:rPr>
          <w:rFonts w:ascii="Times New Roman" w:eastAsia="Times New Roman" w:hAnsi="Times New Roman"/>
          <w:b/>
        </w:rPr>
        <w:t xml:space="preserve"> -  Medium Cohesion, Loose Coupling</w:t>
      </w:r>
    </w:p>
    <w:p w14:paraId="504B9FE2" w14:textId="77777777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UserProfile</w:t>
      </w:r>
      <w:proofErr w:type="spellEnd"/>
      <w:r>
        <w:rPr>
          <w:rFonts w:ascii="Times New Roman" w:eastAsia="Times New Roman" w:hAnsi="Times New Roman"/>
          <w:b/>
        </w:rPr>
        <w:t xml:space="preserve"> - High Cohesion, Loose Coupling</w:t>
      </w:r>
    </w:p>
    <w:p w14:paraId="00418E0D" w14:textId="77777777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DataBase</w:t>
      </w:r>
      <w:proofErr w:type="spellEnd"/>
      <w:r>
        <w:rPr>
          <w:rFonts w:ascii="Times New Roman" w:eastAsia="Times New Roman" w:hAnsi="Times New Roman"/>
          <w:b/>
        </w:rPr>
        <w:t xml:space="preserve"> - Medium Cohesion, Tight Coupling</w:t>
      </w:r>
    </w:p>
    <w:p w14:paraId="6DF3403E" w14:textId="77777777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User - Low Cohesion, Tight Coupling</w:t>
      </w:r>
    </w:p>
    <w:p w14:paraId="27F47B38" w14:textId="77777777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SearchPartner</w:t>
      </w:r>
      <w:proofErr w:type="spellEnd"/>
      <w:r>
        <w:rPr>
          <w:rFonts w:ascii="Times New Roman" w:eastAsia="Times New Roman" w:hAnsi="Times New Roman"/>
          <w:b/>
        </w:rPr>
        <w:t xml:space="preserve"> - Medium Cohesion, Loose Coupling</w:t>
      </w:r>
    </w:p>
    <w:p w14:paraId="6927DC66" w14:textId="28B54D14" w:rsidR="002F3D0A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DiscussionPost</w:t>
      </w:r>
      <w:proofErr w:type="spellEnd"/>
      <w:r>
        <w:rPr>
          <w:rFonts w:ascii="Times New Roman" w:eastAsia="Times New Roman" w:hAnsi="Times New Roman"/>
          <w:b/>
        </w:rPr>
        <w:t xml:space="preserve"> - Medium Cohesion, Loose Coupling</w:t>
      </w:r>
    </w:p>
    <w:p w14:paraId="4E5AB9C1" w14:textId="6E468400" w:rsidR="00B37B5B" w:rsidRDefault="00B37B5B" w:rsidP="00B37B5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</w:p>
    <w:p w14:paraId="2242DE40" w14:textId="77777777" w:rsidR="00B37B5B" w:rsidRDefault="00B37B5B" w:rsidP="00B37B5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</w:rPr>
      </w:pPr>
    </w:p>
    <w:p w14:paraId="393F12B7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>C2 -What design pattern/s would you choose for your system?</w:t>
      </w:r>
    </w:p>
    <w:p w14:paraId="43BDD245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We would choose a centralized design for our system as all data are stored by the central database and all executions are controlled from that central point in the system.</w:t>
      </w:r>
    </w:p>
    <w:p w14:paraId="64386819" w14:textId="77777777" w:rsidR="002F3D0A" w:rsidRDefault="002F3D0A" w:rsidP="002F3D0A">
      <w:pPr>
        <w:rPr>
          <w:rFonts w:ascii="Times New Roman" w:eastAsia="Times New Roman" w:hAnsi="Times New Roman"/>
          <w:b/>
        </w:rPr>
      </w:pPr>
    </w:p>
    <w:p w14:paraId="62FE6869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C3 - COCOMO: Estimate Personnel Cost Drivers </w:t>
      </w:r>
    </w:p>
    <w:p w14:paraId="54F88279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PM = A x </w:t>
      </w:r>
      <w:proofErr w:type="spellStart"/>
      <w:r>
        <w:rPr>
          <w:rFonts w:ascii="Times New Roman" w:eastAsia="Times New Roman" w:hAnsi="Times New Roman"/>
          <w:b/>
        </w:rPr>
        <w:t>Size</w:t>
      </w:r>
      <w:r>
        <w:rPr>
          <w:rFonts w:ascii="Times New Roman" w:eastAsia="Times New Roman" w:hAnsi="Times New Roman"/>
          <w:b/>
          <w:vertAlign w:val="superscript"/>
        </w:rPr>
        <w:t>B</w:t>
      </w:r>
      <w:proofErr w:type="spellEnd"/>
      <w:r>
        <w:rPr>
          <w:rFonts w:ascii="Times New Roman" w:eastAsia="Times New Roman" w:hAnsi="Times New Roman"/>
          <w:b/>
        </w:rPr>
        <w:t xml:space="preserve"> x M = 2.94 x 2</w:t>
      </w:r>
      <w:r>
        <w:rPr>
          <w:rFonts w:ascii="Times New Roman" w:eastAsia="Times New Roman" w:hAnsi="Times New Roman"/>
          <w:b/>
          <w:vertAlign w:val="superscript"/>
        </w:rPr>
        <w:t>1.22</w:t>
      </w:r>
      <w:r>
        <w:rPr>
          <w:rFonts w:ascii="Times New Roman" w:eastAsia="Times New Roman" w:hAnsi="Times New Roman"/>
          <w:b/>
        </w:rPr>
        <w:t xml:space="preserve"> x 1.75 = 12 Person-Months</w:t>
      </w:r>
    </w:p>
    <w:p w14:paraId="5CB23F3C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 = 2.94</w:t>
      </w:r>
    </w:p>
    <w:p w14:paraId="3D30D47D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Size = 2 KSLOC</w:t>
      </w:r>
    </w:p>
    <w:p w14:paraId="15548446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B = 1 + [(5 + 3 + 5 + 3 + 5) / 100 + 0.01] = 1.22</w:t>
      </w:r>
    </w:p>
    <w:tbl>
      <w:tblPr>
        <w:tblW w:w="91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845"/>
        <w:gridCol w:w="2010"/>
        <w:gridCol w:w="1650"/>
        <w:gridCol w:w="1620"/>
      </w:tblGrid>
      <w:tr w:rsidR="002F3D0A" w14:paraId="7D27D43F" w14:textId="77777777" w:rsidTr="00651B57">
        <w:trPr>
          <w:trHeight w:val="8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222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Precedentedness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4EBE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Development Flexibility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8114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Architecture/risk Resolution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9CA2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Team Cohesion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A773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Process Maturity</w:t>
            </w:r>
          </w:p>
        </w:tc>
      </w:tr>
      <w:tr w:rsidR="002F3D0A" w14:paraId="74DB4A9E" w14:textId="77777777" w:rsidTr="00651B57">
        <w:trPr>
          <w:trHeight w:val="500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5D42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5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AE3B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DA6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5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2655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A3B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5</w:t>
            </w:r>
          </w:p>
        </w:tc>
      </w:tr>
    </w:tbl>
    <w:p w14:paraId="1BCA90A7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</w:p>
    <w:p w14:paraId="451C16E2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M = 1.19 * 0.86 * 1.17 * 1.17 * 1.17 * 1.07 = 1.75</w:t>
      </w:r>
    </w:p>
    <w:tbl>
      <w:tblPr>
        <w:tblW w:w="66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1665"/>
      </w:tblGrid>
      <w:tr w:rsidR="002F3D0A" w14:paraId="60D298CB" w14:textId="77777777" w:rsidTr="00651B57">
        <w:trPr>
          <w:trHeight w:val="500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920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Cost Driver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2656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Rating</w:t>
            </w:r>
          </w:p>
        </w:tc>
      </w:tr>
      <w:tr w:rsidR="002F3D0A" w14:paraId="30CEB01E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EA3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Required system reliability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F35A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2B220990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25F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Complexity of system modules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F753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1046E0EF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AE0E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Extent of documentation required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39A2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5A1BAE79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E594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Size of database used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0D72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7F7B4DB2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2C8C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Required percentage of reusable components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F9D6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0EC05328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664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Execution time constraint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690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0822E266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EE4A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Volatility of development platform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4EAC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0ADB89B9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193A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Memory constraints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AC6C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6B92198A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F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Capability of project analysts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B503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1.19</w:t>
            </w:r>
          </w:p>
        </w:tc>
      </w:tr>
      <w:tr w:rsidR="002F3D0A" w14:paraId="2D4AE08D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C116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Personnel continuity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4FDE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0.86</w:t>
            </w:r>
          </w:p>
        </w:tc>
      </w:tr>
      <w:tr w:rsidR="002F3D0A" w14:paraId="493EF3CC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4017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Programmer capability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750A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1.17</w:t>
            </w:r>
          </w:p>
        </w:tc>
      </w:tr>
      <w:tr w:rsidR="002F3D0A" w14:paraId="65D95663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B9FF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Programmer experience in project domain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19CB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1.17</w:t>
            </w:r>
          </w:p>
        </w:tc>
      </w:tr>
      <w:tr w:rsidR="002F3D0A" w14:paraId="1B21A52D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0568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Analyst experience in project domain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0C6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1.17</w:t>
            </w:r>
          </w:p>
        </w:tc>
      </w:tr>
      <w:tr w:rsidR="002F3D0A" w14:paraId="630AB864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807E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Language and tool experience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571D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1.07</w:t>
            </w:r>
          </w:p>
        </w:tc>
      </w:tr>
      <w:tr w:rsidR="002F3D0A" w14:paraId="607E85B3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D1C2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Use of software tools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DBDE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32ECEB86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0AC0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Development schedule compression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6914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  <w:tr w:rsidR="002F3D0A" w14:paraId="7DA697D7" w14:textId="77777777" w:rsidTr="00651B57">
        <w:trPr>
          <w:trHeight w:val="8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438E" w14:textId="77777777" w:rsidR="002F3D0A" w:rsidRDefault="002F3D0A" w:rsidP="00651B5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Extent of multisite working and quality of inter-site communications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6A31" w14:textId="77777777" w:rsidR="002F3D0A" w:rsidRDefault="002F3D0A" w:rsidP="00651B5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</w:tr>
    </w:tbl>
    <w:p w14:paraId="7B1BFC3A" w14:textId="77777777" w:rsidR="002F3D0A" w:rsidRDefault="002F3D0A" w:rsidP="002F3D0A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</w:p>
    <w:p w14:paraId="7BA83746" w14:textId="66591868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d) Implement the System Design</w:t>
      </w:r>
    </w:p>
    <w:p w14:paraId="030A344A" w14:textId="6BC8ABD0" w:rsidR="00B37B5B" w:rsidRDefault="00B37B5B" w:rsidP="002F3D0A">
      <w:pPr>
        <w:rPr>
          <w:rFonts w:ascii="Times New Roman" w:eastAsia="Times New Roman" w:hAnsi="Times New Roman"/>
          <w:b/>
          <w:sz w:val="36"/>
          <w:szCs w:val="36"/>
        </w:rPr>
      </w:pPr>
    </w:p>
    <w:p w14:paraId="08DD5B14" w14:textId="2C8D65C6" w:rsidR="00213EAA" w:rsidRPr="00213EAA" w:rsidRDefault="00B37B5B" w:rsidP="002F3D0A">
      <w:pPr>
        <w:rPr>
          <w:rFonts w:ascii="Times New Roman" w:eastAsia="Times New Roman" w:hAnsi="Times New Roman"/>
          <w:sz w:val="36"/>
          <w:szCs w:val="36"/>
        </w:rPr>
      </w:pPr>
      <w:hyperlink r:id="rId13" w:history="1">
        <w:proofErr w:type="spellStart"/>
        <w:r w:rsidRPr="00B37B5B">
          <w:rPr>
            <w:rStyle w:val="Hyperlink"/>
            <w:rFonts w:ascii="Times New Roman" w:eastAsia="Times New Roman" w:hAnsi="Times New Roman"/>
            <w:sz w:val="36"/>
            <w:szCs w:val="36"/>
          </w:rPr>
          <w:t>Github</w:t>
        </w:r>
        <w:proofErr w:type="spellEnd"/>
      </w:hyperlink>
      <w:r w:rsidR="00213EAA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r w:rsidR="00213EAA">
        <w:rPr>
          <w:rFonts w:ascii="Times New Roman" w:eastAsia="Times New Roman" w:hAnsi="Times New Roman"/>
          <w:sz w:val="36"/>
          <w:szCs w:val="36"/>
        </w:rPr>
        <w:t xml:space="preserve">(under </w:t>
      </w:r>
      <w:proofErr w:type="spellStart"/>
      <w:r w:rsidR="00213EAA">
        <w:rPr>
          <w:rFonts w:ascii="Times New Roman" w:eastAsia="Times New Roman" w:hAnsi="Times New Roman"/>
          <w:sz w:val="36"/>
          <w:szCs w:val="36"/>
        </w:rPr>
        <w:t>StudyMatch</w:t>
      </w:r>
      <w:proofErr w:type="spellEnd"/>
      <w:r w:rsidR="00213EAA">
        <w:rPr>
          <w:rFonts w:ascii="Times New Roman" w:eastAsia="Times New Roman" w:hAnsi="Times New Roman"/>
          <w:sz w:val="36"/>
          <w:szCs w:val="36"/>
        </w:rPr>
        <w:t xml:space="preserve"> Zip)</w:t>
      </w:r>
    </w:p>
    <w:p w14:paraId="7F5D8285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41651F87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F775795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0067CB4B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28EEBFC2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A3F4234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A13096A" w14:textId="5A159BD3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/>
          <w:b/>
          <w:sz w:val="36"/>
          <w:szCs w:val="36"/>
        </w:rPr>
        <w:lastRenderedPageBreak/>
        <w:t>e)Testing</w:t>
      </w:r>
      <w:proofErr w:type="gramEnd"/>
      <w:r>
        <w:rPr>
          <w:rFonts w:ascii="Times New Roman" w:eastAsia="Times New Roman" w:hAnsi="Times New Roman"/>
          <w:b/>
          <w:sz w:val="36"/>
          <w:szCs w:val="36"/>
        </w:rPr>
        <w:t xml:space="preserve"> </w:t>
      </w:r>
    </w:p>
    <w:p w14:paraId="275D10A2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3853EA9F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065CB274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2D36B3B4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2698D6A3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06EE150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48C69972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05F98D06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1A3D427" w14:textId="0319FD6F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71C48B1" w14:textId="253B3507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B6E140D" w14:textId="6FCC0D74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022CFF40" w14:textId="732A1F48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31FF0677" w14:textId="2668BAA6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ACD488D" w14:textId="154BC455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6B7A375" w14:textId="577215AF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4EB6CB44" w14:textId="7EAC49A2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3291CA8E" w14:textId="5F917A09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B03827C" w14:textId="7833A850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70CD099C" w14:textId="54E19384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CE51E98" w14:textId="110E4324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B3289A0" w14:textId="334F447B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0302F509" w14:textId="611EA1B3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F2E3F85" w14:textId="77777777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50EC61F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72D34097" w14:textId="77777777" w:rsidR="002F3D0A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36"/>
          <w:szCs w:val="36"/>
        </w:rPr>
        <w:lastRenderedPageBreak/>
        <w:t>f)Test</w:t>
      </w:r>
      <w:proofErr w:type="gramEnd"/>
      <w:r>
        <w:rPr>
          <w:rFonts w:ascii="Times New Roman" w:eastAsia="Times New Roman" w:hAnsi="Times New Roman"/>
          <w:b/>
          <w:sz w:val="36"/>
          <w:szCs w:val="36"/>
        </w:rPr>
        <w:t xml:space="preserve"> Documentation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F3D0A" w14:paraId="339BCFA6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DCF0" w14:textId="77777777" w:rsidR="002F3D0A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B53D" w14:textId="77777777" w:rsidR="002F3D0A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Test That Uncovered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4AA" w14:textId="77777777" w:rsidR="002F3D0A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 of 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1DBE" w14:textId="77777777" w:rsidR="002F3D0A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Action Taken</w:t>
            </w:r>
          </w:p>
        </w:tc>
      </w:tr>
      <w:tr w:rsidR="002F3D0A" w14:paraId="6AC306A2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F409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Email Verification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EA38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entered email for registration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1E05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Email verifying student’s GSU email not sending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7B8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Set up email server</w:t>
            </w:r>
          </w:p>
        </w:tc>
      </w:tr>
      <w:tr w:rsidR="002F3D0A" w14:paraId="1FE8ED54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580E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 in error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FDCF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entered invalid username/password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B72E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When invalid credentials are entered, sign in continues to next page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3668" w14:textId="2B4065B6" w:rsidR="002F3D0A" w:rsidRDefault="00686CBE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Log in </w:t>
            </w:r>
            <w:r w:rsidR="003D0B12">
              <w:rPr>
                <w:rFonts w:ascii="Times New Roman" w:eastAsia="Times New Roman" w:hAnsi="Times New Roman"/>
                <w:sz w:val="24"/>
                <w:szCs w:val="24"/>
              </w:rPr>
              <w:t>will now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be successful if met with the requirements</w:t>
            </w:r>
          </w:p>
        </w:tc>
      </w:tr>
      <w:tr w:rsidR="002F3D0A" w14:paraId="4B05B087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62C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Search No 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5AD7" w14:textId="460988F0" w:rsidR="002F3D0A" w:rsidRDefault="00117E8C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enters what they are in search of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B051" w14:textId="77777777" w:rsidR="002F3D0A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When searched, no results are found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CE78" w14:textId="31A8AA3F" w:rsidR="002F3D0A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Search filter properly adjusted</w:t>
            </w:r>
            <w:bookmarkStart w:id="1" w:name="_GoBack"/>
            <w:bookmarkEnd w:id="1"/>
          </w:p>
        </w:tc>
      </w:tr>
      <w:tr w:rsidR="003D0B12" w14:paraId="6B1CF467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0A34" w14:textId="760D0FFF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Discussion Post Failed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3A97" w14:textId="3478D779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Tester attempted to post on discussion boards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9A8F" w14:textId="50DF5D45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Questions would not display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2268" w14:textId="7664DC22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 progress, code is currently showing all posts as comments and not discussion topics</w:t>
            </w:r>
          </w:p>
        </w:tc>
      </w:tr>
      <w:tr w:rsidR="003D0B12" w14:paraId="20CA9BB9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00BD" w14:textId="34CDE953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2D1A" w14:textId="59400B0D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FB23" w14:textId="57B41538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4C80" w14:textId="4C4A7952" w:rsidR="003D0B12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7C4DE27" w14:textId="77777777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</w:rPr>
      </w:pPr>
    </w:p>
    <w:p w14:paraId="768B3EC1" w14:textId="17A4C131" w:rsidR="002F3D0A" w:rsidRDefault="002F3D0A" w:rsidP="002F3D0A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g) Video</w:t>
      </w:r>
    </w:p>
    <w:p w14:paraId="269445BA" w14:textId="003D647A" w:rsidR="00B37B5B" w:rsidRDefault="00B37B5B" w:rsidP="002F3D0A">
      <w:pPr>
        <w:rPr>
          <w:rFonts w:ascii="Times New Roman" w:eastAsia="Times New Roman" w:hAnsi="Times New Roman"/>
          <w:sz w:val="24"/>
          <w:szCs w:val="24"/>
        </w:rPr>
      </w:pPr>
      <w:r w:rsidRPr="00B37B5B">
        <w:rPr>
          <w:rFonts w:ascii="Times New Roman" w:eastAsia="Times New Roman" w:hAnsi="Times New Roman"/>
          <w:sz w:val="24"/>
          <w:szCs w:val="24"/>
        </w:rPr>
        <w:t>https://www.youtube.com/channel/UCN6N-YpG9qaDiOhwRU1f-Aw</w:t>
      </w:r>
    </w:p>
    <w:p w14:paraId="56F361FB" w14:textId="77777777" w:rsidR="002F3D0A" w:rsidRDefault="002F3D0A" w:rsidP="002F3D0A"/>
    <w:p w14:paraId="75027320" w14:textId="77777777" w:rsidR="00825BDE" w:rsidRPr="002F3D0A" w:rsidRDefault="00825BDE" w:rsidP="002F3D0A"/>
    <w:sectPr w:rsidR="00825BDE" w:rsidRPr="002F3D0A" w:rsidSect="00245E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080" w:right="1080" w:bottom="1642" w:left="108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C5C71" w14:textId="77777777" w:rsidR="00157F7E" w:rsidRDefault="00157F7E">
      <w:pPr>
        <w:spacing w:after="0" w:line="240" w:lineRule="auto"/>
      </w:pPr>
      <w:r>
        <w:separator/>
      </w:r>
    </w:p>
  </w:endnote>
  <w:endnote w:type="continuationSeparator" w:id="0">
    <w:p w14:paraId="14FE06C9" w14:textId="77777777" w:rsidR="00157F7E" w:rsidRDefault="0015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53FB" w14:textId="5C73DCFA" w:rsidR="00651B57" w:rsidRDefault="00651B57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6F476A" w:rsidRPr="006F476A">
      <w:rPr>
        <w:noProof/>
        <w:sz w:val="24"/>
        <w:szCs w:val="24"/>
      </w:rPr>
      <w:t>14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11A4" w14:textId="3AFE368E" w:rsidR="00651B57" w:rsidRDefault="00651B57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6F476A" w:rsidRPr="006F476A">
      <w:rPr>
        <w:noProof/>
        <w:sz w:val="24"/>
        <w:szCs w:val="24"/>
      </w:rPr>
      <w:t>13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58743" w14:textId="77777777" w:rsidR="00157F7E" w:rsidRDefault="00157F7E">
      <w:pPr>
        <w:spacing w:after="0" w:line="240" w:lineRule="auto"/>
      </w:pPr>
      <w:r>
        <w:separator/>
      </w:r>
    </w:p>
  </w:footnote>
  <w:footnote w:type="continuationSeparator" w:id="0">
    <w:p w14:paraId="0E9FDD6A" w14:textId="77777777" w:rsidR="00157F7E" w:rsidRDefault="0015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E15A1" w14:textId="15BEFE61" w:rsidR="00651B57" w:rsidRPr="005225B2" w:rsidRDefault="00651B57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>
          <w:rPr>
            <w:rFonts w:eastAsiaTheme="majorEastAsia"/>
          </w:rPr>
          <w:t>Study Match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3ED5" w14:textId="18DD30B6" w:rsidR="00651B57" w:rsidRPr="00431C36" w:rsidRDefault="00651B57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>
          <w:rPr>
            <w:rFonts w:eastAsiaTheme="majorEastAsia"/>
          </w:rPr>
          <w:t>Study Match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7536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3AB354" w14:textId="55FEF29A" w:rsidR="00651B57" w:rsidRDefault="00651B57">
        <w:pPr>
          <w:pStyle w:val="Header"/>
          <w:jc w:val="right"/>
        </w:pPr>
        <w:r>
          <w:t>1</w:t>
        </w:r>
      </w:p>
    </w:sdtContent>
  </w:sdt>
  <w:p w14:paraId="72EB1385" w14:textId="77777777" w:rsidR="00651B57" w:rsidRDefault="00651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E53"/>
    <w:multiLevelType w:val="multilevel"/>
    <w:tmpl w:val="119859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04462049"/>
    <w:multiLevelType w:val="multilevel"/>
    <w:tmpl w:val="A91E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4F481F"/>
    <w:multiLevelType w:val="multilevel"/>
    <w:tmpl w:val="481CE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DA0A24"/>
    <w:multiLevelType w:val="multilevel"/>
    <w:tmpl w:val="58AE7B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E16D14"/>
    <w:multiLevelType w:val="multilevel"/>
    <w:tmpl w:val="E2CC64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3434517"/>
    <w:multiLevelType w:val="multilevel"/>
    <w:tmpl w:val="A40272BA"/>
    <w:lvl w:ilvl="0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713AC"/>
    <w:multiLevelType w:val="multilevel"/>
    <w:tmpl w:val="DF10FC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49370EBF"/>
    <w:multiLevelType w:val="multilevel"/>
    <w:tmpl w:val="E12C1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2726AA"/>
    <w:multiLevelType w:val="multilevel"/>
    <w:tmpl w:val="DF30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785326"/>
    <w:multiLevelType w:val="multilevel"/>
    <w:tmpl w:val="6502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A57EF9"/>
    <w:multiLevelType w:val="multilevel"/>
    <w:tmpl w:val="D8CEE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B60DC8"/>
    <w:multiLevelType w:val="multilevel"/>
    <w:tmpl w:val="AFE2E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5F71CE1"/>
    <w:multiLevelType w:val="multilevel"/>
    <w:tmpl w:val="29061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76304A"/>
    <w:multiLevelType w:val="multilevel"/>
    <w:tmpl w:val="81B4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86383A"/>
    <w:multiLevelType w:val="multilevel"/>
    <w:tmpl w:val="B61E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393D31"/>
    <w:multiLevelType w:val="multilevel"/>
    <w:tmpl w:val="973A1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A807A26"/>
    <w:multiLevelType w:val="multilevel"/>
    <w:tmpl w:val="A5D6A2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 w15:restartNumberingAfterBreak="0">
    <w:nsid w:val="6B74117A"/>
    <w:multiLevelType w:val="multilevel"/>
    <w:tmpl w:val="2EC80A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6D6512A9"/>
    <w:multiLevelType w:val="multilevel"/>
    <w:tmpl w:val="3BC2D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83199A"/>
    <w:multiLevelType w:val="multilevel"/>
    <w:tmpl w:val="9B6A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98A7A94"/>
    <w:multiLevelType w:val="multilevel"/>
    <w:tmpl w:val="AA4818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9"/>
  </w:num>
  <w:num w:numId="14">
    <w:abstractNumId w:val="16"/>
  </w:num>
  <w:num w:numId="15">
    <w:abstractNumId w:val="30"/>
  </w:num>
  <w:num w:numId="16">
    <w:abstractNumId w:val="15"/>
  </w:num>
  <w:num w:numId="17">
    <w:abstractNumId w:val="19"/>
  </w:num>
  <w:num w:numId="18">
    <w:abstractNumId w:val="27"/>
  </w:num>
  <w:num w:numId="19">
    <w:abstractNumId w:val="31"/>
  </w:num>
  <w:num w:numId="20">
    <w:abstractNumId w:val="11"/>
  </w:num>
  <w:num w:numId="21">
    <w:abstractNumId w:val="12"/>
  </w:num>
  <w:num w:numId="22">
    <w:abstractNumId w:val="26"/>
  </w:num>
  <w:num w:numId="23">
    <w:abstractNumId w:val="22"/>
  </w:num>
  <w:num w:numId="24">
    <w:abstractNumId w:val="28"/>
  </w:num>
  <w:num w:numId="25">
    <w:abstractNumId w:val="20"/>
  </w:num>
  <w:num w:numId="26">
    <w:abstractNumId w:val="25"/>
  </w:num>
  <w:num w:numId="27">
    <w:abstractNumId w:val="10"/>
  </w:num>
  <w:num w:numId="28">
    <w:abstractNumId w:val="18"/>
  </w:num>
  <w:num w:numId="29">
    <w:abstractNumId w:val="13"/>
  </w:num>
  <w:num w:numId="30">
    <w:abstractNumId w:val="17"/>
  </w:num>
  <w:num w:numId="31">
    <w:abstractNumId w:val="24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60"/>
    <w:rsid w:val="00052A4A"/>
    <w:rsid w:val="00067337"/>
    <w:rsid w:val="00073458"/>
    <w:rsid w:val="000D1B5B"/>
    <w:rsid w:val="00106B79"/>
    <w:rsid w:val="00117E8C"/>
    <w:rsid w:val="00132205"/>
    <w:rsid w:val="001428F1"/>
    <w:rsid w:val="00157F7E"/>
    <w:rsid w:val="00177883"/>
    <w:rsid w:val="00181161"/>
    <w:rsid w:val="0019783B"/>
    <w:rsid w:val="001D4AE0"/>
    <w:rsid w:val="001E51BD"/>
    <w:rsid w:val="00211E58"/>
    <w:rsid w:val="00213EAA"/>
    <w:rsid w:val="00245E60"/>
    <w:rsid w:val="002B2685"/>
    <w:rsid w:val="002B5659"/>
    <w:rsid w:val="002D3102"/>
    <w:rsid w:val="002F3D0A"/>
    <w:rsid w:val="00356B91"/>
    <w:rsid w:val="003A2F68"/>
    <w:rsid w:val="003D0B12"/>
    <w:rsid w:val="003D60B8"/>
    <w:rsid w:val="003E38BF"/>
    <w:rsid w:val="00402606"/>
    <w:rsid w:val="00431B47"/>
    <w:rsid w:val="00431C36"/>
    <w:rsid w:val="0049775F"/>
    <w:rsid w:val="004A7046"/>
    <w:rsid w:val="004B7097"/>
    <w:rsid w:val="005225B2"/>
    <w:rsid w:val="005473E9"/>
    <w:rsid w:val="00575C68"/>
    <w:rsid w:val="005B18C0"/>
    <w:rsid w:val="005B24E1"/>
    <w:rsid w:val="005B4227"/>
    <w:rsid w:val="006114B5"/>
    <w:rsid w:val="00626FAC"/>
    <w:rsid w:val="0064466C"/>
    <w:rsid w:val="00651B57"/>
    <w:rsid w:val="00653C00"/>
    <w:rsid w:val="00686CBE"/>
    <w:rsid w:val="006D5BB4"/>
    <w:rsid w:val="006E212B"/>
    <w:rsid w:val="006E5894"/>
    <w:rsid w:val="006F476A"/>
    <w:rsid w:val="00702867"/>
    <w:rsid w:val="00703115"/>
    <w:rsid w:val="00716FDD"/>
    <w:rsid w:val="007212B2"/>
    <w:rsid w:val="00730696"/>
    <w:rsid w:val="00736763"/>
    <w:rsid w:val="00783448"/>
    <w:rsid w:val="00795B15"/>
    <w:rsid w:val="007B0A29"/>
    <w:rsid w:val="007D052D"/>
    <w:rsid w:val="007D5DA8"/>
    <w:rsid w:val="00825BDE"/>
    <w:rsid w:val="00854C0E"/>
    <w:rsid w:val="008662AD"/>
    <w:rsid w:val="008F56CC"/>
    <w:rsid w:val="00940610"/>
    <w:rsid w:val="00951EF2"/>
    <w:rsid w:val="00964FE9"/>
    <w:rsid w:val="00997ACB"/>
    <w:rsid w:val="009D314A"/>
    <w:rsid w:val="00A329B9"/>
    <w:rsid w:val="00A37189"/>
    <w:rsid w:val="00A5429D"/>
    <w:rsid w:val="00B37B5B"/>
    <w:rsid w:val="00BB4195"/>
    <w:rsid w:val="00BC0A22"/>
    <w:rsid w:val="00C85AA2"/>
    <w:rsid w:val="00C8651A"/>
    <w:rsid w:val="00C91283"/>
    <w:rsid w:val="00CD12DE"/>
    <w:rsid w:val="00D4032E"/>
    <w:rsid w:val="00D4773D"/>
    <w:rsid w:val="00D62024"/>
    <w:rsid w:val="00D67484"/>
    <w:rsid w:val="00DC305C"/>
    <w:rsid w:val="00E04568"/>
    <w:rsid w:val="00E44E60"/>
    <w:rsid w:val="00E90D9F"/>
    <w:rsid w:val="00E959BE"/>
    <w:rsid w:val="00ED1452"/>
    <w:rsid w:val="00EF4DCC"/>
    <w:rsid w:val="00F56675"/>
    <w:rsid w:val="00F84D53"/>
    <w:rsid w:val="00FD6B14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C35"/>
  <w15:docId w15:val="{53DA331A-C8AE-489F-9BA9-F5267944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6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character" w:customStyle="1" w:styleId="apple-tab-span">
    <w:name w:val="apple-tab-span"/>
    <w:basedOn w:val="DefaultParagraphFont"/>
    <w:rsid w:val="0007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momin12/SE-Project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haf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2"/>
    <w:rsid w:val="00107DF8"/>
    <w:rsid w:val="007C5EE2"/>
    <w:rsid w:val="009A658E"/>
    <w:rsid w:val="00C31E69"/>
    <w:rsid w:val="00C4571E"/>
    <w:rsid w:val="00E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5690F2ABA34036999851CED314655C">
    <w:name w:val="C95690F2ABA34036999851CED314655C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62E3A5761D7A4DD18E7DE850E43F95A2">
    <w:name w:val="62E3A5761D7A4DD18E7DE850E43F95A2"/>
  </w:style>
  <w:style w:type="paragraph" w:customStyle="1" w:styleId="F6C9A93BF61A412D9C88DD58BC8EA865">
    <w:name w:val="F6C9A93BF61A412D9C88DD58BC8EA865"/>
  </w:style>
  <w:style w:type="paragraph" w:customStyle="1" w:styleId="07CD82400A044E368F6385AAF21E7D27">
    <w:name w:val="07CD82400A044E368F6385AAF21E7D27"/>
  </w:style>
  <w:style w:type="paragraph" w:customStyle="1" w:styleId="B0BDD6197AC74B05B2BCDFDF752E451F">
    <w:name w:val="B0BDD6197AC74B05B2BCDFDF752E451F"/>
  </w:style>
  <w:style w:type="paragraph" w:customStyle="1" w:styleId="09DAF9D97EF5427984BB4AC138DC7EF6">
    <w:name w:val="09DAF9D97EF5427984BB4AC138DC7EF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BA1F7E18EF254F4A9CBB46FBBE98709F">
    <w:name w:val="BA1F7E18EF254F4A9CBB46FBBE98709F"/>
  </w:style>
  <w:style w:type="paragraph" w:customStyle="1" w:styleId="65CEB47E1AA44FB297D11A44145DC53E">
    <w:name w:val="65CEB47E1AA44FB297D11A44145DC53E"/>
  </w:style>
  <w:style w:type="paragraph" w:customStyle="1" w:styleId="239F2CB97AE94A39BF3F5E6E09F43278">
    <w:name w:val="239F2CB97AE94A39BF3F5E6E09F43278"/>
  </w:style>
  <w:style w:type="paragraph" w:customStyle="1" w:styleId="9B922F8D4A034BCDAD25BB8431DDFDA1">
    <w:name w:val="9B922F8D4A034BCDAD25BB8431DDFDA1"/>
  </w:style>
  <w:style w:type="paragraph" w:customStyle="1" w:styleId="46758A9672454C38A7C351DAF5F0428D">
    <w:name w:val="46758A9672454C38A7C351DAF5F0428D"/>
  </w:style>
  <w:style w:type="paragraph" w:customStyle="1" w:styleId="9B9869FBD99C4435B113E27451769F32">
    <w:name w:val="9B9869FBD99C4435B113E27451769F32"/>
  </w:style>
  <w:style w:type="paragraph" w:customStyle="1" w:styleId="07C0CA118ECD450B9719E42B00046E1B">
    <w:name w:val="07C0CA118ECD450B9719E42B00046E1B"/>
  </w:style>
  <w:style w:type="paragraph" w:customStyle="1" w:styleId="B0D4EA82106741C7BB5FB9B265561E70">
    <w:name w:val="B0D4EA82106741C7BB5FB9B265561E70"/>
  </w:style>
  <w:style w:type="paragraph" w:customStyle="1" w:styleId="EE1B136CCDDC46CC9C1AB2215549404B">
    <w:name w:val="EE1B136CCDDC46CC9C1AB2215549404B"/>
  </w:style>
  <w:style w:type="paragraph" w:customStyle="1" w:styleId="5AFED5292BF14AE29E99DD9CE8F2FB91">
    <w:name w:val="5AFED5292BF14AE29E99DD9CE8F2F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5189-D866-470B-B25F-3539CAF2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1</TotalTime>
  <Pages>18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Match</vt:lpstr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Match</dc:title>
  <dc:subject>Group name: Panther Coders</dc:subject>
  <dc:creator>Hamza</dc:creator>
  <cp:lastModifiedBy>Ever Lopez</cp:lastModifiedBy>
  <cp:revision>2</cp:revision>
  <cp:lastPrinted>2018-02-11T04:58:00Z</cp:lastPrinted>
  <dcterms:created xsi:type="dcterms:W3CDTF">2018-04-14T03:40:00Z</dcterms:created>
  <dcterms:modified xsi:type="dcterms:W3CDTF">2018-04-14T03:40:00Z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