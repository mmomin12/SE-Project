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FE58" w14:textId="77777777" w:rsidR="002F3D0A" w:rsidRPr="00CB2698" w:rsidRDefault="002F3D0A" w:rsidP="002F3D0A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tbl>
      <w:tblPr>
        <w:tblW w:w="9300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0"/>
      </w:tblGrid>
      <w:tr w:rsidR="002F3D0A" w:rsidRPr="00CB2698" w14:paraId="177D87B1" w14:textId="77777777" w:rsidTr="00651B57">
        <w:trPr>
          <w:trHeight w:val="3680"/>
        </w:trPr>
        <w:tc>
          <w:tcPr>
            <w:tcW w:w="9300" w:type="dxa"/>
            <w:tcMar>
              <w:bottom w:w="130" w:type="dxa"/>
            </w:tcMar>
            <w:vAlign w:val="bottom"/>
          </w:tcPr>
          <w:p w14:paraId="1DAD2BFF" w14:textId="77777777" w:rsidR="002F3D0A" w:rsidRPr="00447AE2" w:rsidRDefault="002F3D0A" w:rsidP="00651B57">
            <w:pPr>
              <w:jc w:val="center"/>
              <w:rPr>
                <w:rFonts w:ascii="Times New Roman" w:eastAsia="Times New Roman" w:hAnsi="Times New Roman"/>
                <w:b/>
                <w:smallCaps/>
                <w:color w:val="000000"/>
                <w:sz w:val="110"/>
                <w:szCs w:val="110"/>
              </w:rPr>
            </w:pPr>
            <w:r w:rsidRPr="00447AE2">
              <w:rPr>
                <w:rFonts w:ascii="Times New Roman" w:eastAsia="Times New Roman" w:hAnsi="Times New Roman"/>
                <w:smallCaps/>
                <w:color w:val="000000"/>
                <w:sz w:val="110"/>
                <w:szCs w:val="110"/>
              </w:rPr>
              <w:t>Study Match</w:t>
            </w:r>
          </w:p>
        </w:tc>
      </w:tr>
      <w:tr w:rsidR="002F3D0A" w:rsidRPr="00CB2698" w14:paraId="2408C1B9" w14:textId="77777777" w:rsidTr="00651B57">
        <w:trPr>
          <w:trHeight w:val="3260"/>
        </w:trPr>
        <w:tc>
          <w:tcPr>
            <w:tcW w:w="9300" w:type="dxa"/>
            <w:tcMar>
              <w:bottom w:w="216" w:type="dxa"/>
            </w:tcMar>
          </w:tcPr>
          <w:p w14:paraId="45CB51AA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mallCaps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mallCaps/>
                <w:noProof/>
                <w:sz w:val="24"/>
                <w:szCs w:val="24"/>
              </w:rPr>
              <w:drawing>
                <wp:inline distT="0" distB="0" distL="0" distR="0" wp14:anchorId="5202BB5D" wp14:editId="4DDACF2D">
                  <wp:extent cx="2417513" cy="1971482"/>
                  <wp:effectExtent l="0" t="0" r="0" b="0"/>
                  <wp:docPr id="5" name="image10.png" descr="Image result for gsu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Image result for gsu 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513" cy="1971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C9D4F" w14:textId="77777777" w:rsidR="002F3D0A" w:rsidRPr="00CB2698" w:rsidRDefault="002F3D0A" w:rsidP="002F3D0A">
      <w:pPr>
        <w:widowControl w:val="0"/>
        <w:rPr>
          <w:rFonts w:ascii="Times New Roman" w:eastAsia="Times New Roman" w:hAnsi="Times New Roman"/>
          <w:smallCaps/>
          <w:sz w:val="24"/>
          <w:szCs w:val="24"/>
        </w:rPr>
      </w:pPr>
    </w:p>
    <w:tbl>
      <w:tblPr>
        <w:tblW w:w="10080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7786"/>
      </w:tblGrid>
      <w:tr w:rsidR="002F3D0A" w:rsidRPr="00CB2698" w14:paraId="2C03B925" w14:textId="77777777" w:rsidTr="00651B57">
        <w:trPr>
          <w:trHeight w:val="860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B22"/>
            <w:vAlign w:val="center"/>
          </w:tcPr>
          <w:p w14:paraId="3C2BEE5D" w14:textId="77777777" w:rsidR="002F3D0A" w:rsidRPr="00245749" w:rsidRDefault="002F3D0A" w:rsidP="00651B57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32"/>
                <w:szCs w:val="24"/>
              </w:rPr>
            </w:pPr>
            <w:r w:rsidRPr="00245749">
              <w:rPr>
                <w:rFonts w:ascii="Times New Roman" w:eastAsia="Times New Roman" w:hAnsi="Times New Roman"/>
                <w:b/>
                <w:color w:val="000000"/>
                <w:sz w:val="32"/>
                <w:szCs w:val="24"/>
              </w:rPr>
              <w:t>4/11/2018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/>
            <w:tcMar>
              <w:left w:w="216" w:type="dxa"/>
            </w:tcMar>
            <w:vAlign w:val="center"/>
          </w:tcPr>
          <w:p w14:paraId="7C6439A0" w14:textId="77777777" w:rsidR="002F3D0A" w:rsidRPr="00245749" w:rsidRDefault="002F3D0A" w:rsidP="00651B57">
            <w:pPr>
              <w:rPr>
                <w:rFonts w:ascii="Times New Roman" w:eastAsia="Times New Roman" w:hAnsi="Times New Roman"/>
                <w:b/>
                <w:color w:val="000000"/>
                <w:sz w:val="40"/>
                <w:szCs w:val="24"/>
              </w:rPr>
            </w:pPr>
            <w:r w:rsidRPr="00245749">
              <w:rPr>
                <w:rFonts w:ascii="Times New Roman" w:eastAsia="Times New Roman" w:hAnsi="Times New Roman"/>
                <w:b/>
                <w:color w:val="000000"/>
                <w:sz w:val="40"/>
                <w:szCs w:val="24"/>
              </w:rPr>
              <w:t>Group name: 404 Not Found</w:t>
            </w:r>
          </w:p>
        </w:tc>
      </w:tr>
    </w:tbl>
    <w:p w14:paraId="25E28A66" w14:textId="77777777" w:rsidR="002F3D0A" w:rsidRPr="00CB2698" w:rsidRDefault="002F3D0A" w:rsidP="002F3D0A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tbl>
      <w:tblPr>
        <w:tblW w:w="10080" w:type="dxa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2F3D0A" w:rsidRPr="00CB2698" w14:paraId="120F2696" w14:textId="77777777" w:rsidTr="00651B57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7EE4293E" w14:textId="0641520B" w:rsidR="002F3D0A" w:rsidRPr="00CB2698" w:rsidRDefault="002F3D0A" w:rsidP="00651B57">
            <w:pPr>
              <w:spacing w:line="432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Software Engineering (</w:t>
            </w:r>
            <w:proofErr w:type="spellStart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CSc</w:t>
            </w:r>
            <w:proofErr w:type="spellEnd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4350) - Spring 2018</w:t>
            </w: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 xml:space="preserve">Members: Ever </w:t>
            </w:r>
            <w:r w:rsidR="00964FE9"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Lopez, Hamza</w:t>
            </w: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Padania, </w:t>
            </w:r>
            <w:proofErr w:type="spellStart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Mohammedzaeem</w:t>
            </w:r>
            <w:proofErr w:type="spellEnd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Momin</w:t>
            </w:r>
            <w:proofErr w:type="spellEnd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SanHwan</w:t>
            </w:r>
            <w:proofErr w:type="spellEnd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Park, Dung Dang</w:t>
            </w:r>
          </w:p>
        </w:tc>
      </w:tr>
    </w:tbl>
    <w:p w14:paraId="6BF2D7F5" w14:textId="77777777" w:rsidR="009C42D3" w:rsidRDefault="009C42D3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4CB6051B" w14:textId="77777777" w:rsidR="009C42D3" w:rsidRDefault="009C42D3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A481418" w14:textId="677348A0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lastRenderedPageBreak/>
        <w:t>a) Planning and Scheduling:</w:t>
      </w:r>
    </w:p>
    <w:p w14:paraId="6A37C11F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B2698">
        <w:rPr>
          <w:rFonts w:ascii="Times New Roman" w:eastAsia="Times New Roman" w:hAnsi="Times New Roman"/>
          <w:b/>
          <w:sz w:val="24"/>
          <w:szCs w:val="24"/>
          <w:u w:val="single"/>
        </w:rPr>
        <w:t>Outline Plan:</w:t>
      </w:r>
    </w:p>
    <w:p w14:paraId="77F8AB62" w14:textId="77777777" w:rsidR="002F3D0A" w:rsidRPr="00CB2698" w:rsidRDefault="002F3D0A" w:rsidP="002F3D0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CB2698">
        <w:rPr>
          <w:rFonts w:ascii="Times New Roman" w:eastAsia="Times New Roman" w:hAnsi="Times New Roman"/>
          <w:sz w:val="24"/>
          <w:szCs w:val="24"/>
        </w:rPr>
        <w:t xml:space="preserve">o What is the single most serious challenge you see in developing the product on schedule? </w:t>
      </w:r>
    </w:p>
    <w:p w14:paraId="19D3C8BD" w14:textId="77777777" w:rsidR="002F3D0A" w:rsidRPr="00CB2698" w:rsidRDefault="002F3D0A" w:rsidP="002F3D0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CB2698">
        <w:rPr>
          <w:rFonts w:ascii="Times New Roman" w:eastAsia="Times New Roman" w:hAnsi="Times New Roman"/>
          <w:sz w:val="24"/>
          <w:szCs w:val="24"/>
        </w:rPr>
        <w:t xml:space="preserve">   We may not have enough expertise to complete the coding on time.</w:t>
      </w:r>
    </w:p>
    <w:p w14:paraId="6A404136" w14:textId="746FDA2D" w:rsidR="002F3D0A" w:rsidRPr="00CB2698" w:rsidRDefault="002F3D0A" w:rsidP="002F3D0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CB2698">
        <w:rPr>
          <w:rFonts w:ascii="Times New Roman" w:eastAsia="Times New Roman" w:hAnsi="Times New Roman"/>
          <w:sz w:val="24"/>
          <w:szCs w:val="24"/>
        </w:rPr>
        <w:t>o Write down 2+ risks you can for</w:t>
      </w:r>
      <w:r w:rsidR="00702867" w:rsidRPr="00CB2698">
        <w:rPr>
          <w:rFonts w:ascii="Times New Roman" w:eastAsia="Times New Roman" w:hAnsi="Times New Roman"/>
          <w:sz w:val="24"/>
          <w:szCs w:val="24"/>
        </w:rPr>
        <w:t xml:space="preserve">esee in completing this project </w:t>
      </w:r>
      <w:r w:rsidRPr="00CB2698">
        <w:rPr>
          <w:rFonts w:ascii="Times New Roman" w:eastAsia="Times New Roman" w:hAnsi="Times New Roman"/>
          <w:sz w:val="24"/>
          <w:szCs w:val="24"/>
        </w:rPr>
        <w:t>(table below)</w:t>
      </w:r>
    </w:p>
    <w:p w14:paraId="31C908D0" w14:textId="5D4A7FC5" w:rsidR="002F3D0A" w:rsidRPr="00CB2698" w:rsidRDefault="002F3D0A" w:rsidP="00702867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CB2698">
        <w:rPr>
          <w:rFonts w:ascii="Times New Roman" w:eastAsia="Times New Roman" w:hAnsi="Times New Roman"/>
          <w:sz w:val="24"/>
          <w:szCs w:val="24"/>
        </w:rPr>
        <w:t xml:space="preserve"> o Ways to avoid or lessen/ minimize the risks</w:t>
      </w:r>
      <w:r w:rsidR="00702867" w:rsidRPr="00CB2698">
        <w:rPr>
          <w:rFonts w:ascii="Times New Roman" w:eastAsia="Times New Roman" w:hAnsi="Times New Roman"/>
          <w:sz w:val="24"/>
          <w:szCs w:val="24"/>
        </w:rPr>
        <w:t xml:space="preserve"> (table below)</w:t>
      </w:r>
    </w:p>
    <w:p w14:paraId="0863F426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B2698">
        <w:rPr>
          <w:rFonts w:ascii="Times New Roman" w:eastAsia="Times New Roman" w:hAnsi="Times New Roman"/>
          <w:b/>
          <w:sz w:val="24"/>
          <w:szCs w:val="24"/>
          <w:u w:val="single"/>
        </w:rPr>
        <w:t>Scheduling:</w:t>
      </w:r>
    </w:p>
    <w:tbl>
      <w:tblPr>
        <w:tblW w:w="93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3"/>
        <w:gridCol w:w="1168"/>
        <w:gridCol w:w="3309"/>
        <w:gridCol w:w="3309"/>
      </w:tblGrid>
      <w:tr w:rsidR="002F3D0A" w:rsidRPr="00CB2698" w14:paraId="697250D4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0E72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Risk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37E8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Affects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88F0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27DF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Minimize Risks</w:t>
            </w:r>
          </w:p>
        </w:tc>
      </w:tr>
      <w:tr w:rsidR="002F3D0A" w:rsidRPr="00CB2698" w14:paraId="5143264D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C568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Product Competition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124D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06E9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Most students make GroupMe in each of their classes, which allows them to reach out to the people in their class</w:t>
            </w: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There are many large Facebook groups based at GSU (Book Exchange)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0B0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We need to make aggressive advertising for the site.  We can also add a report function for when a study partner is using the site for reasons other than intended and ban the user if verified.</w:t>
            </w:r>
          </w:p>
        </w:tc>
      </w:tr>
      <w:tr w:rsidR="002F3D0A" w:rsidRPr="00CB2698" w14:paraId="0D4EA905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2860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Programming Delay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9A87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1AF7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Not having enough time to program enough features and security measures necessary for this product.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3B1D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Plan accordingly based on a tight schedule.</w:t>
            </w:r>
          </w:p>
        </w:tc>
      </w:tr>
      <w:tr w:rsidR="002F3D0A" w:rsidRPr="00CB2698" w14:paraId="5C495AB4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E46F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Size Underestimation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31F8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 and Product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C10C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Underestimating the necessary size of the system, based on the number of users now and future. 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CDEA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Perform a school wide survey to get an approximation of how many students will be using the system. </w:t>
            </w:r>
          </w:p>
        </w:tc>
      </w:tr>
      <w:tr w:rsidR="002F3D0A" w:rsidRPr="00CB2698" w14:paraId="2862DE51" w14:textId="77777777" w:rsidTr="00651B57">
        <w:tc>
          <w:tcPr>
            <w:tcW w:w="1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9D49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Resources</w:t>
            </w:r>
          </w:p>
        </w:tc>
        <w:tc>
          <w:tcPr>
            <w:tcW w:w="1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B098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7E19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Having the capability to house this system in terms of servers or other required hardware. 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7ED8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Potential Solution: partner with a company or organization that has the bandwidth to maintain the system.</w:t>
            </w:r>
          </w:p>
        </w:tc>
      </w:tr>
    </w:tbl>
    <w:p w14:paraId="73F78597" w14:textId="77777777" w:rsidR="002F3D0A" w:rsidRPr="00CB2698" w:rsidRDefault="002F3D0A" w:rsidP="002F3D0A">
      <w:pPr>
        <w:rPr>
          <w:rFonts w:ascii="Times New Roman" w:eastAsia="Times New Roman" w:hAnsi="Times New Roman"/>
          <w:sz w:val="24"/>
          <w:szCs w:val="24"/>
        </w:rPr>
      </w:pPr>
    </w:p>
    <w:p w14:paraId="79CCEC96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▪ Scheduling </w:t>
      </w:r>
    </w:p>
    <w:p w14:paraId="459D24B6" w14:textId="77777777" w:rsidR="002F3D0A" w:rsidRPr="00CB2698" w:rsidRDefault="002F3D0A" w:rsidP="002F3D0A">
      <w:pPr>
        <w:rPr>
          <w:rFonts w:ascii="Times New Roman" w:eastAsia="Times New Roman" w:hAnsi="Times New Roman"/>
          <w:sz w:val="24"/>
          <w:szCs w:val="24"/>
        </w:rPr>
      </w:pPr>
    </w:p>
    <w:tbl>
      <w:tblPr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635"/>
        <w:gridCol w:w="3480"/>
        <w:gridCol w:w="1725"/>
      </w:tblGrid>
      <w:tr w:rsidR="002F3D0A" w:rsidRPr="00CB2698" w14:paraId="4A50875B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3B73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82BD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Effort (person-days) 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964E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Duration (hours/or days/ </w:t>
            </w:r>
            <w:proofErr w:type="spellStart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etc</w:t>
            </w:r>
            <w:proofErr w:type="spellEnd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  <w:p w14:paraId="6271FBBC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4D7D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Dependencies</w:t>
            </w:r>
          </w:p>
        </w:tc>
      </w:tr>
      <w:tr w:rsidR="002F3D0A" w:rsidRPr="00CB2698" w14:paraId="3D269ADD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8AD3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1.Communicating on slack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6F2E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3032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CB00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N/A</w:t>
            </w:r>
          </w:p>
        </w:tc>
      </w:tr>
      <w:tr w:rsidR="002F3D0A" w:rsidRPr="00CB2698" w14:paraId="6E406685" w14:textId="77777777" w:rsidTr="00651B57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DE4A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2.Meetings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73BB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A547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4E2F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1</w:t>
            </w:r>
          </w:p>
        </w:tc>
      </w:tr>
      <w:tr w:rsidR="002F3D0A" w:rsidRPr="00CB2698" w14:paraId="318B9AC2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E97D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 Use Cases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2CEA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D1F2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hour</w:t>
            </w:r>
            <w:proofErr w:type="gramEnd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E896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2</w:t>
            </w:r>
          </w:p>
        </w:tc>
      </w:tr>
      <w:tr w:rsidR="002F3D0A" w:rsidRPr="00CB2698" w14:paraId="28CC9ED0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DD44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 Use Case Diagrams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5CE9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1D00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7857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3</w:t>
            </w:r>
          </w:p>
        </w:tc>
      </w:tr>
      <w:tr w:rsidR="002F3D0A" w:rsidRPr="00CB2698" w14:paraId="23595163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590B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 Test Cases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DFC5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9489" w14:textId="20657C0C" w:rsidR="002F3D0A" w:rsidRPr="00CB2698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  <w:r w:rsidR="002F3D0A"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2F3D0A"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hour</w:t>
            </w:r>
            <w:proofErr w:type="gramEnd"/>
            <w:r w:rsidR="002F3D0A"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0AEF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2</w:t>
            </w:r>
          </w:p>
        </w:tc>
      </w:tr>
      <w:tr w:rsidR="002F3D0A" w:rsidRPr="00CB2698" w14:paraId="420B3D7E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FF48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 Class Diagram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4F77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47B2" w14:textId="705A7CC9" w:rsidR="002F3D0A" w:rsidRPr="00CB2698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  <w:r w:rsidR="002F3D0A"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4BBB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2</w:t>
            </w:r>
          </w:p>
        </w:tc>
      </w:tr>
      <w:tr w:rsidR="002F3D0A" w:rsidRPr="00CB2698" w14:paraId="509C01F3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EE94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7. Sequence Diagram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7B81" w14:textId="30CB9DBE" w:rsidR="002F3D0A" w:rsidRPr="00CB2698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89A" w14:textId="08B771B3" w:rsidR="002F3D0A" w:rsidRPr="00CB2698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  <w:r w:rsidR="002F3D0A"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05A2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6</w:t>
            </w:r>
          </w:p>
        </w:tc>
      </w:tr>
      <w:tr w:rsidR="002F3D0A" w:rsidRPr="00CB2698" w14:paraId="19356891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A8EA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 System Design Diagram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C020" w14:textId="3A58C877" w:rsidR="002F3D0A" w:rsidRPr="00CB2698" w:rsidRDefault="00702867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3810" w14:textId="6772ABED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02867"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8 </w:t>
            </w: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6645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7</w:t>
            </w:r>
          </w:p>
        </w:tc>
      </w:tr>
      <w:tr w:rsidR="002F3D0A" w:rsidRPr="00CB2698" w14:paraId="3C43B923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5420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9. Implement the System Design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141B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50C3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379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8</w:t>
            </w:r>
          </w:p>
        </w:tc>
      </w:tr>
      <w:tr w:rsidR="002F3D0A" w:rsidRPr="00CB2698" w14:paraId="37516BE2" w14:textId="77777777" w:rsidTr="00651B5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45B1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 System Testing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3FD5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D8D8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hour</w:t>
            </w:r>
            <w:proofErr w:type="gramEnd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CA16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9</w:t>
            </w:r>
          </w:p>
        </w:tc>
      </w:tr>
      <w:tr w:rsidR="002F3D0A" w:rsidRPr="00CB2698" w14:paraId="5E5DA518" w14:textId="77777777" w:rsidTr="00651B57">
        <w:trPr>
          <w:trHeight w:val="44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984A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11. Test Documentation 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2AE5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6F21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19F5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10</w:t>
            </w:r>
          </w:p>
        </w:tc>
      </w:tr>
      <w:tr w:rsidR="002F3D0A" w:rsidRPr="00CB2698" w14:paraId="3CAA80E9" w14:textId="77777777" w:rsidTr="00651B57">
        <w:trPr>
          <w:trHeight w:val="44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626F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12. Video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1890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16CC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259" w14:textId="1565E985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Task </w:t>
            </w:r>
            <w:r w:rsidR="00702867"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1-11</w:t>
            </w:r>
          </w:p>
        </w:tc>
      </w:tr>
      <w:tr w:rsidR="002F3D0A" w:rsidRPr="00CB2698" w14:paraId="2A43B227" w14:textId="77777777" w:rsidTr="00651B57">
        <w:trPr>
          <w:trHeight w:val="44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38CB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13. Video Editing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AEE6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5771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 hours per person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5223" w14:textId="77777777" w:rsidR="002F3D0A" w:rsidRPr="00CB2698" w:rsidRDefault="002F3D0A" w:rsidP="00651B57">
            <w:pPr>
              <w:widowControl w:val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Task 12</w:t>
            </w:r>
          </w:p>
        </w:tc>
      </w:tr>
    </w:tbl>
    <w:p w14:paraId="42F73564" w14:textId="21816FF3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532EB8E1" w14:textId="77777777" w:rsidR="009C42D3" w:rsidRDefault="009C42D3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11386278" w14:textId="77777777" w:rsidR="009C42D3" w:rsidRDefault="009C42D3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20C80543" w14:textId="6E857723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b) </w:t>
      </w:r>
    </w:p>
    <w:p w14:paraId="347E9D34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-------------------------------------------------Use Cases-----------------------------------------------------</w:t>
      </w:r>
    </w:p>
    <w:p w14:paraId="7861A0C4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Identifier:1</w:t>
      </w:r>
    </w:p>
    <w:p w14:paraId="546166FA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37B874B0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Summary: GSU email sign up and verification</w:t>
      </w:r>
    </w:p>
    <w:p w14:paraId="3A61650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456E406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31AA3884" w14:textId="77777777" w:rsidR="002F3D0A" w:rsidRPr="00CB2698" w:rsidRDefault="002F3D0A" w:rsidP="00157F7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signs up for an account to use the system</w:t>
      </w:r>
    </w:p>
    <w:p w14:paraId="6A46EC27" w14:textId="77777777" w:rsidR="002F3D0A" w:rsidRPr="00CB2698" w:rsidRDefault="002F3D0A" w:rsidP="00157F7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System sends verification email</w:t>
      </w:r>
    </w:p>
    <w:p w14:paraId="3DDE89F5" w14:textId="77777777" w:rsidR="002F3D0A" w:rsidRPr="00CB2698" w:rsidRDefault="002F3D0A" w:rsidP="00157F7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verifies GSU email via system-generated email</w:t>
      </w:r>
    </w:p>
    <w:p w14:paraId="1D5F442A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Alternative Paths: None</w:t>
      </w:r>
    </w:p>
    <w:p w14:paraId="6AC6AFA9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Exception Paths:</w:t>
      </w:r>
    </w:p>
    <w:p w14:paraId="634DCD45" w14:textId="77777777" w:rsidR="002F3D0A" w:rsidRPr="00CB2698" w:rsidRDefault="002F3D0A" w:rsidP="002F3D0A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      1. User enters non-GSU email.</w:t>
      </w:r>
    </w:p>
    <w:p w14:paraId="3AC8B90B" w14:textId="77777777" w:rsidR="002F3D0A" w:rsidRPr="00CB2698" w:rsidRDefault="002F3D0A" w:rsidP="002F3D0A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      3. User can’t reuse the email.</w:t>
      </w:r>
    </w:p>
    <w:p w14:paraId="416FA0D4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Extension Points: User </w:t>
      </w:r>
      <w:proofErr w:type="gramStart"/>
      <w:r w:rsidRPr="00CB2698">
        <w:rPr>
          <w:rFonts w:ascii="Times New Roman" w:eastAsia="Times New Roman" w:hAnsi="Times New Roman"/>
          <w:b/>
          <w:sz w:val="24"/>
          <w:szCs w:val="24"/>
        </w:rPr>
        <w:t>is allowed to</w:t>
      </w:r>
      <w:proofErr w:type="gram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create new account</w:t>
      </w:r>
    </w:p>
    <w:p w14:paraId="7279C9F1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Trigger: User </w:t>
      </w:r>
      <w:proofErr w:type="gramStart"/>
      <w:r w:rsidRPr="00CB2698">
        <w:rPr>
          <w:rFonts w:ascii="Times New Roman" w:eastAsia="Times New Roman" w:hAnsi="Times New Roman"/>
          <w:b/>
          <w:sz w:val="24"/>
          <w:szCs w:val="24"/>
        </w:rPr>
        <w:t>is in need of</w:t>
      </w:r>
      <w:proofErr w:type="gram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study community within GSU</w:t>
      </w:r>
    </w:p>
    <w:p w14:paraId="45451617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Assumptions: User is a GSU student</w:t>
      </w:r>
    </w:p>
    <w:p w14:paraId="066D4DC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Precondition: User must have a valid GSU email</w:t>
      </w:r>
    </w:p>
    <w:p w14:paraId="2A4E2BA1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14:paraId="13EC92E3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14:paraId="75CBC84E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Date: 02/14/2018 (Revised: 3/5/2018)</w:t>
      </w:r>
    </w:p>
    <w:p w14:paraId="7AA80FB7" w14:textId="657E73D2" w:rsidR="003D60B8" w:rsidRPr="00CB2698" w:rsidRDefault="003D60B8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10A8CE6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Identifier: 2</w:t>
      </w:r>
    </w:p>
    <w:p w14:paraId="370387B5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1D7A045F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Summary: Create new account and create password</w:t>
      </w:r>
    </w:p>
    <w:p w14:paraId="6D066D47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2A9B228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1C89221D" w14:textId="77777777" w:rsidR="002F3D0A" w:rsidRPr="00CB2698" w:rsidRDefault="002F3D0A" w:rsidP="00157F7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User directed to log in creator page after successful verification.  </w:t>
      </w:r>
    </w:p>
    <w:p w14:paraId="53EE706D" w14:textId="77777777" w:rsidR="002F3D0A" w:rsidRPr="00CB2698" w:rsidRDefault="002F3D0A" w:rsidP="00157F7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prompted to create password; Password must be at least 8 characters long and must include at least one special character.</w:t>
      </w:r>
    </w:p>
    <w:p w14:paraId="7D5BE0C8" w14:textId="77777777" w:rsidR="002F3D0A" w:rsidRPr="00CB2698" w:rsidRDefault="002F3D0A" w:rsidP="00157F7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proceeds to login</w:t>
      </w:r>
    </w:p>
    <w:p w14:paraId="48CB5B0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Alternative Paths: If user enters invalid password, system prompts user to try again</w:t>
      </w:r>
    </w:p>
    <w:p w14:paraId="3C701DD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Exception Paths: </w:t>
      </w:r>
    </w:p>
    <w:p w14:paraId="3435BC70" w14:textId="77777777" w:rsidR="002F3D0A" w:rsidRPr="00CB2698" w:rsidRDefault="002F3D0A" w:rsidP="002F3D0A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      1. User enters password that does not meet the requirements </w:t>
      </w:r>
    </w:p>
    <w:p w14:paraId="0C8AEDC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Extension Points: User </w:t>
      </w:r>
      <w:proofErr w:type="gramStart"/>
      <w:r w:rsidRPr="00CB2698">
        <w:rPr>
          <w:rFonts w:ascii="Times New Roman" w:eastAsia="Times New Roman" w:hAnsi="Times New Roman"/>
          <w:b/>
          <w:sz w:val="24"/>
          <w:szCs w:val="24"/>
        </w:rPr>
        <w:t>is allowed to</w:t>
      </w:r>
      <w:proofErr w:type="gram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create account</w:t>
      </w:r>
    </w:p>
    <w:p w14:paraId="48D0C402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Trigger: User clicks on verification link to bring them to account creation page</w:t>
      </w:r>
    </w:p>
    <w:p w14:paraId="0BFC5CF7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Assumptions: Username is panther email address</w:t>
      </w:r>
    </w:p>
    <w:p w14:paraId="6B873A35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Precondition: Student has verified their GSU email successfully</w:t>
      </w:r>
    </w:p>
    <w:p w14:paraId="3DD0F239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14:paraId="13E94F00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14:paraId="788861C1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Date: 02/14/2018; (Revised 3/5/2018)</w:t>
      </w:r>
    </w:p>
    <w:p w14:paraId="231B1024" w14:textId="77777777" w:rsidR="002F3D0A" w:rsidRPr="00CB2698" w:rsidRDefault="002F3D0A" w:rsidP="002F3D0A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14:paraId="604705A0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lastRenderedPageBreak/>
        <w:t>Identifier: 3</w:t>
      </w:r>
    </w:p>
    <w:p w14:paraId="1FAFAF15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31DC77F2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Summary: User redirected to web page home screen</w:t>
      </w:r>
    </w:p>
    <w:p w14:paraId="71F2450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764FB7C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6B4AF03D" w14:textId="77777777" w:rsidR="002F3D0A" w:rsidRPr="00CB2698" w:rsidRDefault="002F3D0A" w:rsidP="00157F7E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enters email and password</w:t>
      </w:r>
    </w:p>
    <w:p w14:paraId="34EF39FD" w14:textId="77777777" w:rsidR="002F3D0A" w:rsidRPr="00CB2698" w:rsidRDefault="002F3D0A" w:rsidP="00157F7E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logs in</w:t>
      </w:r>
    </w:p>
    <w:p w14:paraId="5890730E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Alternative Paths: User doesn’t log in/forgot password</w:t>
      </w:r>
    </w:p>
    <w:p w14:paraId="389AB940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Exception Paths: Wrong username, wrong password</w:t>
      </w:r>
    </w:p>
    <w:p w14:paraId="22C1ABEF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Extension Points: User accesses system database</w:t>
      </w:r>
    </w:p>
    <w:p w14:paraId="7AEDC7F0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Trigger: User has credentials to log in</w:t>
      </w:r>
    </w:p>
    <w:p w14:paraId="0F1C336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Assumptions: User has successfully registered to use the system (see identifier 2)</w:t>
      </w:r>
    </w:p>
    <w:p w14:paraId="47ECE1F1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Precondition: User has successfully created login credentials to access system</w:t>
      </w:r>
    </w:p>
    <w:p w14:paraId="65A4A720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Postcondition: User can search for partner(s) needing help in similar areas</w:t>
      </w:r>
    </w:p>
    <w:p w14:paraId="78AC68E3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0940CCBF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Date: 02/17/2018 (Revised: 3/5/2018)</w:t>
      </w:r>
    </w:p>
    <w:p w14:paraId="69AAE806" w14:textId="51B03524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5C942324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Identifier: 4</w:t>
      </w:r>
    </w:p>
    <w:p w14:paraId="3A150AA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5447463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Summary: User creates personal profile</w:t>
      </w:r>
    </w:p>
    <w:p w14:paraId="4D5DB519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1EF9695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614BA9C3" w14:textId="77777777" w:rsidR="002F3D0A" w:rsidRPr="00CB2698" w:rsidRDefault="002F3D0A" w:rsidP="00157F7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directed to profile creation page</w:t>
      </w:r>
    </w:p>
    <w:p w14:paraId="2EBC98A6" w14:textId="77777777" w:rsidR="002F3D0A" w:rsidRPr="00CB2698" w:rsidRDefault="002F3D0A" w:rsidP="00157F7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enters personal details (Name, Age, Sex)</w:t>
      </w:r>
    </w:p>
    <w:p w14:paraId="1438E6FB" w14:textId="77777777" w:rsidR="002F3D0A" w:rsidRPr="00CB2698" w:rsidRDefault="002F3D0A" w:rsidP="00157F7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bookmarkStart w:id="0" w:name="_gjdgxs" w:colFirst="0" w:colLast="0"/>
      <w:bookmarkEnd w:id="0"/>
      <w:r w:rsidRPr="00CB2698">
        <w:rPr>
          <w:rFonts w:ascii="Times New Roman" w:eastAsia="Times New Roman" w:hAnsi="Times New Roman"/>
          <w:b/>
          <w:sz w:val="24"/>
          <w:szCs w:val="24"/>
        </w:rPr>
        <w:t>User is required to enter major, classes, type of student (undergrad vs grad, further classification optional)</w:t>
      </w:r>
    </w:p>
    <w:p w14:paraId="6601FA61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Alternative Paths: User doesn’t enter information</w:t>
      </w:r>
    </w:p>
    <w:p w14:paraId="74EF5B37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Exception Paths: User enters invalid classes or major</w:t>
      </w:r>
    </w:p>
    <w:p w14:paraId="1D8B301D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Extension Points: User allowed to move on toward searching for study partner(s) and/or post and discuss their questions and topic on the discussion board</w:t>
      </w:r>
    </w:p>
    <w:p w14:paraId="7FC187FF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Trigger: User logs in for the first time </w:t>
      </w:r>
    </w:p>
    <w:p w14:paraId="3E8B3C12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Assumptions: User has created an account</w:t>
      </w:r>
    </w:p>
    <w:p w14:paraId="7E8C50E2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Precondition: User has a valid account (see identifier 3)</w:t>
      </w:r>
    </w:p>
    <w:p w14:paraId="6807DFD7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Postcondition: User can search for study partner(s)</w:t>
      </w:r>
    </w:p>
    <w:p w14:paraId="1123311F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0E2028F6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Date: 02/17/2018; (Revised 3/5/2018)</w:t>
      </w:r>
    </w:p>
    <w:p w14:paraId="02D02FC6" w14:textId="77777777" w:rsidR="002F3D0A" w:rsidRPr="00CB2698" w:rsidRDefault="002F3D0A" w:rsidP="002F3D0A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14:paraId="02E66CDD" w14:textId="0DE0DEF0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5CEB0A3D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Identifier:5</w:t>
      </w:r>
    </w:p>
    <w:p w14:paraId="3FF4A99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281AF81F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Summary: User is now able to search for potential study </w:t>
      </w:r>
      <w:proofErr w:type="gramStart"/>
      <w:r w:rsidRPr="00CB2698">
        <w:rPr>
          <w:rFonts w:ascii="Times New Roman" w:eastAsia="Times New Roman" w:hAnsi="Times New Roman"/>
          <w:b/>
          <w:sz w:val="24"/>
          <w:szCs w:val="24"/>
        </w:rPr>
        <w:t>partner(</w:t>
      </w:r>
      <w:proofErr w:type="gramEnd"/>
      <w:r w:rsidRPr="00CB2698">
        <w:rPr>
          <w:rFonts w:ascii="Times New Roman" w:eastAsia="Times New Roman" w:hAnsi="Times New Roman"/>
          <w:b/>
          <w:sz w:val="24"/>
          <w:szCs w:val="24"/>
        </w:rPr>
        <w:t>in person or online)</w:t>
      </w:r>
    </w:p>
    <w:p w14:paraId="2DAD972D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778D71F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085ACC2F" w14:textId="77777777" w:rsidR="002F3D0A" w:rsidRPr="00CB2698" w:rsidRDefault="002F3D0A" w:rsidP="00157F7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can access search option from home screen</w:t>
      </w:r>
    </w:p>
    <w:p w14:paraId="1E57CF77" w14:textId="77777777" w:rsidR="002F3D0A" w:rsidRPr="00CB2698" w:rsidRDefault="002F3D0A" w:rsidP="00157F7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User can filter based on major, course, student type </w:t>
      </w:r>
    </w:p>
    <w:p w14:paraId="29BEB809" w14:textId="77777777" w:rsidR="002F3D0A" w:rsidRPr="00CB2698" w:rsidRDefault="002F3D0A" w:rsidP="00157F7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List of potential matches based on filter parameters and their profile is provided to User</w:t>
      </w:r>
    </w:p>
    <w:p w14:paraId="14A706C4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Alternative Paths: User can search for discussion boards</w:t>
      </w:r>
    </w:p>
    <w:p w14:paraId="66BB4A5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Exception Paths: User is not accepted by any potential matches</w:t>
      </w:r>
    </w:p>
    <w:p w14:paraId="3A1FF433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Extension Points: User can then set up a study time and place</w:t>
      </w:r>
    </w:p>
    <w:p w14:paraId="76E82762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Trigger: User is in search of academic help </w:t>
      </w:r>
    </w:p>
    <w:p w14:paraId="433BD92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Assumptions: User is looking for a tutor, study </w:t>
      </w:r>
      <w:proofErr w:type="gramStart"/>
      <w:r w:rsidRPr="00CB2698">
        <w:rPr>
          <w:rFonts w:ascii="Times New Roman" w:eastAsia="Times New Roman" w:hAnsi="Times New Roman"/>
          <w:b/>
          <w:sz w:val="24"/>
          <w:szCs w:val="24"/>
        </w:rPr>
        <w:t>partner,  or</w:t>
      </w:r>
      <w:proofErr w:type="gram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study guides after creating an account</w:t>
      </w:r>
    </w:p>
    <w:p w14:paraId="6A06A56D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14:paraId="1C0534E5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Postcondition: User can now collaborate with their study match however best fits their needs, online or in person</w:t>
      </w:r>
    </w:p>
    <w:p w14:paraId="0ECAF70F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1B74A0F7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Date: 02/19/2018 (Revised: 3/5/2018)</w:t>
      </w:r>
    </w:p>
    <w:p w14:paraId="644FE524" w14:textId="77777777" w:rsidR="002F3D0A" w:rsidRPr="00CB2698" w:rsidRDefault="002F3D0A" w:rsidP="002F3D0A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14:paraId="431A9627" w14:textId="49ABFA57" w:rsidR="002F3D0A" w:rsidRPr="00CB2698" w:rsidRDefault="002F3D0A" w:rsidP="00F84D53">
      <w:pPr>
        <w:rPr>
          <w:rFonts w:ascii="Times New Roman" w:eastAsia="Times New Roman" w:hAnsi="Times New Roman"/>
          <w:b/>
          <w:sz w:val="24"/>
          <w:szCs w:val="24"/>
        </w:rPr>
      </w:pPr>
    </w:p>
    <w:p w14:paraId="6DFF1D59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Identifier: 6</w:t>
      </w:r>
    </w:p>
    <w:p w14:paraId="6F15CE99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32A3B9BF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Summary: Discussion board feature is available to users to post their questions or discussion topics</w:t>
      </w:r>
    </w:p>
    <w:p w14:paraId="4E19991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47131D36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4354853F" w14:textId="77777777" w:rsidR="002F3D0A" w:rsidRPr="00CB2698" w:rsidRDefault="002F3D0A" w:rsidP="00157F7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have the option of utilizing the discussion board feature to post more specific questions or discuss matters pertaining to their classes</w:t>
      </w:r>
    </w:p>
    <w:p w14:paraId="1C88998E" w14:textId="77777777" w:rsidR="002F3D0A" w:rsidRPr="00CB2698" w:rsidRDefault="002F3D0A" w:rsidP="00157F7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User can utilize the “New Post” option </w:t>
      </w:r>
    </w:p>
    <w:p w14:paraId="3F77A3FE" w14:textId="77777777" w:rsidR="002F3D0A" w:rsidRPr="00CB2698" w:rsidRDefault="002F3D0A" w:rsidP="00157F7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When creating a new thread, user must enter a subject and message  </w:t>
      </w:r>
    </w:p>
    <w:p w14:paraId="6BDB2515" w14:textId="77777777" w:rsidR="002F3D0A" w:rsidRPr="00CB2698" w:rsidRDefault="002F3D0A" w:rsidP="00157F7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must select relevant class for filtering purposes</w:t>
      </w:r>
    </w:p>
    <w:p w14:paraId="512A805A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14:paraId="668AE1E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14:paraId="790A03C8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Extension Points: Another user can respond to the original post. </w:t>
      </w:r>
    </w:p>
    <w:p w14:paraId="104002D3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Trigger: User has a specific question or would like to openly dis*-cuss something pertaining to their question. </w:t>
      </w:r>
    </w:p>
    <w:p w14:paraId="02B9132D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Assumptions: User would like academic help from their peers</w:t>
      </w:r>
    </w:p>
    <w:p w14:paraId="11215382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14:paraId="468D5182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Postcondition: Users will get a response to their thread from other users</w:t>
      </w:r>
    </w:p>
    <w:p w14:paraId="367CCA4F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5B1C4D96" w14:textId="680B75D5" w:rsidR="00F84D53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14:paraId="20BBAD1A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Identifier: 7</w:t>
      </w:r>
    </w:p>
    <w:p w14:paraId="5AEC7CB6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3D7929C9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Summary: Users can read and respond to a post in the discussion board </w:t>
      </w:r>
    </w:p>
    <w:p w14:paraId="6C44CB6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263CF269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0B2C6982" w14:textId="77777777" w:rsidR="002F3D0A" w:rsidRPr="00CB2698" w:rsidRDefault="002F3D0A" w:rsidP="00157F7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can read other users’ post containing topic or question</w:t>
      </w:r>
    </w:p>
    <w:p w14:paraId="41D85F04" w14:textId="77777777" w:rsidR="002F3D0A" w:rsidRPr="00CB2698" w:rsidRDefault="002F3D0A" w:rsidP="00157F7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User can utilize the “Reply” option </w:t>
      </w:r>
    </w:p>
    <w:p w14:paraId="24C1FE89" w14:textId="77777777" w:rsidR="002F3D0A" w:rsidRPr="00CB2698" w:rsidRDefault="002F3D0A" w:rsidP="00157F7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Reply is posted underneath original post</w:t>
      </w:r>
    </w:p>
    <w:p w14:paraId="414E9EB1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14:paraId="002ACCBD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14:paraId="04FD1960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Extension Points: Original user or other readers can rate the answer</w:t>
      </w:r>
    </w:p>
    <w:p w14:paraId="7CC31984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Trigger: User has a response or answer to a specific question or topic </w:t>
      </w:r>
    </w:p>
    <w:p w14:paraId="63B6DA84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Assumptions: User would like to provide academic help to their peer</w:t>
      </w:r>
    </w:p>
    <w:p w14:paraId="78E9F3D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interested in providing academic assistance</w:t>
      </w:r>
    </w:p>
    <w:p w14:paraId="423D2D11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Postcondition: User’s’ comment will be posted as a response and potentially get rated</w:t>
      </w:r>
    </w:p>
    <w:p w14:paraId="3FF6BF9D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7821CD16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14:paraId="15E89861" w14:textId="7D836342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172A77CA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Identifier: 8</w:t>
      </w:r>
    </w:p>
    <w:p w14:paraId="53423CD9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2F254113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Summary: The original poster can mark the original post as solved </w:t>
      </w:r>
    </w:p>
    <w:p w14:paraId="433E537D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4915B73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61231D96" w14:textId="77777777" w:rsidR="002F3D0A" w:rsidRPr="00CB2698" w:rsidRDefault="002F3D0A" w:rsidP="00157F7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Original poster(User) reads the responses on his thread</w:t>
      </w:r>
    </w:p>
    <w:p w14:paraId="1B32E474" w14:textId="77777777" w:rsidR="002F3D0A" w:rsidRPr="00CB2698" w:rsidRDefault="002F3D0A" w:rsidP="00157F7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can mark the response solved if they are content with an answer</w:t>
      </w:r>
    </w:p>
    <w:p w14:paraId="0A72EB45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Alternative Paths: Original poster(User) does not mark any responses “Answered”</w:t>
      </w:r>
    </w:p>
    <w:p w14:paraId="75B86139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14:paraId="3D76B986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Extension Points: None</w:t>
      </w:r>
    </w:p>
    <w:p w14:paraId="0EB8203A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Trigger: User searching for answer to their thread </w:t>
      </w:r>
    </w:p>
    <w:p w14:paraId="48B8FCAE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Assumptions: User would like to receive an answer to their thread</w:t>
      </w:r>
    </w:p>
    <w:p w14:paraId="7BC26E1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Precondition: User has created a thread</w:t>
      </w:r>
    </w:p>
    <w:p w14:paraId="6D070C46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Postcondition: Thread is marked “Answered”</w:t>
      </w:r>
    </w:p>
    <w:p w14:paraId="426ECD0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2FBD0354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Date: 03/06/2018, Revised: (3/7/2018)</w:t>
      </w:r>
    </w:p>
    <w:p w14:paraId="01356950" w14:textId="77777777" w:rsidR="002F3D0A" w:rsidRPr="00CB2698" w:rsidRDefault="002F3D0A" w:rsidP="002F3D0A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915D396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Identifier: 9</w:t>
      </w:r>
    </w:p>
    <w:p w14:paraId="5563242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14:paraId="576F629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Summary: Users can rate a thread with a “Thumbs up” or “Thumbs down”</w:t>
      </w:r>
    </w:p>
    <w:p w14:paraId="6726BE1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14:paraId="5457FDEE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14:paraId="4EB5716C" w14:textId="77777777" w:rsidR="002F3D0A" w:rsidRPr="00CB2698" w:rsidRDefault="002F3D0A" w:rsidP="00157F7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Users read threads and comments</w:t>
      </w:r>
    </w:p>
    <w:p w14:paraId="21CD0D89" w14:textId="77777777" w:rsidR="002F3D0A" w:rsidRPr="00CB2698" w:rsidRDefault="002F3D0A" w:rsidP="00157F7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User can rate the threads and comments with </w:t>
      </w:r>
      <w:proofErr w:type="gramStart"/>
      <w:r w:rsidRPr="00CB2698">
        <w:rPr>
          <w:rFonts w:ascii="Times New Roman" w:eastAsia="Times New Roman" w:hAnsi="Times New Roman"/>
          <w:b/>
          <w:sz w:val="24"/>
          <w:szCs w:val="24"/>
        </w:rPr>
        <w:t>a thumbs</w:t>
      </w:r>
      <w:proofErr w:type="gram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up or thumbs down</w:t>
      </w:r>
    </w:p>
    <w:p w14:paraId="528CF751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Alternative Paths: User can comment or leave thread</w:t>
      </w:r>
    </w:p>
    <w:p w14:paraId="04F8C143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14:paraId="561ACAD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Extension Points: None</w:t>
      </w:r>
    </w:p>
    <w:p w14:paraId="5CE51125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Trigger: User is in search for academic help</w:t>
      </w:r>
    </w:p>
    <w:p w14:paraId="5ACF8D42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Assumptions: User has some knowledge over the subject matter</w:t>
      </w:r>
    </w:p>
    <w:p w14:paraId="676B0E7E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Precondition: User browsing through threads</w:t>
      </w:r>
    </w:p>
    <w:p w14:paraId="1117D8BC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Postcondition: Comment is rated “Thumbs up” or “Thumbs down”</w:t>
      </w:r>
    </w:p>
    <w:p w14:paraId="5AE2596B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14:paraId="388D55C2" w14:textId="77777777" w:rsidR="002F3D0A" w:rsidRPr="00CB2698" w:rsidRDefault="002F3D0A" w:rsidP="00157F7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lastRenderedPageBreak/>
        <w:t>Date: 03/06/2018, (Revised: 3/7/2018)</w:t>
      </w:r>
    </w:p>
    <w:p w14:paraId="623D4139" w14:textId="4BE0C2EC" w:rsidR="00F84D53" w:rsidRPr="00CB2698" w:rsidRDefault="00F84D53" w:rsidP="00F84D53">
      <w:pPr>
        <w:rPr>
          <w:rFonts w:ascii="Times New Roman" w:eastAsia="Times New Roman" w:hAnsi="Times New Roman"/>
          <w:b/>
          <w:sz w:val="24"/>
          <w:szCs w:val="24"/>
        </w:rPr>
      </w:pPr>
    </w:p>
    <w:p w14:paraId="3FE35055" w14:textId="7AEFF729" w:rsidR="002F3D0A" w:rsidRPr="00CB2698" w:rsidRDefault="002F3D0A" w:rsidP="00F84D53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--------------------------------------------------Test Cases--------------------------------------------------------</w:t>
      </w:r>
    </w:p>
    <w:p w14:paraId="0E8D93D7" w14:textId="77777777" w:rsidR="002F3D0A" w:rsidRPr="00CB2698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 w:rsidRPr="00CB2698"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Sign Up and Verification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:rsidRPr="00CB2698" w14:paraId="13BA4A1A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86D531B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51A0EE5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Ensures that a valid GSU student can sign up.</w:t>
            </w:r>
          </w:p>
        </w:tc>
      </w:tr>
      <w:tr w:rsidR="002F3D0A" w:rsidRPr="00CB2698" w14:paraId="4448A971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CB971ED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15490ED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GSU email to verify.</w:t>
            </w:r>
          </w:p>
        </w:tc>
      </w:tr>
      <w:tr w:rsidR="002F3D0A" w:rsidRPr="00CB2698" w14:paraId="4A69551F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299299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DE7CD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 xml:space="preserve">Verification email is sent to the GSU email. </w:t>
            </w:r>
          </w:p>
        </w:tc>
      </w:tr>
      <w:tr w:rsidR="002F3D0A" w:rsidRPr="00CB2698" w14:paraId="2911FB6B" w14:textId="77777777" w:rsidTr="00651B57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5F3657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5898DC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None</w:t>
            </w:r>
          </w:p>
        </w:tc>
      </w:tr>
      <w:tr w:rsidR="002F3D0A" w:rsidRPr="00CB2698" w14:paraId="22ADD657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1E6FAB5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52CCC7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2F3D0A" w:rsidRPr="00CB2698" w14:paraId="314E0723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20495E9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4F7B802" w14:textId="77777777" w:rsidR="002F3D0A" w:rsidRPr="00CB2698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Form values are not left blank.</w:t>
            </w:r>
          </w:p>
          <w:p w14:paraId="2E5AC639" w14:textId="77777777" w:rsidR="002F3D0A" w:rsidRPr="00CB2698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Entered email ends with student.gsu.edu</w:t>
            </w:r>
          </w:p>
          <w:p w14:paraId="6B734A98" w14:textId="77777777" w:rsidR="002F3D0A" w:rsidRPr="00CB2698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Password is valid.</w:t>
            </w:r>
          </w:p>
          <w:p w14:paraId="41018844" w14:textId="77777777" w:rsidR="002F3D0A" w:rsidRPr="00CB2698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Verify that the retrieved email doesn't already exist in database.</w:t>
            </w:r>
          </w:p>
          <w:p w14:paraId="72D56F3E" w14:textId="77777777" w:rsidR="002F3D0A" w:rsidRPr="00CB2698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 xml:space="preserve">Send verification email. </w:t>
            </w:r>
          </w:p>
          <w:p w14:paraId="011995DD" w14:textId="77777777" w:rsidR="002F3D0A" w:rsidRPr="00CB2698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Confirm sign up.</w:t>
            </w:r>
          </w:p>
          <w:p w14:paraId="4D96E7F9" w14:textId="77777777" w:rsidR="002F3D0A" w:rsidRPr="00CB2698" w:rsidRDefault="002F3D0A" w:rsidP="00157F7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Save user into Users database.</w:t>
            </w:r>
          </w:p>
        </w:tc>
      </w:tr>
      <w:tr w:rsidR="002F3D0A" w:rsidRPr="00CB2698" w14:paraId="63B91908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9749A31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94C006D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All team members (Revised: 3/7/18)</w:t>
            </w:r>
          </w:p>
        </w:tc>
      </w:tr>
    </w:tbl>
    <w:p w14:paraId="4F023407" w14:textId="77777777" w:rsidR="002F3D0A" w:rsidRPr="00CB2698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 w:rsidRPr="00CB2698"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Account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:rsidRPr="00CB2698" w14:paraId="74BE8DCD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292CE81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508FC28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 xml:space="preserve">User will be allowed to enter study match website. </w:t>
            </w:r>
          </w:p>
        </w:tc>
      </w:tr>
      <w:tr w:rsidR="002F3D0A" w:rsidRPr="00CB2698" w14:paraId="2A788975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D52FAAA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3673C1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GSU email and password.</w:t>
            </w:r>
          </w:p>
        </w:tc>
      </w:tr>
      <w:tr w:rsidR="002F3D0A" w:rsidRPr="00CB2698" w14:paraId="03C6F250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D3E1E3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3197C6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will enter initial home page and password will be stored in database.</w:t>
            </w:r>
          </w:p>
        </w:tc>
      </w:tr>
      <w:tr w:rsidR="002F3D0A" w:rsidRPr="00CB2698" w14:paraId="3D513B34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24A8796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0404986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Sign up and verification step</w:t>
            </w:r>
          </w:p>
        </w:tc>
      </w:tr>
      <w:tr w:rsidR="002F3D0A" w:rsidRPr="00CB2698" w14:paraId="0EA8F411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0591330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4420CE1" w14:textId="77777777" w:rsidR="002F3D0A" w:rsidRPr="00CB2698" w:rsidRDefault="002F3D0A" w:rsidP="00157F7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Enter login page</w:t>
            </w:r>
          </w:p>
          <w:p w14:paraId="14F4D1B5" w14:textId="77777777" w:rsidR="002F3D0A" w:rsidRPr="00CB2698" w:rsidRDefault="002F3D0A" w:rsidP="00157F7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Set password</w:t>
            </w:r>
          </w:p>
          <w:p w14:paraId="0F1DC88D" w14:textId="77777777" w:rsidR="002F3D0A" w:rsidRPr="00CB2698" w:rsidRDefault="002F3D0A" w:rsidP="00157F7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Password will be stored in database.</w:t>
            </w:r>
          </w:p>
          <w:p w14:paraId="04A37AC1" w14:textId="77777777" w:rsidR="002F3D0A" w:rsidRPr="00CB2698" w:rsidRDefault="002F3D0A" w:rsidP="00157F7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succeed to login</w:t>
            </w:r>
          </w:p>
        </w:tc>
      </w:tr>
      <w:tr w:rsidR="002F3D0A" w:rsidRPr="00CB2698" w14:paraId="3C83423E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2A7DB4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lastRenderedPageBreak/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C935DD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All team members (Revised: 3/7/18)</w:t>
            </w:r>
          </w:p>
        </w:tc>
      </w:tr>
    </w:tbl>
    <w:p w14:paraId="522E1186" w14:textId="77777777" w:rsidR="002F3D0A" w:rsidRPr="00CB2698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 w:rsidRPr="00CB2698"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Login</w:t>
      </w:r>
      <w:r w:rsidRPr="00CB2698"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:rsidRPr="00CB2698" w14:paraId="49C28B5F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C631081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F7D0201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Ensures that only registered student can access the system.</w:t>
            </w:r>
          </w:p>
        </w:tc>
      </w:tr>
      <w:tr w:rsidR="002F3D0A" w:rsidRPr="00CB2698" w14:paraId="43FFAFE3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7699F6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A149E0A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GSU email and password.</w:t>
            </w:r>
          </w:p>
        </w:tc>
      </w:tr>
      <w:tr w:rsidR="002F3D0A" w:rsidRPr="00CB2698" w14:paraId="467C56CA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30B7187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90F2E9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is allowed an access to the system.</w:t>
            </w:r>
          </w:p>
        </w:tc>
      </w:tr>
      <w:tr w:rsidR="002F3D0A" w:rsidRPr="00CB2698" w14:paraId="005FEAF0" w14:textId="77777777" w:rsidTr="00651B57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B1A52B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BE4B77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need to create account.</w:t>
            </w:r>
          </w:p>
        </w:tc>
      </w:tr>
      <w:tr w:rsidR="002F3D0A" w:rsidRPr="00CB2698" w14:paraId="5F0B9655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AC4B95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Initialization: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806919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database is loaded.</w:t>
            </w:r>
          </w:p>
        </w:tc>
      </w:tr>
      <w:tr w:rsidR="002F3D0A" w:rsidRPr="00CB2698" w14:paraId="4ECC664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A93243A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9E1ADBE" w14:textId="77777777" w:rsidR="002F3D0A" w:rsidRPr="00CB2698" w:rsidRDefault="002F3D0A" w:rsidP="00157F7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No fields are left empty.</w:t>
            </w:r>
          </w:p>
          <w:p w14:paraId="41D348B6" w14:textId="77777777" w:rsidR="002F3D0A" w:rsidRPr="00CB2698" w:rsidRDefault="002F3D0A" w:rsidP="00157F7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Entered email and password exists in database.</w:t>
            </w:r>
          </w:p>
          <w:p w14:paraId="61993D2A" w14:textId="77777777" w:rsidR="002F3D0A" w:rsidRPr="00CB2698" w:rsidRDefault="002F3D0A" w:rsidP="00157F7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is redirect to the system.</w:t>
            </w:r>
          </w:p>
        </w:tc>
      </w:tr>
      <w:tr w:rsidR="002F3D0A" w:rsidRPr="00CB2698" w14:paraId="31127B95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27D5CF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E64EE2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All team members (Revised: 3/7/18)</w:t>
            </w:r>
          </w:p>
        </w:tc>
      </w:tr>
    </w:tbl>
    <w:p w14:paraId="20E1E8CD" w14:textId="77777777" w:rsidR="002F3D0A" w:rsidRPr="00CB2698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 w:rsidRPr="00CB2698"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Personal Profile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:rsidRPr="00CB2698" w14:paraId="4FF4C237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5ACD478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25FCAD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 xml:space="preserve">User will create their profiles </w:t>
            </w:r>
            <w:proofErr w:type="gramStart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in order to</w:t>
            </w:r>
            <w:proofErr w:type="gramEnd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 xml:space="preserve"> communicate </w:t>
            </w:r>
          </w:p>
        </w:tc>
      </w:tr>
      <w:tr w:rsidR="002F3D0A" w:rsidRPr="00CB2698" w14:paraId="01EC6E72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BCB8F58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B471B3A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Name, Major, Classes, approximate available time, type of student (undergrad or grad)</w:t>
            </w:r>
          </w:p>
        </w:tc>
      </w:tr>
      <w:tr w:rsidR="002F3D0A" w:rsidRPr="00CB2698" w14:paraId="14C1F3B7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655ADE1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FFC7FDB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profile information will be saved into database.</w:t>
            </w:r>
          </w:p>
        </w:tc>
      </w:tr>
      <w:tr w:rsidR="002F3D0A" w:rsidRPr="00CB2698" w14:paraId="66026275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FAF7065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77C66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log in.</w:t>
            </w:r>
          </w:p>
        </w:tc>
      </w:tr>
      <w:tr w:rsidR="002F3D0A" w:rsidRPr="00CB2698" w14:paraId="4D5056D0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4881FF0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53DF035" w14:textId="77777777" w:rsidR="002F3D0A" w:rsidRPr="00CB2698" w:rsidRDefault="002F3D0A" w:rsidP="00157F7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 xml:space="preserve">Fill in username, major, classes, student </w:t>
            </w:r>
            <w:proofErr w:type="gramStart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type(</w:t>
            </w:r>
            <w:proofErr w:type="gramEnd"/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undergrad or grad)available time.</w:t>
            </w:r>
          </w:p>
          <w:p w14:paraId="64352008" w14:textId="77777777" w:rsidR="002F3D0A" w:rsidRPr="00CB2698" w:rsidRDefault="002F3D0A" w:rsidP="00157F7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Profile information is saved in database.</w:t>
            </w:r>
          </w:p>
          <w:p w14:paraId="651AB9A2" w14:textId="77777777" w:rsidR="002F3D0A" w:rsidRPr="00CB2698" w:rsidRDefault="002F3D0A" w:rsidP="00157F7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have personal profile.</w:t>
            </w:r>
          </w:p>
        </w:tc>
      </w:tr>
      <w:tr w:rsidR="002F3D0A" w:rsidRPr="00CB2698" w14:paraId="1870E941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23BF04E" w14:textId="25D8E66C" w:rsidR="002F3D0A" w:rsidRPr="00CB2698" w:rsidRDefault="002F3D0A" w:rsidP="00F84D5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928AC90" w14:textId="7EC7A9B3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All team members (Revised: 3/7/18)</w:t>
            </w:r>
          </w:p>
        </w:tc>
      </w:tr>
    </w:tbl>
    <w:p w14:paraId="3EB12D64" w14:textId="77777777" w:rsidR="002F3D0A" w:rsidRPr="00CB2698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 w:rsidRPr="00CB2698"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Search Study Partner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:rsidRPr="00CB2698" w14:paraId="338F111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E2739C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1E183EE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will search their potential study partner for study</w:t>
            </w:r>
          </w:p>
        </w:tc>
      </w:tr>
      <w:tr w:rsidR="002F3D0A" w:rsidRPr="00CB2698" w14:paraId="01395088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2903C3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lastRenderedPageBreak/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263943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Major, course, approximate available time, rate, level, location and student type.</w:t>
            </w:r>
          </w:p>
        </w:tc>
      </w:tr>
      <w:tr w:rsidR="002F3D0A" w:rsidRPr="00CB2698" w14:paraId="22F63943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ED3296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5E73C0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will find their study partner based on their searching conditions.</w:t>
            </w:r>
          </w:p>
        </w:tc>
      </w:tr>
      <w:tr w:rsidR="002F3D0A" w:rsidRPr="00CB2698" w14:paraId="02E40CB1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AFF8C5D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8B8C180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User’s profile</w:t>
            </w:r>
          </w:p>
        </w:tc>
      </w:tr>
      <w:tr w:rsidR="002F3D0A" w:rsidRPr="00CB2698" w14:paraId="569BA04E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1C796D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0F20328" w14:textId="77777777" w:rsidR="002F3D0A" w:rsidRPr="00CB2698" w:rsidRDefault="002F3D0A" w:rsidP="00157F7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Select conditions</w:t>
            </w:r>
          </w:p>
          <w:p w14:paraId="3F6FF296" w14:textId="77777777" w:rsidR="002F3D0A" w:rsidRPr="00CB2698" w:rsidRDefault="002F3D0A" w:rsidP="00157F7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Search study partner</w:t>
            </w:r>
          </w:p>
          <w:p w14:paraId="44BA4D9E" w14:textId="77777777" w:rsidR="002F3D0A" w:rsidRPr="00CB2698" w:rsidRDefault="002F3D0A" w:rsidP="00157F7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System will show potential study colleague</w:t>
            </w:r>
          </w:p>
          <w:p w14:paraId="3A407A2B" w14:textId="77777777" w:rsidR="002F3D0A" w:rsidRPr="00CB2698" w:rsidRDefault="002F3D0A" w:rsidP="00157F7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will accept recommend or deny</w:t>
            </w:r>
          </w:p>
        </w:tc>
      </w:tr>
      <w:tr w:rsidR="002F3D0A" w:rsidRPr="00CB2698" w14:paraId="67D1669C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B61C4A0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0C1045E" w14:textId="4697492F" w:rsidR="00B37B5B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All team members (Revised: 3/7/18)</w:t>
            </w:r>
          </w:p>
        </w:tc>
      </w:tr>
    </w:tbl>
    <w:p w14:paraId="675A4E0E" w14:textId="77777777" w:rsidR="002F3D0A" w:rsidRPr="00CB2698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 w:rsidRPr="00CB2698"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Posting on discussion board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:rsidRPr="00CB2698" w14:paraId="3F9F2D2A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E7151B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C57CEA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can user discussion board instead of studying in person</w:t>
            </w:r>
          </w:p>
        </w:tc>
      </w:tr>
      <w:tr w:rsidR="002F3D0A" w:rsidRPr="00CB2698" w14:paraId="429D1878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89477F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2CAA15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posting</w:t>
            </w:r>
          </w:p>
        </w:tc>
      </w:tr>
      <w:tr w:rsidR="002F3D0A" w:rsidRPr="00CB2698" w14:paraId="48AB9FD2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FC08977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6653DA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can use discussion board to post to ask about their study questions.</w:t>
            </w:r>
          </w:p>
        </w:tc>
      </w:tr>
      <w:tr w:rsidR="002F3D0A" w:rsidRPr="00CB2698" w14:paraId="7DC28EDF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B1F1C05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382D8C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Create personal profile</w:t>
            </w:r>
          </w:p>
        </w:tc>
      </w:tr>
      <w:tr w:rsidR="002F3D0A" w:rsidRPr="00CB2698" w14:paraId="73755F82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BEFFFB8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131EF51" w14:textId="77777777" w:rsidR="002F3D0A" w:rsidRPr="00CB2698" w:rsidRDefault="002F3D0A" w:rsidP="00157F7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 post their question on the discussion board</w:t>
            </w:r>
          </w:p>
          <w:p w14:paraId="63B6B61D" w14:textId="77777777" w:rsidR="002F3D0A" w:rsidRPr="00CB2698" w:rsidRDefault="002F3D0A" w:rsidP="00157F7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Database will records questions.</w:t>
            </w:r>
          </w:p>
        </w:tc>
      </w:tr>
      <w:tr w:rsidR="002F3D0A" w:rsidRPr="00CB2698" w14:paraId="0D5E5D8F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8DDEA6B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4771629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All team members (Revised: 3/7/18)</w:t>
            </w:r>
          </w:p>
          <w:p w14:paraId="179A168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14:paraId="7837F2BD" w14:textId="77777777" w:rsidR="002F3D0A" w:rsidRPr="00CB2698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 w:rsidRPr="00CB2698"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Answer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:rsidRPr="00CB2698" w14:paraId="205A9E1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5683AEB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AA8FF65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can respond to a past discussion board after they read</w:t>
            </w:r>
          </w:p>
        </w:tc>
      </w:tr>
      <w:tr w:rsidR="002F3D0A" w:rsidRPr="00CB2698" w14:paraId="6302A567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F705889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4015AB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comments</w:t>
            </w:r>
          </w:p>
        </w:tc>
      </w:tr>
      <w:tr w:rsidR="002F3D0A" w:rsidRPr="00CB2698" w14:paraId="1568D9A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79048B7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5428EB0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can share their studying and respond on the discussion board</w:t>
            </w:r>
          </w:p>
        </w:tc>
      </w:tr>
      <w:tr w:rsidR="002F3D0A" w:rsidRPr="00CB2698" w14:paraId="5A31874B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27345F7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lastRenderedPageBreak/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B50148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discussion board</w:t>
            </w:r>
          </w:p>
        </w:tc>
      </w:tr>
      <w:tr w:rsidR="002F3D0A" w:rsidRPr="00CB2698" w14:paraId="153708A1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9201DD1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0249F0A" w14:textId="77777777" w:rsidR="002F3D0A" w:rsidRPr="00CB2698" w:rsidRDefault="002F3D0A" w:rsidP="00157F7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read the post that is related to their studying</w:t>
            </w:r>
          </w:p>
          <w:p w14:paraId="37F5FA61" w14:textId="77777777" w:rsidR="002F3D0A" w:rsidRPr="00CB2698" w:rsidRDefault="002F3D0A" w:rsidP="00157F7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would respond</w:t>
            </w:r>
          </w:p>
          <w:p w14:paraId="72933A78" w14:textId="77777777" w:rsidR="002F3D0A" w:rsidRPr="00CB2698" w:rsidRDefault="002F3D0A" w:rsidP="00157F7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Database records will keep in the future for other users</w:t>
            </w:r>
          </w:p>
        </w:tc>
      </w:tr>
      <w:tr w:rsidR="002F3D0A" w:rsidRPr="00CB2698" w14:paraId="025C04D8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B52C5DA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17D3355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All team members (Revised: 3/7/18)</w:t>
            </w:r>
          </w:p>
          <w:p w14:paraId="1597F9EF" w14:textId="4DF2689A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14:paraId="1F327CBB" w14:textId="77777777" w:rsidR="002F3D0A" w:rsidRPr="00CB2698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 w:rsidRPr="00CB2698"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Mark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:rsidRPr="00CB2698" w14:paraId="170CD8C3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EE7D67E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F1C9855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can mark the original posters</w:t>
            </w:r>
          </w:p>
        </w:tc>
      </w:tr>
      <w:tr w:rsidR="002F3D0A" w:rsidRPr="00CB2698" w14:paraId="0687005E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2E4692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FA420B0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Mark</w:t>
            </w:r>
          </w:p>
        </w:tc>
      </w:tr>
      <w:tr w:rsidR="002F3D0A" w:rsidRPr="00CB2698" w14:paraId="230A20B2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425D68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AA33A8E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can mark the original poster if they are content with an answer</w:t>
            </w:r>
          </w:p>
        </w:tc>
      </w:tr>
      <w:tr w:rsidR="002F3D0A" w:rsidRPr="00CB2698" w14:paraId="43DE120A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6950E9A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F5DFDCB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Respond</w:t>
            </w:r>
          </w:p>
        </w:tc>
      </w:tr>
      <w:tr w:rsidR="002F3D0A" w:rsidRPr="00CB2698" w14:paraId="5C05AA84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966D370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CA464E" w14:textId="77777777" w:rsidR="002F3D0A" w:rsidRPr="00CB2698" w:rsidRDefault="002F3D0A" w:rsidP="00157F7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Original Poster(Users) read the response on their thread</w:t>
            </w:r>
          </w:p>
          <w:p w14:paraId="42F7F747" w14:textId="77777777" w:rsidR="002F3D0A" w:rsidRPr="00CB2698" w:rsidRDefault="002F3D0A" w:rsidP="00157F7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can mark it as solved</w:t>
            </w:r>
          </w:p>
          <w:p w14:paraId="3DD62992" w14:textId="77777777" w:rsidR="002F3D0A" w:rsidRPr="00CB2698" w:rsidRDefault="002F3D0A" w:rsidP="00157F7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Database will keep marked threads</w:t>
            </w:r>
          </w:p>
        </w:tc>
      </w:tr>
      <w:tr w:rsidR="002F3D0A" w:rsidRPr="00CB2698" w14:paraId="24A15106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06B7A0B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635EE0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All team members (Revised: 3/7/18)</w:t>
            </w:r>
          </w:p>
          <w:p w14:paraId="3616D2CA" w14:textId="7F45B9E8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14:paraId="5BAE0B26" w14:textId="77777777" w:rsidR="002F3D0A" w:rsidRPr="00CB2698" w:rsidRDefault="002F3D0A" w:rsidP="00157F7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 w:rsidRPr="00CB2698"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  <w:r w:rsidRPr="00CB2698"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Rate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2F3D0A" w:rsidRPr="00CB2698" w14:paraId="3821690C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EEEA4F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43AA038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can rate thread with “Thumbs up” and “Thumbs down”</w:t>
            </w:r>
          </w:p>
        </w:tc>
      </w:tr>
      <w:tr w:rsidR="002F3D0A" w:rsidRPr="00CB2698" w14:paraId="335F3812" w14:textId="77777777" w:rsidTr="00651B57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4C7CFFE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0832CE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“Thumbs up” and “Thumbs down”</w:t>
            </w:r>
          </w:p>
        </w:tc>
      </w:tr>
      <w:tr w:rsidR="002F3D0A" w:rsidRPr="00CB2698" w14:paraId="635FE1A3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6F6D850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6D563B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will rate people who joined study match or comments, and the rate will be shown on their profile.</w:t>
            </w:r>
          </w:p>
        </w:tc>
      </w:tr>
      <w:tr w:rsidR="002F3D0A" w:rsidRPr="00CB2698" w14:paraId="52428B04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06008D9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F40567B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Chat and Discussion board</w:t>
            </w:r>
          </w:p>
        </w:tc>
      </w:tr>
      <w:tr w:rsidR="002F3D0A" w:rsidRPr="00CB2698" w14:paraId="4CC89572" w14:textId="77777777" w:rsidTr="00651B57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DDC0C97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DDBEB86" w14:textId="77777777" w:rsidR="002F3D0A" w:rsidRPr="00CB2698" w:rsidRDefault="002F3D0A" w:rsidP="00157F7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Users rate posting by “thumbs up” or “thumbs down”</w:t>
            </w:r>
          </w:p>
          <w:p w14:paraId="58E75862" w14:textId="77777777" w:rsidR="002F3D0A" w:rsidRPr="00CB2698" w:rsidRDefault="002F3D0A" w:rsidP="00157F7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The result will be stored in database.</w:t>
            </w:r>
          </w:p>
          <w:p w14:paraId="3E36863D" w14:textId="77777777" w:rsidR="002F3D0A" w:rsidRPr="00CB2698" w:rsidRDefault="002F3D0A" w:rsidP="00157F7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Database records will be kept in the future.</w:t>
            </w:r>
          </w:p>
        </w:tc>
      </w:tr>
      <w:tr w:rsidR="002F3D0A" w:rsidRPr="00CB2698" w14:paraId="7FBE4A90" w14:textId="77777777" w:rsidTr="00651B57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61A1499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lastRenderedPageBreak/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19517C8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CB2698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All team members (Revised: 3/7/18)</w:t>
            </w:r>
          </w:p>
        </w:tc>
      </w:tr>
    </w:tbl>
    <w:p w14:paraId="439EB1A5" w14:textId="2B32BD14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B2698">
        <w:rPr>
          <w:rFonts w:ascii="Times New Roman" w:eastAsia="Times New Roman" w:hAnsi="Times New Roman"/>
          <w:b/>
          <w:sz w:val="24"/>
          <w:szCs w:val="24"/>
          <w:u w:val="single"/>
        </w:rPr>
        <w:t>System Use Case Diagram</w:t>
      </w:r>
    </w:p>
    <w:p w14:paraId="3A11E6DA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B2698">
        <w:rPr>
          <w:rFonts w:ascii="Times New Roman" w:eastAsia="Times New Roman" w:hAnsi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5E4ADCDE" wp14:editId="79082396">
            <wp:extent cx="5943600" cy="5384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1FFDA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2251330D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20203FEF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10416EDF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76DD8CC2" w14:textId="0CF4CA63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2605001F" w14:textId="77777777" w:rsidR="009C42D3" w:rsidRPr="00CB2698" w:rsidRDefault="009C42D3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bookmarkStart w:id="1" w:name="_GoBack"/>
      <w:bookmarkEnd w:id="1"/>
    </w:p>
    <w:p w14:paraId="4DBB0C95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B2698"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 xml:space="preserve">Class Diagram </w:t>
      </w:r>
    </w:p>
    <w:p w14:paraId="1BDE97E8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B2698">
        <w:rPr>
          <w:rFonts w:ascii="Times New Roman" w:eastAsia="Times New Roman" w:hAnsi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484A23C2" wp14:editId="5F4AA377">
            <wp:extent cx="5319713" cy="402388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023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668B6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B2698">
        <w:rPr>
          <w:rFonts w:ascii="Times New Roman" w:eastAsia="Times New Roman" w:hAnsi="Times New Roman"/>
          <w:b/>
          <w:sz w:val="24"/>
          <w:szCs w:val="24"/>
          <w:u w:val="single"/>
        </w:rPr>
        <w:t>System Model Design</w:t>
      </w:r>
    </w:p>
    <w:p w14:paraId="32A1BE62" w14:textId="14D7DD1C" w:rsidR="00B37B5B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B2698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114300" distB="114300" distL="114300" distR="114300" wp14:anchorId="4D6DEBD7" wp14:editId="0CFD6842">
            <wp:extent cx="3519488" cy="2938074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938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9F328" w14:textId="5FBEB7E5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Sequence diagram </w:t>
      </w:r>
    </w:p>
    <w:p w14:paraId="366234CD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0955496" wp14:editId="2BDAE991">
            <wp:extent cx="5943600" cy="4330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06C45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F967E10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7B6F1456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c) Design Measures and Patterns and Cost Estimation</w:t>
      </w:r>
    </w:p>
    <w:p w14:paraId="6F6C1010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1FB13A83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C1 - Measuring Couplings and Cohesions in Class Diagram</w:t>
      </w:r>
    </w:p>
    <w:p w14:paraId="6D1E8170" w14:textId="77777777" w:rsidR="002F3D0A" w:rsidRPr="00CB2698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CB2698">
        <w:rPr>
          <w:rFonts w:ascii="Times New Roman" w:eastAsia="Times New Roman" w:hAnsi="Times New Roman"/>
          <w:b/>
          <w:sz w:val="24"/>
          <w:szCs w:val="24"/>
        </w:rPr>
        <w:t>SignUp</w:t>
      </w:r>
      <w:proofErr w:type="spell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- Medium Cohesion, Loose Coupling</w:t>
      </w:r>
    </w:p>
    <w:p w14:paraId="46589B53" w14:textId="77777777" w:rsidR="002F3D0A" w:rsidRPr="00CB2698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CB2698">
        <w:rPr>
          <w:rFonts w:ascii="Times New Roman" w:eastAsia="Times New Roman" w:hAnsi="Times New Roman"/>
          <w:b/>
          <w:sz w:val="24"/>
          <w:szCs w:val="24"/>
        </w:rPr>
        <w:t>UserAccount</w:t>
      </w:r>
      <w:proofErr w:type="spell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-  Medium Cohesion, Loose Coupling</w:t>
      </w:r>
    </w:p>
    <w:p w14:paraId="504B9FE2" w14:textId="77777777" w:rsidR="002F3D0A" w:rsidRPr="00CB2698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CB2698">
        <w:rPr>
          <w:rFonts w:ascii="Times New Roman" w:eastAsia="Times New Roman" w:hAnsi="Times New Roman"/>
          <w:b/>
          <w:sz w:val="24"/>
          <w:szCs w:val="24"/>
        </w:rPr>
        <w:t>UserProfile</w:t>
      </w:r>
      <w:proofErr w:type="spell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- High Cohesion, Loose Coupling</w:t>
      </w:r>
    </w:p>
    <w:p w14:paraId="00418E0D" w14:textId="77777777" w:rsidR="002F3D0A" w:rsidRPr="00CB2698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CB2698">
        <w:rPr>
          <w:rFonts w:ascii="Times New Roman" w:eastAsia="Times New Roman" w:hAnsi="Times New Roman"/>
          <w:b/>
          <w:sz w:val="24"/>
          <w:szCs w:val="24"/>
        </w:rPr>
        <w:t>DataBase</w:t>
      </w:r>
      <w:proofErr w:type="spell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- Medium Cohesion, Tight Coupling</w:t>
      </w:r>
    </w:p>
    <w:p w14:paraId="6DF3403E" w14:textId="77777777" w:rsidR="002F3D0A" w:rsidRPr="00CB2698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User - Low Cohesion, Tight Coupling</w:t>
      </w:r>
    </w:p>
    <w:p w14:paraId="27F47B38" w14:textId="77777777" w:rsidR="002F3D0A" w:rsidRPr="00CB2698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CB2698">
        <w:rPr>
          <w:rFonts w:ascii="Times New Roman" w:eastAsia="Times New Roman" w:hAnsi="Times New Roman"/>
          <w:b/>
          <w:sz w:val="24"/>
          <w:szCs w:val="24"/>
        </w:rPr>
        <w:t>SearchPartner</w:t>
      </w:r>
      <w:proofErr w:type="spell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- Medium Cohesion, Loose Coupling</w:t>
      </w:r>
    </w:p>
    <w:p w14:paraId="6927DC66" w14:textId="28B54D14" w:rsidR="002F3D0A" w:rsidRPr="00CB2698" w:rsidRDefault="002F3D0A" w:rsidP="00157F7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CB2698">
        <w:rPr>
          <w:rFonts w:ascii="Times New Roman" w:eastAsia="Times New Roman" w:hAnsi="Times New Roman"/>
          <w:b/>
          <w:sz w:val="24"/>
          <w:szCs w:val="24"/>
        </w:rPr>
        <w:t>DiscussionPost</w:t>
      </w:r>
      <w:proofErr w:type="spell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- Medium Cohesion, Loose Coupling</w:t>
      </w:r>
    </w:p>
    <w:p w14:paraId="4E5AB9C1" w14:textId="6E468400" w:rsidR="00B37B5B" w:rsidRPr="00CB2698" w:rsidRDefault="00B37B5B" w:rsidP="00B37B5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14:paraId="2242DE40" w14:textId="77777777" w:rsidR="00B37B5B" w:rsidRPr="00CB2698" w:rsidRDefault="00B37B5B" w:rsidP="00B37B5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14:paraId="393F12B7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C2 -What design pattern/s would you choose for your system?</w:t>
      </w:r>
    </w:p>
    <w:p w14:paraId="43BDD245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lastRenderedPageBreak/>
        <w:t>We would choose a centralized design for our system as all data are stored by the central database and all executions are controlled from that central point in the system.</w:t>
      </w:r>
    </w:p>
    <w:p w14:paraId="64386819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2FE6869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C3 - COCOMO: Estimate Personnel Cost Drivers </w:t>
      </w:r>
    </w:p>
    <w:p w14:paraId="54F88279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PM = A x </w:t>
      </w:r>
      <w:proofErr w:type="spellStart"/>
      <w:r w:rsidRPr="00CB2698">
        <w:rPr>
          <w:rFonts w:ascii="Times New Roman" w:eastAsia="Times New Roman" w:hAnsi="Times New Roman"/>
          <w:b/>
          <w:sz w:val="24"/>
          <w:szCs w:val="24"/>
        </w:rPr>
        <w:t>Size</w:t>
      </w:r>
      <w:r w:rsidRPr="00CB2698">
        <w:rPr>
          <w:rFonts w:ascii="Times New Roman" w:eastAsia="Times New Roman" w:hAnsi="Times New Roman"/>
          <w:b/>
          <w:sz w:val="24"/>
          <w:szCs w:val="24"/>
          <w:vertAlign w:val="superscript"/>
        </w:rPr>
        <w:t>B</w:t>
      </w:r>
      <w:proofErr w:type="spell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x M = 2.94 x 2</w:t>
      </w:r>
      <w:r w:rsidRPr="00CB2698">
        <w:rPr>
          <w:rFonts w:ascii="Times New Roman" w:eastAsia="Times New Roman" w:hAnsi="Times New Roman"/>
          <w:b/>
          <w:sz w:val="24"/>
          <w:szCs w:val="24"/>
          <w:vertAlign w:val="superscript"/>
        </w:rPr>
        <w:t>1.22</w:t>
      </w: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x 1.75 = 12 Person-Months</w:t>
      </w:r>
    </w:p>
    <w:p w14:paraId="5CB23F3C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A = 2.94</w:t>
      </w:r>
    </w:p>
    <w:p w14:paraId="3D30D47D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Size = 2 KSLOC</w:t>
      </w:r>
    </w:p>
    <w:p w14:paraId="15548446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B = 1 + [(5 + 3 + 5 + 3 + 5) / 100 + 0.01] = 1.22</w:t>
      </w:r>
    </w:p>
    <w:tbl>
      <w:tblPr>
        <w:tblW w:w="91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845"/>
        <w:gridCol w:w="2010"/>
        <w:gridCol w:w="1650"/>
        <w:gridCol w:w="1620"/>
      </w:tblGrid>
      <w:tr w:rsidR="002F3D0A" w:rsidRPr="00CB2698" w14:paraId="7D27D43F" w14:textId="77777777" w:rsidTr="00651B57">
        <w:trPr>
          <w:trHeight w:val="8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22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Precedentedness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4EBE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Development Flexibility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811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Architecture/risk Resolution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9CA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Team Cohesion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A77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Process Maturity</w:t>
            </w:r>
          </w:p>
        </w:tc>
      </w:tr>
      <w:tr w:rsidR="002F3D0A" w:rsidRPr="00CB2698" w14:paraId="74DB4A9E" w14:textId="77777777" w:rsidTr="00651B57">
        <w:trPr>
          <w:trHeight w:val="500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5D4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AE3B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DA6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2655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5A3B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14:paraId="1BCA90A7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451C16E2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M = 1.19 * 0.86 * 1.17 * 1.17 * 1.17 * 1.07 = 1.75</w:t>
      </w:r>
    </w:p>
    <w:tbl>
      <w:tblPr>
        <w:tblW w:w="66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1665"/>
      </w:tblGrid>
      <w:tr w:rsidR="002F3D0A" w:rsidRPr="00CB2698" w14:paraId="60D298CB" w14:textId="77777777" w:rsidTr="00651B57">
        <w:trPr>
          <w:trHeight w:val="500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A920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Cost Driver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2656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Rating</w:t>
            </w:r>
          </w:p>
        </w:tc>
      </w:tr>
      <w:tr w:rsidR="002F3D0A" w:rsidRPr="00CB2698" w14:paraId="30CEB01E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7EA3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Required system reliability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F35A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2B220990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425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Complexity of system modules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F753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1046E0EF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AE0E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Extent of documentation required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39A2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5A1BAE79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E59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Size of database used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0D72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7F7B4DB2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2C8C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Required percentage of reusable components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F9D6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0EC05328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A664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Execution time constraint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2690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0822E266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EE4A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Volatility of development platform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4EAC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0ADB89B9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193A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Memory constraints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AC6C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6B92198A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38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Capability of project analysts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B503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1.19</w:t>
            </w:r>
          </w:p>
        </w:tc>
      </w:tr>
      <w:tr w:rsidR="002F3D0A" w:rsidRPr="00CB2698" w14:paraId="2D4AE08D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C116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Personnel continuity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4FDE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0.86</w:t>
            </w:r>
          </w:p>
        </w:tc>
      </w:tr>
      <w:tr w:rsidR="002F3D0A" w:rsidRPr="00CB2698" w14:paraId="493EF3CC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4017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Programmer capability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750A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1.17</w:t>
            </w:r>
          </w:p>
        </w:tc>
      </w:tr>
      <w:tr w:rsidR="002F3D0A" w:rsidRPr="00CB2698" w14:paraId="65D95663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B9FF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Programmer experience in project domain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19CB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1.17</w:t>
            </w:r>
          </w:p>
        </w:tc>
      </w:tr>
      <w:tr w:rsidR="002F3D0A" w:rsidRPr="00CB2698" w14:paraId="1B21A52D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0568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Analyst experience in project domain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40C6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1.17</w:t>
            </w:r>
          </w:p>
        </w:tc>
      </w:tr>
      <w:tr w:rsidR="002F3D0A" w:rsidRPr="00CB2698" w14:paraId="630AB864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807E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Language and tool experience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571D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1.07</w:t>
            </w:r>
          </w:p>
        </w:tc>
      </w:tr>
      <w:tr w:rsidR="002F3D0A" w:rsidRPr="00CB2698" w14:paraId="607E85B3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D1C2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Use of software tools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DBDE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32ECEB86" w14:textId="77777777" w:rsidTr="00651B57">
        <w:trPr>
          <w:trHeight w:val="5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0AC0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Development schedule compression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6914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2F3D0A" w:rsidRPr="00CB2698" w14:paraId="7DA697D7" w14:textId="77777777" w:rsidTr="00651B57">
        <w:trPr>
          <w:trHeight w:val="800"/>
        </w:trPr>
        <w:tc>
          <w:tcPr>
            <w:tcW w:w="5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438E" w14:textId="77777777" w:rsidR="002F3D0A" w:rsidRPr="00CB2698" w:rsidRDefault="002F3D0A" w:rsidP="00651B57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Extent of multisite working and quality of inter-site communications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6A31" w14:textId="77777777" w:rsidR="002F3D0A" w:rsidRPr="00CB2698" w:rsidRDefault="002F3D0A" w:rsidP="00651B57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14:paraId="7B1BFC3A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030A344A" w14:textId="122E52A0" w:rsidR="00B37B5B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d) Implement the System Design</w:t>
      </w:r>
    </w:p>
    <w:p w14:paraId="28EEBFC2" w14:textId="68EBF382" w:rsidR="002F3D0A" w:rsidRPr="0045026B" w:rsidRDefault="00CB2698" w:rsidP="002F3D0A">
      <w:pPr>
        <w:rPr>
          <w:rFonts w:ascii="Times New Roman" w:hAnsi="Times New Roman"/>
          <w:sz w:val="24"/>
          <w:szCs w:val="24"/>
        </w:rPr>
      </w:pPr>
      <w:hyperlink r:id="rId13" w:history="1">
        <w:r w:rsidRPr="00CB2698">
          <w:rPr>
            <w:rStyle w:val="Hyperlink"/>
            <w:rFonts w:ascii="Times New Roman" w:hAnsi="Times New Roman"/>
            <w:sz w:val="24"/>
            <w:szCs w:val="24"/>
          </w:rPr>
          <w:t>https://gsustudymatch.com/</w:t>
        </w:r>
      </w:hyperlink>
    </w:p>
    <w:p w14:paraId="6A3F4234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5A13096A" w14:textId="5A159BD3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CB2698">
        <w:rPr>
          <w:rFonts w:ascii="Times New Roman" w:eastAsia="Times New Roman" w:hAnsi="Times New Roman"/>
          <w:b/>
          <w:sz w:val="24"/>
          <w:szCs w:val="24"/>
        </w:rPr>
        <w:t>e)Testing</w:t>
      </w:r>
      <w:proofErr w:type="gram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275D10A2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3853EA9F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51A3D427" w14:textId="075DE775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4EB6CB44" w14:textId="73AA5919" w:rsidR="00B37B5B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9291C69" w14:textId="77777777" w:rsidR="0045026B" w:rsidRPr="00CB2698" w:rsidRDefault="0045026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3291CA8E" w14:textId="5F917A09" w:rsidR="00B37B5B" w:rsidRPr="00CB2698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B03827C" w14:textId="7833A850" w:rsidR="00B37B5B" w:rsidRPr="00CB2698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70CD099C" w14:textId="54E19384" w:rsidR="00B37B5B" w:rsidRPr="00CB2698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CE51E98" w14:textId="110E4324" w:rsidR="00B37B5B" w:rsidRPr="00CB2698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B3289A0" w14:textId="334F447B" w:rsidR="00B37B5B" w:rsidRPr="00CB2698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0302F509" w14:textId="611EA1B3" w:rsidR="00B37B5B" w:rsidRPr="00CB2698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6F2E3F85" w14:textId="77777777" w:rsidR="00B37B5B" w:rsidRPr="00CB2698" w:rsidRDefault="00B37B5B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150EC61F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72D34097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CB2698">
        <w:rPr>
          <w:rFonts w:ascii="Times New Roman" w:eastAsia="Times New Roman" w:hAnsi="Times New Roman"/>
          <w:b/>
          <w:sz w:val="24"/>
          <w:szCs w:val="24"/>
        </w:rPr>
        <w:t>f)Test</w:t>
      </w:r>
      <w:proofErr w:type="gramEnd"/>
      <w:r w:rsidRPr="00CB2698">
        <w:rPr>
          <w:rFonts w:ascii="Times New Roman" w:eastAsia="Times New Roman" w:hAnsi="Times New Roman"/>
          <w:b/>
          <w:sz w:val="24"/>
          <w:szCs w:val="24"/>
        </w:rPr>
        <w:t xml:space="preserve"> Documentation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F3D0A" w:rsidRPr="00CB2698" w14:paraId="339BCFA6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DCF0" w14:textId="77777777" w:rsidR="002F3D0A" w:rsidRPr="00CB2698" w:rsidRDefault="002F3D0A" w:rsidP="00651B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Bug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B53D" w14:textId="77777777" w:rsidR="002F3D0A" w:rsidRPr="00CB2698" w:rsidRDefault="002F3D0A" w:rsidP="00651B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Test That Uncovered </w:t>
            </w:r>
            <w:proofErr w:type="gramStart"/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The</w:t>
            </w:r>
            <w:proofErr w:type="gramEnd"/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Bug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94AA" w14:textId="77777777" w:rsidR="002F3D0A" w:rsidRPr="00CB2698" w:rsidRDefault="002F3D0A" w:rsidP="00651B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 of Bug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1DBE" w14:textId="77777777" w:rsidR="002F3D0A" w:rsidRPr="00CB2698" w:rsidRDefault="002F3D0A" w:rsidP="00651B5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b/>
                <w:sz w:val="24"/>
                <w:szCs w:val="24"/>
              </w:rPr>
              <w:t>Action Taken</w:t>
            </w:r>
          </w:p>
        </w:tc>
      </w:tr>
      <w:tr w:rsidR="002F3D0A" w:rsidRPr="00CB2698" w14:paraId="6AC306A2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F409" w14:textId="77777777" w:rsidR="002F3D0A" w:rsidRPr="00CB2698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Email Verification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EA38" w14:textId="77777777" w:rsidR="002F3D0A" w:rsidRPr="00CB2698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Tester entered email for registration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1E05" w14:textId="77777777" w:rsidR="002F3D0A" w:rsidRPr="00CB2698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Email verifying student’s GSU email not sending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7B8" w14:textId="77777777" w:rsidR="002F3D0A" w:rsidRPr="00CB2698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Set up email server</w:t>
            </w:r>
          </w:p>
        </w:tc>
      </w:tr>
      <w:tr w:rsidR="002F3D0A" w:rsidRPr="00CB2698" w14:paraId="1FE8ED54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580E" w14:textId="77777777" w:rsidR="002F3D0A" w:rsidRPr="00CB2698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Log in error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FDCF" w14:textId="77777777" w:rsidR="002F3D0A" w:rsidRPr="00CB2698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Tester entered invalid username/password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B72E" w14:textId="77777777" w:rsidR="002F3D0A" w:rsidRPr="00CB2698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When invalid credentials are entered, sign in continues to next page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3668" w14:textId="2B4065B6" w:rsidR="002F3D0A" w:rsidRPr="00CB2698" w:rsidRDefault="00686CBE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 xml:space="preserve">Log in </w:t>
            </w:r>
            <w:r w:rsidR="003D0B12" w:rsidRPr="00CB2698">
              <w:rPr>
                <w:rFonts w:ascii="Times New Roman" w:eastAsia="Times New Roman" w:hAnsi="Times New Roman"/>
                <w:sz w:val="24"/>
                <w:szCs w:val="24"/>
              </w:rPr>
              <w:t>will now</w:t>
            </w: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 xml:space="preserve"> be successful if met with the requirements</w:t>
            </w:r>
          </w:p>
        </w:tc>
      </w:tr>
      <w:tr w:rsidR="002F3D0A" w:rsidRPr="00CB2698" w14:paraId="4B05B087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62C" w14:textId="77777777" w:rsidR="002F3D0A" w:rsidRPr="00CB2698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Search No Results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5AD7" w14:textId="460988F0" w:rsidR="002F3D0A" w:rsidRPr="00CB2698" w:rsidRDefault="00117E8C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Tester enters what they are in search of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B051" w14:textId="77777777" w:rsidR="002F3D0A" w:rsidRPr="00CB2698" w:rsidRDefault="002F3D0A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When searched, no results are found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CE78" w14:textId="31A8AA3F" w:rsidR="002F3D0A" w:rsidRPr="00CB2698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Search filter properly adjusted</w:t>
            </w:r>
          </w:p>
        </w:tc>
      </w:tr>
      <w:tr w:rsidR="003D0B12" w:rsidRPr="00CB2698" w14:paraId="6B1CF467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0A34" w14:textId="760D0FFF" w:rsidR="003D0B12" w:rsidRPr="00CB2698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Discussion Post Failed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3A97" w14:textId="3478D779" w:rsidR="003D0B12" w:rsidRPr="00CB2698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Tester attempted to post on discussion boards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9A8F" w14:textId="50DF5D45" w:rsidR="003D0B12" w:rsidRPr="00CB2698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Questions would not display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2268" w14:textId="7664DC22" w:rsidR="003D0B12" w:rsidRPr="00CB2698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2698">
              <w:rPr>
                <w:rFonts w:ascii="Times New Roman" w:eastAsia="Times New Roman" w:hAnsi="Times New Roman"/>
                <w:sz w:val="24"/>
                <w:szCs w:val="24"/>
              </w:rPr>
              <w:t>In progress, code is currently showing all posts as comments and not discussion topics</w:t>
            </w:r>
          </w:p>
        </w:tc>
      </w:tr>
      <w:tr w:rsidR="003D0B12" w:rsidRPr="00CB2698" w14:paraId="20CA9BB9" w14:textId="77777777" w:rsidTr="00651B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00BD" w14:textId="34CDE953" w:rsidR="003D0B12" w:rsidRPr="00CB2698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2D1A" w14:textId="59400B0D" w:rsidR="003D0B12" w:rsidRPr="00CB2698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FB23" w14:textId="57B41538" w:rsidR="003D0B12" w:rsidRPr="00CB2698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4C80" w14:textId="4C4A7952" w:rsidR="003D0B12" w:rsidRPr="00CB2698" w:rsidRDefault="003D0B12" w:rsidP="00651B5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7C4DE27" w14:textId="77777777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</w:p>
    <w:p w14:paraId="768B3EC1" w14:textId="17A4C131" w:rsidR="002F3D0A" w:rsidRPr="00CB2698" w:rsidRDefault="002F3D0A" w:rsidP="002F3D0A">
      <w:pPr>
        <w:rPr>
          <w:rFonts w:ascii="Times New Roman" w:eastAsia="Times New Roman" w:hAnsi="Times New Roman"/>
          <w:b/>
          <w:sz w:val="24"/>
          <w:szCs w:val="24"/>
        </w:rPr>
      </w:pPr>
      <w:r w:rsidRPr="00CB2698">
        <w:rPr>
          <w:rFonts w:ascii="Times New Roman" w:eastAsia="Times New Roman" w:hAnsi="Times New Roman"/>
          <w:b/>
          <w:sz w:val="24"/>
          <w:szCs w:val="24"/>
        </w:rPr>
        <w:t>g) Video</w:t>
      </w:r>
    </w:p>
    <w:p w14:paraId="75027320" w14:textId="45D0A26C" w:rsidR="00825BDE" w:rsidRPr="0045026B" w:rsidRDefault="00B37B5B" w:rsidP="002F3D0A">
      <w:pPr>
        <w:rPr>
          <w:rFonts w:ascii="Times New Roman" w:eastAsia="Times New Roman" w:hAnsi="Times New Roman"/>
          <w:sz w:val="24"/>
          <w:szCs w:val="24"/>
        </w:rPr>
      </w:pPr>
      <w:r w:rsidRPr="00CB2698">
        <w:rPr>
          <w:rFonts w:ascii="Times New Roman" w:eastAsia="Times New Roman" w:hAnsi="Times New Roman"/>
          <w:sz w:val="24"/>
          <w:szCs w:val="24"/>
        </w:rPr>
        <w:t>https://www.youtube.com/channel/UCN6N-YpG9qaDiOhwRU1f-Aw</w:t>
      </w:r>
    </w:p>
    <w:sectPr w:rsidR="00825BDE" w:rsidRPr="0045026B" w:rsidSect="00245E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080" w:right="1080" w:bottom="1642" w:left="108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DD0CD" w14:textId="77777777" w:rsidR="006E44FD" w:rsidRDefault="006E44FD">
      <w:pPr>
        <w:spacing w:after="0" w:line="240" w:lineRule="auto"/>
      </w:pPr>
      <w:r>
        <w:separator/>
      </w:r>
    </w:p>
  </w:endnote>
  <w:endnote w:type="continuationSeparator" w:id="0">
    <w:p w14:paraId="2AD1C639" w14:textId="77777777" w:rsidR="006E44FD" w:rsidRDefault="006E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053FB" w14:textId="01BF7CCE" w:rsidR="00CB2698" w:rsidRDefault="00CB2698" w:rsidP="00447AE2">
    <w:pPr>
      <w:pStyle w:val="FooterEven"/>
      <w:jc w:val="right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9C42D3" w:rsidRPr="009C42D3">
      <w:rPr>
        <w:noProof/>
        <w:sz w:val="24"/>
        <w:szCs w:val="24"/>
      </w:rPr>
      <w:t>12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F11A4" w14:textId="17A02FC0" w:rsidR="00CB2698" w:rsidRDefault="00CB2698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9C42D3" w:rsidRPr="009C42D3">
      <w:rPr>
        <w:noProof/>
        <w:sz w:val="24"/>
        <w:szCs w:val="24"/>
      </w:rPr>
      <w:t>13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0CC32" w14:textId="77777777" w:rsidR="006E44FD" w:rsidRDefault="006E44FD">
      <w:pPr>
        <w:spacing w:after="0" w:line="240" w:lineRule="auto"/>
      </w:pPr>
      <w:r>
        <w:separator/>
      </w:r>
    </w:p>
  </w:footnote>
  <w:footnote w:type="continuationSeparator" w:id="0">
    <w:p w14:paraId="4CBE404D" w14:textId="77777777" w:rsidR="006E44FD" w:rsidRDefault="006E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E15A1" w14:textId="15BEFE61" w:rsidR="00CB2698" w:rsidRPr="005225B2" w:rsidRDefault="00CB2698" w:rsidP="00447AE2">
    <w:pPr>
      <w:pStyle w:val="HeaderEven"/>
      <w:jc w:val="right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Content>
        <w:r>
          <w:rPr>
            <w:rFonts w:eastAsiaTheme="majorEastAsia"/>
          </w:rPr>
          <w:t>Study Match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B3ED5" w14:textId="18DD30B6" w:rsidR="00CB2698" w:rsidRPr="00431C36" w:rsidRDefault="00CB2698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Content>
        <w:r>
          <w:rPr>
            <w:rFonts w:eastAsiaTheme="majorEastAsia"/>
          </w:rPr>
          <w:t>Study Match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AB354" w14:textId="20C81BC8" w:rsidR="00CB2698" w:rsidRDefault="00CB2698">
    <w:pPr>
      <w:pStyle w:val="Header"/>
      <w:jc w:val="right"/>
    </w:pPr>
  </w:p>
  <w:p w14:paraId="72EB1385" w14:textId="77777777" w:rsidR="00CB2698" w:rsidRDefault="00CB2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1E53"/>
    <w:multiLevelType w:val="multilevel"/>
    <w:tmpl w:val="1198594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04462049"/>
    <w:multiLevelType w:val="multilevel"/>
    <w:tmpl w:val="A91E8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4F481F"/>
    <w:multiLevelType w:val="multilevel"/>
    <w:tmpl w:val="481CE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DA0A24"/>
    <w:multiLevelType w:val="multilevel"/>
    <w:tmpl w:val="58AE7BA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E16D14"/>
    <w:multiLevelType w:val="multilevel"/>
    <w:tmpl w:val="E2CC64C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33434517"/>
    <w:multiLevelType w:val="multilevel"/>
    <w:tmpl w:val="A40272BA"/>
    <w:lvl w:ilvl="0">
      <w:start w:val="1"/>
      <w:numFmt w:val="decimal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713AC"/>
    <w:multiLevelType w:val="multilevel"/>
    <w:tmpl w:val="DF10FC8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49370EBF"/>
    <w:multiLevelType w:val="multilevel"/>
    <w:tmpl w:val="E12C1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2726AA"/>
    <w:multiLevelType w:val="multilevel"/>
    <w:tmpl w:val="DF30F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4785326"/>
    <w:multiLevelType w:val="multilevel"/>
    <w:tmpl w:val="65026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A57EF9"/>
    <w:multiLevelType w:val="multilevel"/>
    <w:tmpl w:val="D8CEE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B60DC8"/>
    <w:multiLevelType w:val="multilevel"/>
    <w:tmpl w:val="AFE2EE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55F71CE1"/>
    <w:multiLevelType w:val="multilevel"/>
    <w:tmpl w:val="29061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A76304A"/>
    <w:multiLevelType w:val="multilevel"/>
    <w:tmpl w:val="81B44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86383A"/>
    <w:multiLevelType w:val="multilevel"/>
    <w:tmpl w:val="B61E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3393D31"/>
    <w:multiLevelType w:val="multilevel"/>
    <w:tmpl w:val="973A10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A807A26"/>
    <w:multiLevelType w:val="multilevel"/>
    <w:tmpl w:val="A5D6A2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 w15:restartNumberingAfterBreak="0">
    <w:nsid w:val="6B74117A"/>
    <w:multiLevelType w:val="multilevel"/>
    <w:tmpl w:val="2EC80AC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 w15:restartNumberingAfterBreak="0">
    <w:nsid w:val="6D6512A9"/>
    <w:multiLevelType w:val="multilevel"/>
    <w:tmpl w:val="3BC2D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483199A"/>
    <w:multiLevelType w:val="multilevel"/>
    <w:tmpl w:val="9B6AE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98A7A94"/>
    <w:multiLevelType w:val="multilevel"/>
    <w:tmpl w:val="AA4818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9"/>
  </w:num>
  <w:num w:numId="14">
    <w:abstractNumId w:val="16"/>
  </w:num>
  <w:num w:numId="15">
    <w:abstractNumId w:val="30"/>
  </w:num>
  <w:num w:numId="16">
    <w:abstractNumId w:val="15"/>
  </w:num>
  <w:num w:numId="17">
    <w:abstractNumId w:val="19"/>
  </w:num>
  <w:num w:numId="18">
    <w:abstractNumId w:val="27"/>
  </w:num>
  <w:num w:numId="19">
    <w:abstractNumId w:val="31"/>
  </w:num>
  <w:num w:numId="20">
    <w:abstractNumId w:val="11"/>
  </w:num>
  <w:num w:numId="21">
    <w:abstractNumId w:val="12"/>
  </w:num>
  <w:num w:numId="22">
    <w:abstractNumId w:val="26"/>
  </w:num>
  <w:num w:numId="23">
    <w:abstractNumId w:val="22"/>
  </w:num>
  <w:num w:numId="24">
    <w:abstractNumId w:val="28"/>
  </w:num>
  <w:num w:numId="25">
    <w:abstractNumId w:val="20"/>
  </w:num>
  <w:num w:numId="26">
    <w:abstractNumId w:val="25"/>
  </w:num>
  <w:num w:numId="27">
    <w:abstractNumId w:val="10"/>
  </w:num>
  <w:num w:numId="28">
    <w:abstractNumId w:val="18"/>
  </w:num>
  <w:num w:numId="29">
    <w:abstractNumId w:val="13"/>
  </w:num>
  <w:num w:numId="30">
    <w:abstractNumId w:val="17"/>
  </w:num>
  <w:num w:numId="31">
    <w:abstractNumId w:val="24"/>
  </w:num>
  <w:num w:numId="32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60"/>
    <w:rsid w:val="00052A4A"/>
    <w:rsid w:val="00067337"/>
    <w:rsid w:val="00073458"/>
    <w:rsid w:val="000D1B5B"/>
    <w:rsid w:val="00106B79"/>
    <w:rsid w:val="00117E8C"/>
    <w:rsid w:val="00132205"/>
    <w:rsid w:val="001428F1"/>
    <w:rsid w:val="00157F7E"/>
    <w:rsid w:val="00177883"/>
    <w:rsid w:val="00181161"/>
    <w:rsid w:val="0019783B"/>
    <w:rsid w:val="001D4AE0"/>
    <w:rsid w:val="001E51BD"/>
    <w:rsid w:val="00211E58"/>
    <w:rsid w:val="00213EAA"/>
    <w:rsid w:val="00245749"/>
    <w:rsid w:val="00245E60"/>
    <w:rsid w:val="002B2685"/>
    <w:rsid w:val="002B5659"/>
    <w:rsid w:val="002D3102"/>
    <w:rsid w:val="002F3D0A"/>
    <w:rsid w:val="00356B91"/>
    <w:rsid w:val="003A2F68"/>
    <w:rsid w:val="003D0B12"/>
    <w:rsid w:val="003D60B8"/>
    <w:rsid w:val="003E38BF"/>
    <w:rsid w:val="00402606"/>
    <w:rsid w:val="00431B47"/>
    <w:rsid w:val="00431C36"/>
    <w:rsid w:val="00447AE2"/>
    <w:rsid w:val="0045026B"/>
    <w:rsid w:val="0049775F"/>
    <w:rsid w:val="004A7046"/>
    <w:rsid w:val="004B7097"/>
    <w:rsid w:val="005225B2"/>
    <w:rsid w:val="005473E9"/>
    <w:rsid w:val="00575C68"/>
    <w:rsid w:val="005B18C0"/>
    <w:rsid w:val="005B24E1"/>
    <w:rsid w:val="005B4227"/>
    <w:rsid w:val="006114B5"/>
    <w:rsid w:val="00626FAC"/>
    <w:rsid w:val="0064466C"/>
    <w:rsid w:val="00651B57"/>
    <w:rsid w:val="00653C00"/>
    <w:rsid w:val="00686CBE"/>
    <w:rsid w:val="006D5BB4"/>
    <w:rsid w:val="006E212B"/>
    <w:rsid w:val="006E44FD"/>
    <w:rsid w:val="006E5894"/>
    <w:rsid w:val="006F476A"/>
    <w:rsid w:val="00702867"/>
    <w:rsid w:val="00703115"/>
    <w:rsid w:val="00716FDD"/>
    <w:rsid w:val="007212B2"/>
    <w:rsid w:val="00730696"/>
    <w:rsid w:val="00736763"/>
    <w:rsid w:val="00783448"/>
    <w:rsid w:val="00795B15"/>
    <w:rsid w:val="007B0A29"/>
    <w:rsid w:val="007D052D"/>
    <w:rsid w:val="007D5DA8"/>
    <w:rsid w:val="00825BDE"/>
    <w:rsid w:val="00854C0E"/>
    <w:rsid w:val="008662AD"/>
    <w:rsid w:val="008F56CC"/>
    <w:rsid w:val="00940610"/>
    <w:rsid w:val="00951EF2"/>
    <w:rsid w:val="00964FE9"/>
    <w:rsid w:val="00997ACB"/>
    <w:rsid w:val="009C42D3"/>
    <w:rsid w:val="009D314A"/>
    <w:rsid w:val="00A329B9"/>
    <w:rsid w:val="00A37189"/>
    <w:rsid w:val="00A5429D"/>
    <w:rsid w:val="00B37B5B"/>
    <w:rsid w:val="00BB4195"/>
    <w:rsid w:val="00BC0A22"/>
    <w:rsid w:val="00C85AA2"/>
    <w:rsid w:val="00C8651A"/>
    <w:rsid w:val="00C91283"/>
    <w:rsid w:val="00CB2698"/>
    <w:rsid w:val="00CD12DE"/>
    <w:rsid w:val="00D4032E"/>
    <w:rsid w:val="00D4773D"/>
    <w:rsid w:val="00D62024"/>
    <w:rsid w:val="00D67484"/>
    <w:rsid w:val="00DC305C"/>
    <w:rsid w:val="00E04568"/>
    <w:rsid w:val="00E44E60"/>
    <w:rsid w:val="00E90D9F"/>
    <w:rsid w:val="00E959BE"/>
    <w:rsid w:val="00ED1452"/>
    <w:rsid w:val="00EF4DCC"/>
    <w:rsid w:val="00F56675"/>
    <w:rsid w:val="00F84D53"/>
    <w:rsid w:val="00FD6B14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FC35"/>
  <w15:docId w15:val="{53DA331A-C8AE-489F-9BA9-F5267944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6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  <w:style w:type="character" w:customStyle="1" w:styleId="apple-tab-span">
    <w:name w:val="apple-tab-span"/>
    <w:basedOn w:val="DefaultParagraphFont"/>
    <w:rsid w:val="0007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sustudymatch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ehaf\AppData\Roaming\Microsoft\Templates\Business%20report%20(Median%20theme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BAFD5-07A8-40B9-BA93-E5E30C30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5</TotalTime>
  <Pages>17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Match</vt:lpstr>
    </vt:vector>
  </TitlesOfParts>
  <Company/>
  <LinksUpToDate>false</LinksUpToDate>
  <CharactersWithSpaces>16282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Match</dc:title>
  <dc:subject>Group name: Panther Coders</dc:subject>
  <dc:creator>Hamza</dc:creator>
  <cp:lastModifiedBy>Ever Lopez</cp:lastModifiedBy>
  <cp:revision>5</cp:revision>
  <cp:lastPrinted>2018-04-21T18:06:00Z</cp:lastPrinted>
  <dcterms:created xsi:type="dcterms:W3CDTF">2018-04-21T18:04:00Z</dcterms:created>
  <dcterms:modified xsi:type="dcterms:W3CDTF">2018-04-21T18:08:00Z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