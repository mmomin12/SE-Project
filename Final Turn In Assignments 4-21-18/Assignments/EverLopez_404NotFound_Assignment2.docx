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073458" w14:paraId="0EB908D0" w14:textId="77777777" w:rsidTr="00052A4A">
        <w:trPr>
          <w:trHeight w:val="3960"/>
        </w:trPr>
        <w:tc>
          <w:tcPr>
            <w:tcW w:w="10080" w:type="dxa"/>
            <w:tcMar>
              <w:bottom w:w="130" w:type="dxa"/>
            </w:tcMar>
            <w:vAlign w:val="bottom"/>
          </w:tcPr>
          <w:p w14:paraId="716D71F0" w14:textId="3053D5F5" w:rsidR="003A2F68" w:rsidRPr="00073458" w:rsidRDefault="003F3B0B" w:rsidP="00825BDE">
            <w:pPr>
              <w:pStyle w:val="CoverPageTitle"/>
              <w:rPr>
                <w:rFonts w:ascii="Times New Roman" w:hAnsi="Times New Roman" w:cs="Times New Roman"/>
              </w:rPr>
            </w:pPr>
            <w:sdt>
              <w:sdtPr>
                <w:rPr>
                  <w:rFonts w:ascii="Times New Roman" w:hAnsi="Times New Roman" w:cs="Times New Roman"/>
                </w:rPr>
                <w:alias w:val="Enter title:"/>
                <w:tag w:val="Enter title:"/>
                <w:id w:val="656652538"/>
                <w:placeholder>
                  <w:docPart w:val="C95690F2ABA34036999851CED314655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940610">
                  <w:rPr>
                    <w:rFonts w:ascii="Times New Roman" w:hAnsi="Times New Roman" w:cs="Times New Roman"/>
                  </w:rPr>
                  <w:t>Study Match</w:t>
                </w:r>
              </w:sdtContent>
            </w:sdt>
          </w:p>
        </w:tc>
      </w:tr>
      <w:tr w:rsidR="007B0A29" w:rsidRPr="00073458" w14:paraId="2232FAAF" w14:textId="77777777" w:rsidTr="00052A4A">
        <w:tc>
          <w:tcPr>
            <w:tcW w:w="10080" w:type="dxa"/>
            <w:tcMar>
              <w:bottom w:w="216" w:type="dxa"/>
            </w:tcMar>
          </w:tcPr>
          <w:p w14:paraId="6B93DA84" w14:textId="40AE3492" w:rsidR="007B0A29" w:rsidRPr="00073458" w:rsidRDefault="00245E60" w:rsidP="00A5429D">
            <w:pPr>
              <w:pStyle w:val="CoverPageTitle"/>
              <w:rPr>
                <w:rFonts w:ascii="Times New Roman" w:hAnsi="Times New Roman" w:cs="Times New Roman"/>
              </w:rPr>
            </w:pPr>
            <w:r w:rsidRPr="00073458">
              <w:rPr>
                <w:rFonts w:ascii="Times New Roman" w:hAnsi="Times New Roman" w:cs="Times New Roman"/>
                <w:noProof/>
              </w:rPr>
              <w:drawing>
                <wp:inline distT="0" distB="0" distL="0" distR="0" wp14:anchorId="76238C4B" wp14:editId="11823598">
                  <wp:extent cx="2399595" cy="1956870"/>
                  <wp:effectExtent l="0" t="0" r="1270" b="5715"/>
                  <wp:docPr id="5" name="Picture 5" descr="Image result for g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s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513" cy="1971482"/>
                          </a:xfrm>
                          <a:prstGeom prst="rect">
                            <a:avLst/>
                          </a:prstGeom>
                          <a:noFill/>
                          <a:ln>
                            <a:noFill/>
                          </a:ln>
                        </pic:spPr>
                      </pic:pic>
                    </a:graphicData>
                  </a:graphic>
                </wp:inline>
              </w:drawing>
            </w: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First table has title and image, second table has date and subtitle and the third has paragraph text"/>
      </w:tblPr>
      <w:tblGrid>
        <w:gridCol w:w="2294"/>
        <w:gridCol w:w="7786"/>
      </w:tblGrid>
      <w:tr w:rsidR="00D4773D" w:rsidRPr="00073458" w14:paraId="57366395" w14:textId="77777777" w:rsidTr="00052A4A">
        <w:trPr>
          <w:trHeight w:val="864"/>
        </w:trPr>
        <w:tc>
          <w:tcPr>
            <w:tcW w:w="2294" w:type="dxa"/>
            <w:tcBorders>
              <w:top w:val="nil"/>
              <w:left w:val="nil"/>
              <w:bottom w:val="nil"/>
            </w:tcBorders>
            <w:shd w:val="clear" w:color="auto" w:fill="B85A22" w:themeFill="accent2" w:themeFillShade="BF"/>
            <w:vAlign w:val="center"/>
          </w:tcPr>
          <w:p w14:paraId="18C7C173" w14:textId="0041B477" w:rsidR="00D4773D" w:rsidRPr="00073458" w:rsidRDefault="00575C68" w:rsidP="00783448">
            <w:pPr>
              <w:pStyle w:val="Date"/>
              <w:rPr>
                <w:rFonts w:ascii="Times New Roman" w:hAnsi="Times New Roman"/>
              </w:rPr>
            </w:pPr>
            <w:r>
              <w:rPr>
                <w:rFonts w:ascii="Times New Roman" w:hAnsi="Times New Roman"/>
              </w:rPr>
              <w:t>3/10/</w:t>
            </w:r>
            <w:r w:rsidR="00245E60" w:rsidRPr="00073458">
              <w:rPr>
                <w:rFonts w:ascii="Times New Roman" w:hAnsi="Times New Roman"/>
              </w:rPr>
              <w:t>2018</w:t>
            </w:r>
          </w:p>
        </w:tc>
        <w:tc>
          <w:tcPr>
            <w:tcW w:w="7786" w:type="dxa"/>
            <w:tcBorders>
              <w:top w:val="nil"/>
              <w:bottom w:val="nil"/>
              <w:right w:val="nil"/>
            </w:tcBorders>
            <w:shd w:val="clear" w:color="auto" w:fill="355D7E" w:themeFill="accent1" w:themeFillShade="80"/>
            <w:tcMar>
              <w:left w:w="216" w:type="dxa"/>
            </w:tcMar>
            <w:vAlign w:val="center"/>
          </w:tcPr>
          <w:p w14:paraId="42552342" w14:textId="2BAEF2DB" w:rsidR="00D4773D" w:rsidRPr="00073458" w:rsidRDefault="003F3B0B" w:rsidP="00A5429D">
            <w:pPr>
              <w:pStyle w:val="CoverPageSubtitle"/>
              <w:rPr>
                <w:rFonts w:ascii="Times New Roman" w:hAnsi="Times New Roman"/>
              </w:rPr>
            </w:pPr>
            <w:sdt>
              <w:sdtPr>
                <w:rPr>
                  <w:rFonts w:ascii="Times New Roman" w:hAnsi="Times New Roman"/>
                </w:rPr>
                <w:alias w:val="Enter subtitle:"/>
                <w:tag w:val="Enter subtitle:"/>
                <w:id w:val="541102329"/>
                <w:placeholder>
                  <w:docPart w:val="F6C9A93BF61A412D9C88DD58BC8EA865"/>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245E60" w:rsidRPr="00073458">
                  <w:rPr>
                    <w:rFonts w:ascii="Times New Roman" w:hAnsi="Times New Roman"/>
                  </w:rPr>
                  <w:t>Group name: Panther Coders</w:t>
                </w:r>
              </w:sdtContent>
            </w:sdt>
          </w:p>
        </w:tc>
      </w:tr>
    </w:tbl>
    <w:tbl>
      <w:tblPr>
        <w:tblStyle w:val="TableGridLight"/>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First table has title and image, second table has date and subtitle and the third has paragraph text"/>
      </w:tblPr>
      <w:tblGrid>
        <w:gridCol w:w="10080"/>
      </w:tblGrid>
      <w:tr w:rsidR="00D4773D" w:rsidRPr="00073458" w14:paraId="2D806F1F" w14:textId="77777777" w:rsidTr="00052A4A">
        <w:tc>
          <w:tcPr>
            <w:tcW w:w="10080" w:type="dxa"/>
            <w:tcMar>
              <w:top w:w="432" w:type="dxa"/>
              <w:left w:w="2448" w:type="dxa"/>
              <w:right w:w="432" w:type="dxa"/>
            </w:tcMar>
          </w:tcPr>
          <w:p w14:paraId="5C972557" w14:textId="50FBB295" w:rsidR="00D4773D" w:rsidRPr="00073458" w:rsidRDefault="00245E60" w:rsidP="00A5429D">
            <w:pPr>
              <w:pStyle w:val="Abstract"/>
              <w:rPr>
                <w:rFonts w:ascii="Times New Roman" w:hAnsi="Times New Roman"/>
                <w:sz w:val="24"/>
                <w:szCs w:val="24"/>
              </w:rPr>
            </w:pPr>
            <w:r w:rsidRPr="00073458">
              <w:rPr>
                <w:rFonts w:ascii="Times New Roman" w:hAnsi="Times New Roman"/>
                <w:sz w:val="24"/>
                <w:szCs w:val="24"/>
              </w:rPr>
              <w:t>Software Engineering (</w:t>
            </w:r>
            <w:proofErr w:type="spellStart"/>
            <w:r w:rsidRPr="00073458">
              <w:rPr>
                <w:rFonts w:ascii="Times New Roman" w:hAnsi="Times New Roman"/>
                <w:sz w:val="24"/>
                <w:szCs w:val="24"/>
              </w:rPr>
              <w:t>CSc</w:t>
            </w:r>
            <w:proofErr w:type="spellEnd"/>
            <w:r w:rsidRPr="00073458">
              <w:rPr>
                <w:rFonts w:ascii="Times New Roman" w:hAnsi="Times New Roman"/>
                <w:sz w:val="24"/>
                <w:szCs w:val="24"/>
              </w:rPr>
              <w:t xml:space="preserve"> 4350) - Spring 2018</w:t>
            </w:r>
            <w:r w:rsidRPr="00073458">
              <w:rPr>
                <w:rFonts w:ascii="Times New Roman" w:hAnsi="Times New Roman"/>
                <w:sz w:val="24"/>
                <w:szCs w:val="24"/>
              </w:rPr>
              <w:br/>
              <w:t xml:space="preserve">Members: </w:t>
            </w:r>
            <w:r w:rsidR="00C8651A">
              <w:rPr>
                <w:rFonts w:ascii="Times New Roman" w:hAnsi="Times New Roman"/>
                <w:sz w:val="24"/>
                <w:szCs w:val="24"/>
              </w:rPr>
              <w:t xml:space="preserve">Ever Lopez, </w:t>
            </w:r>
            <w:r w:rsidRPr="00073458">
              <w:rPr>
                <w:rFonts w:ascii="Times New Roman" w:hAnsi="Times New Roman"/>
                <w:sz w:val="24"/>
                <w:szCs w:val="24"/>
              </w:rPr>
              <w:t xml:space="preserve">Hamza Padania, </w:t>
            </w:r>
            <w:proofErr w:type="spellStart"/>
            <w:r w:rsidRPr="00073458">
              <w:rPr>
                <w:rFonts w:ascii="Times New Roman" w:hAnsi="Times New Roman"/>
                <w:sz w:val="24"/>
                <w:szCs w:val="24"/>
              </w:rPr>
              <w:t>Mohammedzaeem</w:t>
            </w:r>
            <w:proofErr w:type="spellEnd"/>
            <w:r w:rsidRPr="00073458">
              <w:rPr>
                <w:rFonts w:ascii="Times New Roman" w:hAnsi="Times New Roman"/>
                <w:sz w:val="24"/>
                <w:szCs w:val="24"/>
              </w:rPr>
              <w:t xml:space="preserve"> </w:t>
            </w:r>
            <w:proofErr w:type="spellStart"/>
            <w:r w:rsidRPr="00073458">
              <w:rPr>
                <w:rFonts w:ascii="Times New Roman" w:hAnsi="Times New Roman"/>
                <w:sz w:val="24"/>
                <w:szCs w:val="24"/>
              </w:rPr>
              <w:t>Momin</w:t>
            </w:r>
            <w:proofErr w:type="spellEnd"/>
            <w:r w:rsidRPr="00073458">
              <w:rPr>
                <w:rFonts w:ascii="Times New Roman" w:hAnsi="Times New Roman"/>
                <w:sz w:val="24"/>
                <w:szCs w:val="24"/>
              </w:rPr>
              <w:t xml:space="preserve">, </w:t>
            </w:r>
            <w:proofErr w:type="spellStart"/>
            <w:r w:rsidRPr="00073458">
              <w:rPr>
                <w:rFonts w:ascii="Times New Roman" w:hAnsi="Times New Roman"/>
                <w:sz w:val="24"/>
                <w:szCs w:val="24"/>
              </w:rPr>
              <w:t>SanHwan</w:t>
            </w:r>
            <w:proofErr w:type="spellEnd"/>
            <w:r w:rsidRPr="00073458">
              <w:rPr>
                <w:rFonts w:ascii="Times New Roman" w:hAnsi="Times New Roman"/>
                <w:sz w:val="24"/>
                <w:szCs w:val="24"/>
              </w:rPr>
              <w:t xml:space="preserve"> Park, Dung Dang</w:t>
            </w:r>
          </w:p>
        </w:tc>
      </w:tr>
    </w:tbl>
    <w:p w14:paraId="7B85E9C7" w14:textId="50444DEE" w:rsidR="00052A4A" w:rsidRPr="00073458" w:rsidRDefault="00052A4A" w:rsidP="00DC305C">
      <w:pPr>
        <w:rPr>
          <w:rFonts w:ascii="Times New Roman" w:eastAsia="Times New Roman" w:hAnsi="Times New Roman"/>
        </w:rPr>
      </w:pPr>
    </w:p>
    <w:p w14:paraId="676E7189" w14:textId="130678F4" w:rsidR="00825BDE" w:rsidRPr="00073458" w:rsidRDefault="00825BDE" w:rsidP="00DC305C">
      <w:pPr>
        <w:rPr>
          <w:rFonts w:ascii="Times New Roman" w:eastAsia="Times New Roman" w:hAnsi="Times New Roman"/>
        </w:rPr>
      </w:pPr>
    </w:p>
    <w:p w14:paraId="7A5AD67E" w14:textId="09E3A646" w:rsidR="00825BDE" w:rsidRPr="00073458" w:rsidRDefault="00825BDE" w:rsidP="00DC305C">
      <w:pPr>
        <w:rPr>
          <w:rFonts w:ascii="Times New Roman" w:eastAsia="Times New Roman" w:hAnsi="Times New Roman"/>
        </w:rPr>
      </w:pPr>
    </w:p>
    <w:p w14:paraId="7D6E80B3" w14:textId="134C58DA" w:rsidR="00825BDE" w:rsidRPr="00073458" w:rsidRDefault="00825BDE" w:rsidP="00DC305C">
      <w:pPr>
        <w:rPr>
          <w:rFonts w:ascii="Times New Roman" w:eastAsia="Times New Roman" w:hAnsi="Times New Roman"/>
        </w:rPr>
      </w:pPr>
    </w:p>
    <w:p w14:paraId="72F9668E" w14:textId="64E03ABD" w:rsidR="00825BDE" w:rsidRPr="00073458" w:rsidRDefault="00825BDE" w:rsidP="00DC305C">
      <w:pPr>
        <w:rPr>
          <w:rFonts w:ascii="Times New Roman" w:eastAsia="Times New Roman" w:hAnsi="Times New Roman"/>
        </w:rPr>
      </w:pPr>
    </w:p>
    <w:p w14:paraId="147D63D0" w14:textId="5EFDBB26" w:rsidR="00073458" w:rsidRPr="00073458" w:rsidRDefault="00073458" w:rsidP="00073458">
      <w:pPr>
        <w:rPr>
          <w:rFonts w:ascii="Times New Roman" w:hAnsi="Times New Roman"/>
          <w:sz w:val="24"/>
          <w:szCs w:val="24"/>
        </w:rPr>
      </w:pPr>
    </w:p>
    <w:p w14:paraId="56896C37" w14:textId="77777777" w:rsidR="00181161" w:rsidRPr="00411250" w:rsidRDefault="00181161" w:rsidP="00181161">
      <w:pPr>
        <w:rPr>
          <w:rFonts w:ascii="Times New Roman" w:eastAsia="Times" w:hAnsi="Times New Roman"/>
          <w:b/>
          <w:sz w:val="24"/>
          <w:szCs w:val="24"/>
        </w:rPr>
      </w:pPr>
      <w:r w:rsidRPr="00682CC3">
        <w:rPr>
          <w:rFonts w:ascii="Times New Roman" w:eastAsia="Times" w:hAnsi="Times New Roman"/>
          <w:b/>
          <w:sz w:val="24"/>
          <w:szCs w:val="24"/>
        </w:rPr>
        <w:lastRenderedPageBreak/>
        <w:t>a) Planning and Scheduling:</w:t>
      </w:r>
    </w:p>
    <w:p w14:paraId="710953BE"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 xml:space="preserve">o What is the single most serious challenge you see in developing the product on schedule? </w:t>
      </w:r>
    </w:p>
    <w:p w14:paraId="0DDE9118"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 xml:space="preserve">   We may not have enough expertise to complete the coding on time.</w:t>
      </w:r>
    </w:p>
    <w:p w14:paraId="2E70FCF1"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o Write down 2+ risks you can foresee in completing this project</w:t>
      </w:r>
    </w:p>
    <w:p w14:paraId="3FA47E5F"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(table below)</w:t>
      </w:r>
    </w:p>
    <w:p w14:paraId="2490CDAB"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 xml:space="preserve"> o Ways to avoid or lessen/ minimize the risks </w:t>
      </w:r>
    </w:p>
    <w:p w14:paraId="622ED3B7" w14:textId="77777777" w:rsidR="00181161" w:rsidRPr="00682CC3" w:rsidRDefault="00181161" w:rsidP="00181161">
      <w:pPr>
        <w:rPr>
          <w:rFonts w:ascii="Times New Roman" w:eastAsia="Times" w:hAnsi="Times New Roman"/>
          <w:sz w:val="24"/>
          <w:szCs w:val="24"/>
        </w:rPr>
      </w:pPr>
      <w:r w:rsidRPr="00682CC3">
        <w:rPr>
          <w:rFonts w:ascii="Times New Roman" w:eastAsia="Times" w:hAnsi="Times New Roman"/>
          <w:sz w:val="24"/>
          <w:szCs w:val="24"/>
        </w:rPr>
        <w:t>(table below)</w:t>
      </w:r>
    </w:p>
    <w:tbl>
      <w:tblPr>
        <w:tblW w:w="93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3"/>
        <w:gridCol w:w="1168"/>
        <w:gridCol w:w="3309"/>
        <w:gridCol w:w="3309"/>
      </w:tblGrid>
      <w:tr w:rsidR="00181161" w:rsidRPr="00682CC3" w14:paraId="67E08EC2" w14:textId="77777777" w:rsidTr="003F3B0B">
        <w:tc>
          <w:tcPr>
            <w:tcW w:w="1573" w:type="dxa"/>
            <w:shd w:val="clear" w:color="auto" w:fill="auto"/>
            <w:tcMar>
              <w:top w:w="100" w:type="dxa"/>
              <w:left w:w="100" w:type="dxa"/>
              <w:bottom w:w="100" w:type="dxa"/>
              <w:right w:w="100" w:type="dxa"/>
            </w:tcMar>
          </w:tcPr>
          <w:p w14:paraId="397CEEF8"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Risk</w:t>
            </w:r>
          </w:p>
        </w:tc>
        <w:tc>
          <w:tcPr>
            <w:tcW w:w="1168" w:type="dxa"/>
            <w:shd w:val="clear" w:color="auto" w:fill="auto"/>
            <w:tcMar>
              <w:top w:w="100" w:type="dxa"/>
              <w:left w:w="100" w:type="dxa"/>
              <w:bottom w:w="100" w:type="dxa"/>
              <w:right w:w="100" w:type="dxa"/>
            </w:tcMar>
          </w:tcPr>
          <w:p w14:paraId="08E8719F"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Affects</w:t>
            </w:r>
          </w:p>
        </w:tc>
        <w:tc>
          <w:tcPr>
            <w:tcW w:w="3309" w:type="dxa"/>
            <w:shd w:val="clear" w:color="auto" w:fill="auto"/>
            <w:tcMar>
              <w:top w:w="100" w:type="dxa"/>
              <w:left w:w="100" w:type="dxa"/>
              <w:bottom w:w="100" w:type="dxa"/>
              <w:right w:w="100" w:type="dxa"/>
            </w:tcMar>
          </w:tcPr>
          <w:p w14:paraId="585B85DA"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Description</w:t>
            </w:r>
          </w:p>
        </w:tc>
        <w:tc>
          <w:tcPr>
            <w:tcW w:w="3309" w:type="dxa"/>
            <w:shd w:val="clear" w:color="auto" w:fill="auto"/>
            <w:tcMar>
              <w:top w:w="100" w:type="dxa"/>
              <w:left w:w="100" w:type="dxa"/>
              <w:bottom w:w="100" w:type="dxa"/>
              <w:right w:w="100" w:type="dxa"/>
            </w:tcMar>
          </w:tcPr>
          <w:p w14:paraId="4A2AD2AA"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Minimize Risks</w:t>
            </w:r>
          </w:p>
        </w:tc>
      </w:tr>
      <w:tr w:rsidR="00181161" w:rsidRPr="00682CC3" w14:paraId="73F083A3" w14:textId="77777777" w:rsidTr="003F3B0B">
        <w:tc>
          <w:tcPr>
            <w:tcW w:w="1573" w:type="dxa"/>
            <w:shd w:val="clear" w:color="auto" w:fill="auto"/>
            <w:tcMar>
              <w:top w:w="100" w:type="dxa"/>
              <w:left w:w="100" w:type="dxa"/>
              <w:bottom w:w="100" w:type="dxa"/>
              <w:right w:w="100" w:type="dxa"/>
            </w:tcMar>
          </w:tcPr>
          <w:p w14:paraId="2CD1A1DD"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Product Competition</w:t>
            </w:r>
          </w:p>
        </w:tc>
        <w:tc>
          <w:tcPr>
            <w:tcW w:w="1168" w:type="dxa"/>
            <w:shd w:val="clear" w:color="auto" w:fill="auto"/>
            <w:tcMar>
              <w:top w:w="100" w:type="dxa"/>
              <w:left w:w="100" w:type="dxa"/>
              <w:bottom w:w="100" w:type="dxa"/>
              <w:right w:w="100" w:type="dxa"/>
            </w:tcMar>
          </w:tcPr>
          <w:p w14:paraId="013B58A8"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Business</w:t>
            </w:r>
          </w:p>
        </w:tc>
        <w:tc>
          <w:tcPr>
            <w:tcW w:w="3309" w:type="dxa"/>
            <w:shd w:val="clear" w:color="auto" w:fill="auto"/>
            <w:tcMar>
              <w:top w:w="100" w:type="dxa"/>
              <w:left w:w="100" w:type="dxa"/>
              <w:bottom w:w="100" w:type="dxa"/>
              <w:right w:w="100" w:type="dxa"/>
            </w:tcMar>
          </w:tcPr>
          <w:p w14:paraId="5CC4CF70"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Most students make GroupMe in each of their classes, which allows them to reach out to the people in their class</w:t>
            </w:r>
            <w:r w:rsidRPr="00682CC3">
              <w:rPr>
                <w:rFonts w:ascii="Times New Roman" w:eastAsia="Times" w:hAnsi="Times New Roman"/>
                <w:sz w:val="24"/>
                <w:szCs w:val="24"/>
              </w:rPr>
              <w:br/>
              <w:t>There are many large Facebook groups based at GSU (Book Exchange)</w:t>
            </w:r>
          </w:p>
        </w:tc>
        <w:tc>
          <w:tcPr>
            <w:tcW w:w="3309" w:type="dxa"/>
            <w:shd w:val="clear" w:color="auto" w:fill="auto"/>
            <w:tcMar>
              <w:top w:w="100" w:type="dxa"/>
              <w:left w:w="100" w:type="dxa"/>
              <w:bottom w:w="100" w:type="dxa"/>
              <w:right w:w="100" w:type="dxa"/>
            </w:tcMar>
          </w:tcPr>
          <w:p w14:paraId="0556F48D" w14:textId="77777777" w:rsidR="00181161" w:rsidRPr="00682CC3" w:rsidRDefault="00181161" w:rsidP="003F3B0B">
            <w:pPr>
              <w:rPr>
                <w:rFonts w:ascii="Times New Roman" w:eastAsia="Times" w:hAnsi="Times New Roman"/>
                <w:sz w:val="24"/>
                <w:szCs w:val="24"/>
              </w:rPr>
            </w:pPr>
            <w:r w:rsidRPr="00682CC3">
              <w:rPr>
                <w:rFonts w:ascii="Times New Roman" w:eastAsia="Times" w:hAnsi="Times New Roman"/>
                <w:sz w:val="24"/>
                <w:szCs w:val="24"/>
              </w:rPr>
              <w:t>We need to make aggressive advertising for the site.  We can also add a report function for when a study partner is using the site for reasons other than intended and ban the user if verified.</w:t>
            </w:r>
          </w:p>
        </w:tc>
      </w:tr>
      <w:tr w:rsidR="00181161" w:rsidRPr="00682CC3" w14:paraId="00E1B8F4" w14:textId="77777777" w:rsidTr="003F3B0B">
        <w:tc>
          <w:tcPr>
            <w:tcW w:w="1573" w:type="dxa"/>
            <w:shd w:val="clear" w:color="auto" w:fill="auto"/>
            <w:tcMar>
              <w:top w:w="100" w:type="dxa"/>
              <w:left w:w="100" w:type="dxa"/>
              <w:bottom w:w="100" w:type="dxa"/>
              <w:right w:w="100" w:type="dxa"/>
            </w:tcMar>
          </w:tcPr>
          <w:p w14:paraId="6CF6E9D1"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Programming Delay</w:t>
            </w:r>
          </w:p>
        </w:tc>
        <w:tc>
          <w:tcPr>
            <w:tcW w:w="1168" w:type="dxa"/>
            <w:shd w:val="clear" w:color="auto" w:fill="auto"/>
            <w:tcMar>
              <w:top w:w="100" w:type="dxa"/>
              <w:left w:w="100" w:type="dxa"/>
              <w:bottom w:w="100" w:type="dxa"/>
              <w:right w:w="100" w:type="dxa"/>
            </w:tcMar>
          </w:tcPr>
          <w:p w14:paraId="5774DC74"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Project</w:t>
            </w:r>
          </w:p>
        </w:tc>
        <w:tc>
          <w:tcPr>
            <w:tcW w:w="3309" w:type="dxa"/>
            <w:shd w:val="clear" w:color="auto" w:fill="auto"/>
            <w:tcMar>
              <w:top w:w="100" w:type="dxa"/>
              <w:left w:w="100" w:type="dxa"/>
              <w:bottom w:w="100" w:type="dxa"/>
              <w:right w:w="100" w:type="dxa"/>
            </w:tcMar>
          </w:tcPr>
          <w:p w14:paraId="393A2CC7"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Not having enough time to program enough features and security measures necessary for this product.</w:t>
            </w:r>
          </w:p>
        </w:tc>
        <w:tc>
          <w:tcPr>
            <w:tcW w:w="3309" w:type="dxa"/>
            <w:shd w:val="clear" w:color="auto" w:fill="auto"/>
            <w:tcMar>
              <w:top w:w="100" w:type="dxa"/>
              <w:left w:w="100" w:type="dxa"/>
              <w:bottom w:w="100" w:type="dxa"/>
              <w:right w:w="100" w:type="dxa"/>
            </w:tcMar>
          </w:tcPr>
          <w:p w14:paraId="07D49195"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Plan accordingly based on a tight schedule.</w:t>
            </w:r>
          </w:p>
        </w:tc>
      </w:tr>
      <w:tr w:rsidR="00181161" w:rsidRPr="00682CC3" w14:paraId="371C2200" w14:textId="77777777" w:rsidTr="003F3B0B">
        <w:tc>
          <w:tcPr>
            <w:tcW w:w="1573" w:type="dxa"/>
            <w:shd w:val="clear" w:color="auto" w:fill="auto"/>
            <w:tcMar>
              <w:top w:w="100" w:type="dxa"/>
              <w:left w:w="100" w:type="dxa"/>
              <w:bottom w:w="100" w:type="dxa"/>
              <w:right w:w="100" w:type="dxa"/>
            </w:tcMar>
          </w:tcPr>
          <w:p w14:paraId="6E81287A"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Size Underestimation</w:t>
            </w:r>
          </w:p>
        </w:tc>
        <w:tc>
          <w:tcPr>
            <w:tcW w:w="1168" w:type="dxa"/>
            <w:shd w:val="clear" w:color="auto" w:fill="auto"/>
            <w:tcMar>
              <w:top w:w="100" w:type="dxa"/>
              <w:left w:w="100" w:type="dxa"/>
              <w:bottom w:w="100" w:type="dxa"/>
              <w:right w:w="100" w:type="dxa"/>
            </w:tcMar>
          </w:tcPr>
          <w:p w14:paraId="6BFAC73B"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Project and Product</w:t>
            </w:r>
          </w:p>
        </w:tc>
        <w:tc>
          <w:tcPr>
            <w:tcW w:w="3309" w:type="dxa"/>
            <w:shd w:val="clear" w:color="auto" w:fill="auto"/>
            <w:tcMar>
              <w:top w:w="100" w:type="dxa"/>
              <w:left w:w="100" w:type="dxa"/>
              <w:bottom w:w="100" w:type="dxa"/>
              <w:right w:w="100" w:type="dxa"/>
            </w:tcMar>
          </w:tcPr>
          <w:p w14:paraId="0EBA1201"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 xml:space="preserve">Underestimating the necessary size of the system, based on the number of users now and future. </w:t>
            </w:r>
          </w:p>
        </w:tc>
        <w:tc>
          <w:tcPr>
            <w:tcW w:w="3309" w:type="dxa"/>
            <w:shd w:val="clear" w:color="auto" w:fill="auto"/>
            <w:tcMar>
              <w:top w:w="100" w:type="dxa"/>
              <w:left w:w="100" w:type="dxa"/>
              <w:bottom w:w="100" w:type="dxa"/>
              <w:right w:w="100" w:type="dxa"/>
            </w:tcMar>
          </w:tcPr>
          <w:p w14:paraId="135175AD"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 xml:space="preserve">Perform a school wide survey to get an approximation of how many students will be using the system. </w:t>
            </w:r>
          </w:p>
        </w:tc>
      </w:tr>
      <w:tr w:rsidR="00181161" w:rsidRPr="00682CC3" w14:paraId="4FE21D00" w14:textId="77777777" w:rsidTr="003F3B0B">
        <w:tc>
          <w:tcPr>
            <w:tcW w:w="1573" w:type="dxa"/>
            <w:shd w:val="clear" w:color="auto" w:fill="auto"/>
            <w:tcMar>
              <w:top w:w="100" w:type="dxa"/>
              <w:left w:w="100" w:type="dxa"/>
              <w:bottom w:w="100" w:type="dxa"/>
              <w:right w:w="100" w:type="dxa"/>
            </w:tcMar>
          </w:tcPr>
          <w:p w14:paraId="4D511DA9"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Resources</w:t>
            </w:r>
          </w:p>
        </w:tc>
        <w:tc>
          <w:tcPr>
            <w:tcW w:w="1168" w:type="dxa"/>
            <w:shd w:val="clear" w:color="auto" w:fill="auto"/>
            <w:tcMar>
              <w:top w:w="100" w:type="dxa"/>
              <w:left w:w="100" w:type="dxa"/>
              <w:bottom w:w="100" w:type="dxa"/>
              <w:right w:w="100" w:type="dxa"/>
            </w:tcMar>
          </w:tcPr>
          <w:p w14:paraId="3BEBB70F"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Project</w:t>
            </w:r>
          </w:p>
        </w:tc>
        <w:tc>
          <w:tcPr>
            <w:tcW w:w="3309" w:type="dxa"/>
            <w:shd w:val="clear" w:color="auto" w:fill="auto"/>
            <w:tcMar>
              <w:top w:w="100" w:type="dxa"/>
              <w:left w:w="100" w:type="dxa"/>
              <w:bottom w:w="100" w:type="dxa"/>
              <w:right w:w="100" w:type="dxa"/>
            </w:tcMar>
          </w:tcPr>
          <w:p w14:paraId="5CDA8C0B"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 xml:space="preserve">Having the capability to house this system in terms of servers or other required hardware. </w:t>
            </w:r>
          </w:p>
        </w:tc>
        <w:tc>
          <w:tcPr>
            <w:tcW w:w="3309" w:type="dxa"/>
            <w:shd w:val="clear" w:color="auto" w:fill="auto"/>
            <w:tcMar>
              <w:top w:w="100" w:type="dxa"/>
              <w:left w:w="100" w:type="dxa"/>
              <w:bottom w:w="100" w:type="dxa"/>
              <w:right w:w="100" w:type="dxa"/>
            </w:tcMar>
          </w:tcPr>
          <w:p w14:paraId="473B7AC8"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Potential Solution: partner with a company or organization that has the bandwidth to maintain the system.</w:t>
            </w:r>
          </w:p>
        </w:tc>
      </w:tr>
    </w:tbl>
    <w:p w14:paraId="307F7ABE" w14:textId="77777777" w:rsidR="00181161" w:rsidRPr="00682CC3" w:rsidRDefault="00181161" w:rsidP="00181161">
      <w:pPr>
        <w:rPr>
          <w:rFonts w:ascii="Times New Roman" w:eastAsia="Times" w:hAnsi="Times New Roman"/>
          <w:sz w:val="24"/>
          <w:szCs w:val="24"/>
        </w:rPr>
      </w:pPr>
    </w:p>
    <w:p w14:paraId="25949A86" w14:textId="77777777" w:rsidR="00181161" w:rsidRDefault="00181161" w:rsidP="00181161">
      <w:pPr>
        <w:rPr>
          <w:rFonts w:ascii="Times New Roman" w:eastAsia="Times" w:hAnsi="Times New Roman"/>
          <w:sz w:val="24"/>
          <w:szCs w:val="24"/>
        </w:rPr>
      </w:pPr>
    </w:p>
    <w:p w14:paraId="50F8D5CE" w14:textId="77777777" w:rsidR="00181161" w:rsidRPr="00682CC3" w:rsidRDefault="00181161" w:rsidP="00181161">
      <w:pPr>
        <w:rPr>
          <w:rFonts w:ascii="Times New Roman" w:eastAsia="Times" w:hAnsi="Times New Roman"/>
          <w:sz w:val="24"/>
          <w:szCs w:val="24"/>
        </w:rPr>
      </w:pPr>
    </w:p>
    <w:p w14:paraId="752F127B" w14:textId="77777777" w:rsidR="00181161" w:rsidRPr="00682CC3" w:rsidRDefault="00181161" w:rsidP="00181161">
      <w:pPr>
        <w:rPr>
          <w:rFonts w:ascii="Times New Roman" w:eastAsia="Times" w:hAnsi="Times New Roman"/>
          <w:b/>
          <w:sz w:val="24"/>
          <w:szCs w:val="24"/>
        </w:rPr>
      </w:pPr>
      <w:r w:rsidRPr="00682CC3">
        <w:rPr>
          <w:rFonts w:ascii="Times New Roman" w:eastAsia="Times" w:hAnsi="Times New Roman"/>
          <w:b/>
          <w:sz w:val="24"/>
          <w:szCs w:val="24"/>
        </w:rPr>
        <w:lastRenderedPageBreak/>
        <w:t xml:space="preserve">▪ Scheduling </w:t>
      </w:r>
    </w:p>
    <w:p w14:paraId="29E4DFF0" w14:textId="77777777" w:rsidR="00181161" w:rsidRPr="00682CC3" w:rsidRDefault="00181161" w:rsidP="00181161">
      <w:pPr>
        <w:rPr>
          <w:rFonts w:ascii="Times New Roman" w:eastAsia="Times" w:hAnsi="Times New Roman"/>
          <w:sz w:val="24"/>
          <w:szCs w:val="24"/>
        </w:rPr>
      </w:pPr>
    </w:p>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1440"/>
        <w:gridCol w:w="3675"/>
        <w:gridCol w:w="1725"/>
      </w:tblGrid>
      <w:tr w:rsidR="00181161" w:rsidRPr="00682CC3" w14:paraId="646BC2AE" w14:textId="77777777" w:rsidTr="003F3B0B">
        <w:tc>
          <w:tcPr>
            <w:tcW w:w="2880" w:type="dxa"/>
            <w:shd w:val="clear" w:color="auto" w:fill="auto"/>
            <w:tcMar>
              <w:top w:w="100" w:type="dxa"/>
              <w:left w:w="100" w:type="dxa"/>
              <w:bottom w:w="100" w:type="dxa"/>
              <w:right w:w="100" w:type="dxa"/>
            </w:tcMar>
          </w:tcPr>
          <w:p w14:paraId="4C6FB95A"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Task</w:t>
            </w:r>
          </w:p>
        </w:tc>
        <w:tc>
          <w:tcPr>
            <w:tcW w:w="1440" w:type="dxa"/>
            <w:shd w:val="clear" w:color="auto" w:fill="auto"/>
            <w:tcMar>
              <w:top w:w="100" w:type="dxa"/>
              <w:left w:w="100" w:type="dxa"/>
              <w:bottom w:w="100" w:type="dxa"/>
              <w:right w:w="100" w:type="dxa"/>
            </w:tcMar>
          </w:tcPr>
          <w:p w14:paraId="75269040"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 xml:space="preserve">Effort (person-days) </w:t>
            </w:r>
          </w:p>
        </w:tc>
        <w:tc>
          <w:tcPr>
            <w:tcW w:w="3675" w:type="dxa"/>
            <w:shd w:val="clear" w:color="auto" w:fill="auto"/>
            <w:tcMar>
              <w:top w:w="100" w:type="dxa"/>
              <w:left w:w="100" w:type="dxa"/>
              <w:bottom w:w="100" w:type="dxa"/>
              <w:right w:w="100" w:type="dxa"/>
            </w:tcMar>
          </w:tcPr>
          <w:p w14:paraId="31A74FA1" w14:textId="22B31218" w:rsidR="00181161" w:rsidRPr="00682CC3" w:rsidRDefault="00181161" w:rsidP="002B5659">
            <w:pPr>
              <w:widowControl w:val="0"/>
              <w:spacing w:line="240" w:lineRule="auto"/>
              <w:rPr>
                <w:rFonts w:ascii="Times New Roman" w:eastAsia="Times" w:hAnsi="Times New Roman"/>
                <w:b/>
                <w:sz w:val="24"/>
                <w:szCs w:val="24"/>
              </w:rPr>
            </w:pPr>
            <w:r w:rsidRPr="00682CC3">
              <w:rPr>
                <w:rFonts w:ascii="Times New Roman" w:hAnsi="Times New Roman"/>
                <w:b/>
              </w:rPr>
              <w:t xml:space="preserve">Duration </w:t>
            </w:r>
          </w:p>
        </w:tc>
        <w:tc>
          <w:tcPr>
            <w:tcW w:w="1725" w:type="dxa"/>
            <w:shd w:val="clear" w:color="auto" w:fill="auto"/>
            <w:tcMar>
              <w:top w:w="100" w:type="dxa"/>
              <w:left w:w="100" w:type="dxa"/>
              <w:bottom w:w="100" w:type="dxa"/>
              <w:right w:w="100" w:type="dxa"/>
            </w:tcMar>
          </w:tcPr>
          <w:p w14:paraId="7AA699EB" w14:textId="77777777" w:rsidR="00181161" w:rsidRPr="00682CC3" w:rsidRDefault="00181161" w:rsidP="003F3B0B">
            <w:pPr>
              <w:widowControl w:val="0"/>
              <w:spacing w:line="240" w:lineRule="auto"/>
              <w:rPr>
                <w:rFonts w:ascii="Times New Roman" w:eastAsia="Times" w:hAnsi="Times New Roman"/>
                <w:b/>
                <w:sz w:val="24"/>
                <w:szCs w:val="24"/>
              </w:rPr>
            </w:pPr>
            <w:r w:rsidRPr="00682CC3">
              <w:rPr>
                <w:rFonts w:ascii="Times New Roman" w:eastAsia="Times" w:hAnsi="Times New Roman"/>
                <w:b/>
                <w:sz w:val="24"/>
                <w:szCs w:val="24"/>
              </w:rPr>
              <w:t>Dependencies</w:t>
            </w:r>
          </w:p>
        </w:tc>
      </w:tr>
      <w:tr w:rsidR="00181161" w:rsidRPr="00682CC3" w14:paraId="1034A4D1" w14:textId="77777777" w:rsidTr="003F3B0B">
        <w:tc>
          <w:tcPr>
            <w:tcW w:w="2880" w:type="dxa"/>
            <w:shd w:val="clear" w:color="auto" w:fill="auto"/>
            <w:tcMar>
              <w:top w:w="100" w:type="dxa"/>
              <w:left w:w="100" w:type="dxa"/>
              <w:bottom w:w="100" w:type="dxa"/>
              <w:right w:w="100" w:type="dxa"/>
            </w:tcMar>
          </w:tcPr>
          <w:p w14:paraId="15188639"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1.Communicating on slack</w:t>
            </w:r>
          </w:p>
        </w:tc>
        <w:tc>
          <w:tcPr>
            <w:tcW w:w="1440" w:type="dxa"/>
            <w:shd w:val="clear" w:color="auto" w:fill="auto"/>
            <w:tcMar>
              <w:top w:w="100" w:type="dxa"/>
              <w:left w:w="100" w:type="dxa"/>
              <w:bottom w:w="100" w:type="dxa"/>
              <w:right w:w="100" w:type="dxa"/>
            </w:tcMar>
          </w:tcPr>
          <w:p w14:paraId="68E1F998"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40312199"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2 hours per person</w:t>
            </w:r>
          </w:p>
        </w:tc>
        <w:tc>
          <w:tcPr>
            <w:tcW w:w="1725" w:type="dxa"/>
            <w:shd w:val="clear" w:color="auto" w:fill="auto"/>
            <w:tcMar>
              <w:top w:w="100" w:type="dxa"/>
              <w:left w:w="100" w:type="dxa"/>
              <w:bottom w:w="100" w:type="dxa"/>
              <w:right w:w="100" w:type="dxa"/>
            </w:tcMar>
          </w:tcPr>
          <w:p w14:paraId="37E2BB35"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N/A</w:t>
            </w:r>
          </w:p>
        </w:tc>
      </w:tr>
      <w:tr w:rsidR="00181161" w:rsidRPr="00682CC3" w14:paraId="59B3A3CB" w14:textId="77777777" w:rsidTr="003F3B0B">
        <w:trPr>
          <w:trHeight w:val="500"/>
        </w:trPr>
        <w:tc>
          <w:tcPr>
            <w:tcW w:w="2880" w:type="dxa"/>
            <w:shd w:val="clear" w:color="auto" w:fill="auto"/>
            <w:tcMar>
              <w:top w:w="100" w:type="dxa"/>
              <w:left w:w="100" w:type="dxa"/>
              <w:bottom w:w="100" w:type="dxa"/>
              <w:right w:w="100" w:type="dxa"/>
            </w:tcMar>
          </w:tcPr>
          <w:p w14:paraId="4EA3A11E"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2.Meetings</w:t>
            </w:r>
          </w:p>
        </w:tc>
        <w:tc>
          <w:tcPr>
            <w:tcW w:w="1440" w:type="dxa"/>
            <w:shd w:val="clear" w:color="auto" w:fill="auto"/>
            <w:tcMar>
              <w:top w:w="100" w:type="dxa"/>
              <w:left w:w="100" w:type="dxa"/>
              <w:bottom w:w="100" w:type="dxa"/>
              <w:right w:w="100" w:type="dxa"/>
            </w:tcMar>
          </w:tcPr>
          <w:p w14:paraId="7668E8C4"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31B6A47C"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6 hours per person</w:t>
            </w:r>
          </w:p>
        </w:tc>
        <w:tc>
          <w:tcPr>
            <w:tcW w:w="1725" w:type="dxa"/>
            <w:shd w:val="clear" w:color="auto" w:fill="auto"/>
            <w:tcMar>
              <w:top w:w="100" w:type="dxa"/>
              <w:left w:w="100" w:type="dxa"/>
              <w:bottom w:w="100" w:type="dxa"/>
              <w:right w:w="100" w:type="dxa"/>
            </w:tcMar>
          </w:tcPr>
          <w:p w14:paraId="46D0F77F"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Task 1</w:t>
            </w:r>
          </w:p>
        </w:tc>
      </w:tr>
      <w:tr w:rsidR="00181161" w:rsidRPr="00682CC3" w14:paraId="3831A8F0" w14:textId="77777777" w:rsidTr="003F3B0B">
        <w:tc>
          <w:tcPr>
            <w:tcW w:w="2880" w:type="dxa"/>
            <w:shd w:val="clear" w:color="auto" w:fill="auto"/>
            <w:tcMar>
              <w:top w:w="100" w:type="dxa"/>
              <w:left w:w="100" w:type="dxa"/>
              <w:bottom w:w="100" w:type="dxa"/>
              <w:right w:w="100" w:type="dxa"/>
            </w:tcMar>
          </w:tcPr>
          <w:p w14:paraId="5B9F88B9"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3. Use Cases</w:t>
            </w:r>
          </w:p>
        </w:tc>
        <w:tc>
          <w:tcPr>
            <w:tcW w:w="1440" w:type="dxa"/>
            <w:shd w:val="clear" w:color="auto" w:fill="auto"/>
            <w:tcMar>
              <w:top w:w="100" w:type="dxa"/>
              <w:left w:w="100" w:type="dxa"/>
              <w:bottom w:w="100" w:type="dxa"/>
              <w:right w:w="100" w:type="dxa"/>
            </w:tcMar>
          </w:tcPr>
          <w:p w14:paraId="124D0337" w14:textId="694180C7" w:rsidR="00181161" w:rsidRPr="00682CC3" w:rsidRDefault="00181161"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2F811EF0"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1 hour per person</w:t>
            </w:r>
          </w:p>
        </w:tc>
        <w:tc>
          <w:tcPr>
            <w:tcW w:w="1725" w:type="dxa"/>
            <w:shd w:val="clear" w:color="auto" w:fill="auto"/>
            <w:tcMar>
              <w:top w:w="100" w:type="dxa"/>
              <w:left w:w="100" w:type="dxa"/>
              <w:bottom w:w="100" w:type="dxa"/>
              <w:right w:w="100" w:type="dxa"/>
            </w:tcMar>
          </w:tcPr>
          <w:p w14:paraId="078C9B62"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Task 2</w:t>
            </w:r>
          </w:p>
        </w:tc>
      </w:tr>
      <w:tr w:rsidR="00181161" w:rsidRPr="00682CC3" w14:paraId="71C23691" w14:textId="77777777" w:rsidTr="003F3B0B">
        <w:tc>
          <w:tcPr>
            <w:tcW w:w="2880" w:type="dxa"/>
            <w:shd w:val="clear" w:color="auto" w:fill="auto"/>
            <w:tcMar>
              <w:top w:w="100" w:type="dxa"/>
              <w:left w:w="100" w:type="dxa"/>
              <w:bottom w:w="100" w:type="dxa"/>
              <w:right w:w="100" w:type="dxa"/>
            </w:tcMar>
          </w:tcPr>
          <w:p w14:paraId="55DE195B" w14:textId="2A2A7B04"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4</w:t>
            </w:r>
            <w:r w:rsidR="00181161" w:rsidRPr="00682CC3">
              <w:rPr>
                <w:rFonts w:ascii="Times New Roman" w:eastAsia="Times" w:hAnsi="Times New Roman"/>
                <w:sz w:val="24"/>
                <w:szCs w:val="24"/>
              </w:rPr>
              <w:t>. Test Cases</w:t>
            </w:r>
          </w:p>
        </w:tc>
        <w:tc>
          <w:tcPr>
            <w:tcW w:w="1440" w:type="dxa"/>
            <w:shd w:val="clear" w:color="auto" w:fill="auto"/>
            <w:tcMar>
              <w:top w:w="100" w:type="dxa"/>
              <w:left w:w="100" w:type="dxa"/>
              <w:bottom w:w="100" w:type="dxa"/>
              <w:right w:w="100" w:type="dxa"/>
            </w:tcMar>
          </w:tcPr>
          <w:p w14:paraId="447F8C81" w14:textId="5FBCE577" w:rsidR="00181161" w:rsidRPr="00682CC3" w:rsidRDefault="00181161"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6C3DFF89" w14:textId="32DFBF4C" w:rsidR="00181161" w:rsidRPr="00682CC3" w:rsidRDefault="00181161"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1 hour</w:t>
            </w:r>
            <w:r w:rsidRPr="00682CC3">
              <w:rPr>
                <w:rFonts w:ascii="Times New Roman" w:eastAsia="Times" w:hAnsi="Times New Roman"/>
                <w:sz w:val="24"/>
                <w:szCs w:val="24"/>
              </w:rPr>
              <w:t xml:space="preserve"> per person</w:t>
            </w:r>
          </w:p>
        </w:tc>
        <w:tc>
          <w:tcPr>
            <w:tcW w:w="1725" w:type="dxa"/>
            <w:shd w:val="clear" w:color="auto" w:fill="auto"/>
            <w:tcMar>
              <w:top w:w="100" w:type="dxa"/>
              <w:left w:w="100" w:type="dxa"/>
              <w:bottom w:w="100" w:type="dxa"/>
              <w:right w:w="100" w:type="dxa"/>
            </w:tcMar>
          </w:tcPr>
          <w:p w14:paraId="21812056" w14:textId="1A812E28"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Task 3</w:t>
            </w:r>
          </w:p>
        </w:tc>
      </w:tr>
      <w:tr w:rsidR="00181161" w:rsidRPr="00682CC3" w14:paraId="4E52EDAE" w14:textId="77777777" w:rsidTr="003F3B0B">
        <w:tc>
          <w:tcPr>
            <w:tcW w:w="2880" w:type="dxa"/>
            <w:shd w:val="clear" w:color="auto" w:fill="auto"/>
            <w:tcMar>
              <w:top w:w="100" w:type="dxa"/>
              <w:left w:w="100" w:type="dxa"/>
              <w:bottom w:w="100" w:type="dxa"/>
              <w:right w:w="100" w:type="dxa"/>
            </w:tcMar>
          </w:tcPr>
          <w:p w14:paraId="547D6156" w14:textId="0997AB40"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5</w:t>
            </w:r>
            <w:r w:rsidR="00181161" w:rsidRPr="00682CC3">
              <w:rPr>
                <w:rFonts w:ascii="Times New Roman" w:eastAsia="Times" w:hAnsi="Times New Roman"/>
                <w:sz w:val="24"/>
                <w:szCs w:val="24"/>
              </w:rPr>
              <w:t>. Video</w:t>
            </w:r>
          </w:p>
        </w:tc>
        <w:tc>
          <w:tcPr>
            <w:tcW w:w="1440" w:type="dxa"/>
            <w:shd w:val="clear" w:color="auto" w:fill="auto"/>
            <w:tcMar>
              <w:top w:w="100" w:type="dxa"/>
              <w:left w:w="100" w:type="dxa"/>
              <w:bottom w:w="100" w:type="dxa"/>
              <w:right w:w="100" w:type="dxa"/>
            </w:tcMar>
          </w:tcPr>
          <w:p w14:paraId="690BF116"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5</w:t>
            </w:r>
          </w:p>
        </w:tc>
        <w:tc>
          <w:tcPr>
            <w:tcW w:w="3675" w:type="dxa"/>
            <w:shd w:val="clear" w:color="auto" w:fill="auto"/>
            <w:tcMar>
              <w:top w:w="100" w:type="dxa"/>
              <w:left w:w="100" w:type="dxa"/>
              <w:bottom w:w="100" w:type="dxa"/>
              <w:right w:w="100" w:type="dxa"/>
            </w:tcMar>
          </w:tcPr>
          <w:p w14:paraId="0A2CD8D3" w14:textId="5C138D43" w:rsidR="00181161" w:rsidRPr="00682CC3" w:rsidRDefault="009F056B"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1 hour per person</w:t>
            </w:r>
          </w:p>
        </w:tc>
        <w:tc>
          <w:tcPr>
            <w:tcW w:w="1725" w:type="dxa"/>
            <w:shd w:val="clear" w:color="auto" w:fill="auto"/>
            <w:tcMar>
              <w:top w:w="100" w:type="dxa"/>
              <w:left w:w="100" w:type="dxa"/>
              <w:bottom w:w="100" w:type="dxa"/>
              <w:right w:w="100" w:type="dxa"/>
            </w:tcMar>
          </w:tcPr>
          <w:p w14:paraId="7586C57B" w14:textId="781315E9"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Task 4</w:t>
            </w:r>
          </w:p>
        </w:tc>
      </w:tr>
      <w:tr w:rsidR="00181161" w:rsidRPr="00682CC3" w14:paraId="2A560BE5" w14:textId="77777777" w:rsidTr="003F3B0B">
        <w:trPr>
          <w:trHeight w:val="440"/>
        </w:trPr>
        <w:tc>
          <w:tcPr>
            <w:tcW w:w="2880" w:type="dxa"/>
            <w:shd w:val="clear" w:color="auto" w:fill="auto"/>
            <w:tcMar>
              <w:top w:w="100" w:type="dxa"/>
              <w:left w:w="100" w:type="dxa"/>
              <w:bottom w:w="100" w:type="dxa"/>
              <w:right w:w="100" w:type="dxa"/>
            </w:tcMar>
          </w:tcPr>
          <w:p w14:paraId="5E74F890" w14:textId="75629CBB"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6</w:t>
            </w:r>
            <w:r w:rsidR="00181161" w:rsidRPr="00682CC3">
              <w:rPr>
                <w:rFonts w:ascii="Times New Roman" w:eastAsia="Times" w:hAnsi="Times New Roman"/>
                <w:sz w:val="24"/>
                <w:szCs w:val="24"/>
              </w:rPr>
              <w:t>. Video Editing</w:t>
            </w:r>
          </w:p>
        </w:tc>
        <w:tc>
          <w:tcPr>
            <w:tcW w:w="1440" w:type="dxa"/>
            <w:shd w:val="clear" w:color="auto" w:fill="auto"/>
            <w:tcMar>
              <w:top w:w="100" w:type="dxa"/>
              <w:left w:w="100" w:type="dxa"/>
              <w:bottom w:w="100" w:type="dxa"/>
              <w:right w:w="100" w:type="dxa"/>
            </w:tcMar>
          </w:tcPr>
          <w:p w14:paraId="487089AC" w14:textId="77777777"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1</w:t>
            </w:r>
          </w:p>
        </w:tc>
        <w:tc>
          <w:tcPr>
            <w:tcW w:w="3675" w:type="dxa"/>
            <w:shd w:val="clear" w:color="auto" w:fill="auto"/>
            <w:tcMar>
              <w:top w:w="100" w:type="dxa"/>
              <w:left w:w="100" w:type="dxa"/>
              <w:bottom w:w="100" w:type="dxa"/>
              <w:right w:w="100" w:type="dxa"/>
            </w:tcMar>
          </w:tcPr>
          <w:p w14:paraId="205E71C4" w14:textId="45F94032" w:rsidR="00181161" w:rsidRPr="00682CC3" w:rsidRDefault="002B5659" w:rsidP="003F3B0B">
            <w:pPr>
              <w:widowControl w:val="0"/>
              <w:spacing w:line="240" w:lineRule="auto"/>
              <w:rPr>
                <w:rFonts w:ascii="Times New Roman" w:eastAsia="Times" w:hAnsi="Times New Roman"/>
                <w:sz w:val="24"/>
                <w:szCs w:val="24"/>
              </w:rPr>
            </w:pPr>
            <w:r>
              <w:rPr>
                <w:rFonts w:ascii="Times New Roman" w:eastAsia="Times" w:hAnsi="Times New Roman"/>
                <w:sz w:val="24"/>
                <w:szCs w:val="24"/>
              </w:rPr>
              <w:t>1</w:t>
            </w:r>
            <w:r w:rsidR="009F056B">
              <w:rPr>
                <w:rFonts w:ascii="Times New Roman" w:eastAsia="Times" w:hAnsi="Times New Roman"/>
                <w:sz w:val="24"/>
                <w:szCs w:val="24"/>
              </w:rPr>
              <w:t xml:space="preserve"> hour per person</w:t>
            </w:r>
          </w:p>
        </w:tc>
        <w:tc>
          <w:tcPr>
            <w:tcW w:w="1725" w:type="dxa"/>
            <w:shd w:val="clear" w:color="auto" w:fill="auto"/>
            <w:tcMar>
              <w:top w:w="100" w:type="dxa"/>
              <w:left w:w="100" w:type="dxa"/>
              <w:bottom w:w="100" w:type="dxa"/>
              <w:right w:w="100" w:type="dxa"/>
            </w:tcMar>
          </w:tcPr>
          <w:p w14:paraId="623F1D5B" w14:textId="082D2FB8" w:rsidR="00181161" w:rsidRPr="00682CC3" w:rsidRDefault="00181161" w:rsidP="003F3B0B">
            <w:pPr>
              <w:widowControl w:val="0"/>
              <w:spacing w:line="240" w:lineRule="auto"/>
              <w:rPr>
                <w:rFonts w:ascii="Times New Roman" w:eastAsia="Times" w:hAnsi="Times New Roman"/>
                <w:sz w:val="24"/>
                <w:szCs w:val="24"/>
              </w:rPr>
            </w:pPr>
            <w:r w:rsidRPr="00682CC3">
              <w:rPr>
                <w:rFonts w:ascii="Times New Roman" w:eastAsia="Times" w:hAnsi="Times New Roman"/>
                <w:sz w:val="24"/>
                <w:szCs w:val="24"/>
              </w:rPr>
              <w:t>T</w:t>
            </w:r>
            <w:r w:rsidR="002B5659">
              <w:rPr>
                <w:rFonts w:ascii="Times New Roman" w:eastAsia="Times" w:hAnsi="Times New Roman"/>
                <w:sz w:val="24"/>
                <w:szCs w:val="24"/>
              </w:rPr>
              <w:t>ask 5</w:t>
            </w:r>
          </w:p>
        </w:tc>
      </w:tr>
    </w:tbl>
    <w:p w14:paraId="42130FE1" w14:textId="77777777" w:rsidR="00181161" w:rsidRPr="00682CC3" w:rsidRDefault="00181161" w:rsidP="00181161">
      <w:pPr>
        <w:rPr>
          <w:rFonts w:ascii="Times New Roman" w:eastAsia="Times" w:hAnsi="Times New Roman"/>
          <w:sz w:val="24"/>
          <w:szCs w:val="24"/>
        </w:rPr>
      </w:pPr>
    </w:p>
    <w:p w14:paraId="705513B6" w14:textId="77777777" w:rsidR="00181161" w:rsidRPr="00682CC3" w:rsidRDefault="00181161" w:rsidP="00181161">
      <w:pPr>
        <w:rPr>
          <w:rFonts w:ascii="Times New Roman" w:hAnsi="Times New Roman"/>
          <w:b/>
        </w:rPr>
      </w:pPr>
    </w:p>
    <w:p w14:paraId="0AE21951" w14:textId="77777777" w:rsidR="00181161" w:rsidRPr="00682CC3" w:rsidRDefault="00181161" w:rsidP="00181161">
      <w:pPr>
        <w:rPr>
          <w:rFonts w:ascii="Times New Roman" w:hAnsi="Times New Roman"/>
          <w:b/>
        </w:rPr>
      </w:pPr>
    </w:p>
    <w:p w14:paraId="1EF1F6FE" w14:textId="77777777" w:rsidR="00181161" w:rsidRPr="00682CC3" w:rsidRDefault="00181161" w:rsidP="00181161">
      <w:pPr>
        <w:rPr>
          <w:rFonts w:ascii="Times New Roman" w:hAnsi="Times New Roman"/>
          <w:b/>
        </w:rPr>
      </w:pPr>
    </w:p>
    <w:p w14:paraId="439D3B73" w14:textId="77777777" w:rsidR="00181161" w:rsidRPr="00682CC3" w:rsidRDefault="00181161" w:rsidP="00181161">
      <w:pPr>
        <w:rPr>
          <w:rFonts w:ascii="Times New Roman" w:hAnsi="Times New Roman"/>
          <w:b/>
        </w:rPr>
      </w:pPr>
    </w:p>
    <w:p w14:paraId="01FE8811" w14:textId="77777777" w:rsidR="00181161" w:rsidRPr="00682CC3" w:rsidRDefault="00181161" w:rsidP="00181161">
      <w:pPr>
        <w:rPr>
          <w:rFonts w:ascii="Times New Roman" w:hAnsi="Times New Roman"/>
          <w:b/>
        </w:rPr>
      </w:pPr>
    </w:p>
    <w:p w14:paraId="1CB6AD20" w14:textId="77777777" w:rsidR="00181161" w:rsidRPr="00682CC3" w:rsidRDefault="00181161" w:rsidP="00181161">
      <w:pPr>
        <w:rPr>
          <w:rFonts w:ascii="Times New Roman" w:hAnsi="Times New Roman"/>
          <w:b/>
        </w:rPr>
      </w:pPr>
    </w:p>
    <w:p w14:paraId="0E12DA49" w14:textId="77777777" w:rsidR="004A7046" w:rsidRPr="00073458" w:rsidRDefault="004A7046" w:rsidP="004A7046">
      <w:pPr>
        <w:pStyle w:val="NormalWeb"/>
        <w:spacing w:after="0"/>
      </w:pPr>
      <w:r w:rsidRPr="00073458">
        <w:rPr>
          <w:b/>
          <w:bCs/>
          <w:color w:val="000000"/>
        </w:rPr>
        <w:t>b) Collaboration:</w:t>
      </w:r>
    </w:p>
    <w:p w14:paraId="044CE9EE" w14:textId="77777777" w:rsidR="004A7046" w:rsidRPr="00073458" w:rsidRDefault="004A7046" w:rsidP="004A7046">
      <w:pPr>
        <w:pStyle w:val="NormalWeb"/>
        <w:spacing w:after="0"/>
      </w:pPr>
      <w:r w:rsidRPr="00073458">
        <w:rPr>
          <w:color w:val="000000"/>
        </w:rPr>
        <w:t>https://github.com/mmomin12/SE-Project.git</w:t>
      </w:r>
    </w:p>
    <w:p w14:paraId="271C59E7" w14:textId="77777777" w:rsidR="00181161" w:rsidRPr="00682CC3" w:rsidRDefault="00181161" w:rsidP="00181161">
      <w:pPr>
        <w:rPr>
          <w:rFonts w:ascii="Times New Roman" w:hAnsi="Times New Roman"/>
          <w:b/>
        </w:rPr>
      </w:pPr>
    </w:p>
    <w:p w14:paraId="05B1C305" w14:textId="77777777" w:rsidR="00181161" w:rsidRPr="00682CC3" w:rsidRDefault="00181161" w:rsidP="00181161">
      <w:pPr>
        <w:rPr>
          <w:rFonts w:ascii="Times New Roman" w:hAnsi="Times New Roman"/>
          <w:b/>
        </w:rPr>
      </w:pPr>
    </w:p>
    <w:p w14:paraId="4EAD06F1" w14:textId="77777777" w:rsidR="00181161" w:rsidRDefault="00181161" w:rsidP="00181161">
      <w:pPr>
        <w:rPr>
          <w:rFonts w:ascii="Times New Roman" w:hAnsi="Times New Roman"/>
          <w:b/>
          <w:sz w:val="24"/>
          <w:szCs w:val="24"/>
        </w:rPr>
      </w:pPr>
    </w:p>
    <w:p w14:paraId="38EC46F8" w14:textId="77777777" w:rsidR="00181161" w:rsidRDefault="00181161" w:rsidP="00181161">
      <w:pPr>
        <w:rPr>
          <w:rFonts w:ascii="Times New Roman" w:hAnsi="Times New Roman"/>
          <w:b/>
          <w:sz w:val="24"/>
          <w:szCs w:val="24"/>
        </w:rPr>
      </w:pPr>
    </w:p>
    <w:p w14:paraId="2DD1E82F" w14:textId="77777777" w:rsidR="00181161" w:rsidRDefault="00181161" w:rsidP="00181161">
      <w:pPr>
        <w:rPr>
          <w:rFonts w:ascii="Times New Roman" w:hAnsi="Times New Roman"/>
          <w:b/>
          <w:sz w:val="24"/>
          <w:szCs w:val="24"/>
        </w:rPr>
      </w:pPr>
    </w:p>
    <w:p w14:paraId="6BB94646" w14:textId="77777777" w:rsidR="004A7046" w:rsidRPr="00073458" w:rsidRDefault="004A7046" w:rsidP="002B5659">
      <w:pPr>
        <w:pStyle w:val="NormalWeb"/>
        <w:spacing w:after="0" w:line="240" w:lineRule="auto"/>
      </w:pPr>
      <w:r w:rsidRPr="00073458">
        <w:rPr>
          <w:b/>
          <w:bCs/>
          <w:color w:val="000000"/>
        </w:rPr>
        <w:lastRenderedPageBreak/>
        <w:t>c) Problem Statement:</w:t>
      </w:r>
    </w:p>
    <w:p w14:paraId="3DC9CABD" w14:textId="77777777" w:rsidR="004A7046" w:rsidRPr="00073458" w:rsidRDefault="004A7046" w:rsidP="002B5659">
      <w:pPr>
        <w:spacing w:line="240" w:lineRule="auto"/>
        <w:rPr>
          <w:rFonts w:ascii="Times New Roman" w:hAnsi="Times New Roman"/>
          <w:sz w:val="24"/>
          <w:szCs w:val="24"/>
        </w:rPr>
      </w:pPr>
    </w:p>
    <w:p w14:paraId="0173904D" w14:textId="77777777" w:rsidR="004A7046" w:rsidRPr="00073458" w:rsidRDefault="004A7046" w:rsidP="002B5659">
      <w:pPr>
        <w:pStyle w:val="NormalWeb"/>
        <w:spacing w:after="0" w:line="240" w:lineRule="auto"/>
      </w:pPr>
      <w:r w:rsidRPr="00073458">
        <w:rPr>
          <w:color w:val="000000"/>
        </w:rPr>
        <w:t>▪ What is your product, on a high level?</w:t>
      </w:r>
    </w:p>
    <w:p w14:paraId="49739311" w14:textId="6D6C11A1" w:rsidR="004A7046" w:rsidRPr="00073458" w:rsidRDefault="004A7046" w:rsidP="002B5659">
      <w:pPr>
        <w:pStyle w:val="NormalWeb"/>
        <w:spacing w:after="0" w:line="240" w:lineRule="auto"/>
      </w:pPr>
      <w:r w:rsidRPr="00073458">
        <w:rPr>
          <w:color w:val="000000"/>
        </w:rPr>
        <w:t xml:space="preserve">A matchmaking system to find a study partner(s) </w:t>
      </w:r>
      <w:r w:rsidR="004B7097">
        <w:rPr>
          <w:color w:val="000000"/>
        </w:rPr>
        <w:t xml:space="preserve">and threads for GSU students, encouraging students to be more </w:t>
      </w:r>
      <w:r w:rsidR="00854C0E">
        <w:rPr>
          <w:color w:val="000000"/>
        </w:rPr>
        <w:t xml:space="preserve">academically </w:t>
      </w:r>
      <w:r w:rsidR="004B7097">
        <w:rPr>
          <w:color w:val="000000"/>
        </w:rPr>
        <w:t>invo</w:t>
      </w:r>
      <w:r w:rsidR="00854C0E">
        <w:rPr>
          <w:color w:val="000000"/>
        </w:rPr>
        <w:t>lved,</w:t>
      </w:r>
    </w:p>
    <w:p w14:paraId="71DDDCC0" w14:textId="77777777" w:rsidR="004A7046" w:rsidRPr="00073458" w:rsidRDefault="004A7046" w:rsidP="002B5659">
      <w:pPr>
        <w:spacing w:line="240" w:lineRule="auto"/>
        <w:rPr>
          <w:rFonts w:ascii="Times New Roman" w:hAnsi="Times New Roman"/>
          <w:sz w:val="24"/>
          <w:szCs w:val="24"/>
        </w:rPr>
      </w:pPr>
    </w:p>
    <w:p w14:paraId="676A946E" w14:textId="77777777" w:rsidR="004A7046" w:rsidRPr="00073458" w:rsidRDefault="004A7046" w:rsidP="002B5659">
      <w:pPr>
        <w:pStyle w:val="NormalWeb"/>
        <w:spacing w:after="0" w:line="240" w:lineRule="auto"/>
      </w:pPr>
      <w:r w:rsidRPr="00073458">
        <w:rPr>
          <w:color w:val="000000"/>
        </w:rPr>
        <w:t xml:space="preserve">▪ Whom is it for? </w:t>
      </w:r>
    </w:p>
    <w:p w14:paraId="7ECD2257" w14:textId="10604B48" w:rsidR="004A7046" w:rsidRPr="00073458" w:rsidRDefault="004A7046" w:rsidP="002B5659">
      <w:pPr>
        <w:pStyle w:val="NormalWeb"/>
        <w:spacing w:after="0" w:line="240" w:lineRule="auto"/>
      </w:pPr>
      <w:r w:rsidRPr="00073458">
        <w:rPr>
          <w:color w:val="000000"/>
        </w:rPr>
        <w:t>The product is specifically for students who attend Georgia State University who are in search of study partners</w:t>
      </w:r>
      <w:r w:rsidR="00854C0E">
        <w:rPr>
          <w:color w:val="000000"/>
        </w:rPr>
        <w:t xml:space="preserve"> and study groups</w:t>
      </w:r>
      <w:r w:rsidRPr="00073458">
        <w:rPr>
          <w:color w:val="000000"/>
        </w:rPr>
        <w:t xml:space="preserve"> who have the same classes they themselves are attending.</w:t>
      </w:r>
    </w:p>
    <w:p w14:paraId="1EAB5067" w14:textId="77777777" w:rsidR="004A7046" w:rsidRPr="00073458" w:rsidRDefault="004A7046" w:rsidP="002B5659">
      <w:pPr>
        <w:spacing w:line="240" w:lineRule="auto"/>
        <w:rPr>
          <w:rFonts w:ascii="Times New Roman" w:hAnsi="Times New Roman"/>
          <w:sz w:val="24"/>
          <w:szCs w:val="24"/>
        </w:rPr>
      </w:pPr>
    </w:p>
    <w:p w14:paraId="2D384F5E" w14:textId="77777777" w:rsidR="004A7046" w:rsidRPr="00073458" w:rsidRDefault="004A7046" w:rsidP="002B5659">
      <w:pPr>
        <w:pStyle w:val="NormalWeb"/>
        <w:spacing w:after="0" w:line="240" w:lineRule="auto"/>
      </w:pPr>
      <w:r w:rsidRPr="00073458">
        <w:rPr>
          <w:color w:val="000000"/>
        </w:rPr>
        <w:t xml:space="preserve">▪ What problem does it solve? </w:t>
      </w:r>
    </w:p>
    <w:p w14:paraId="64499BB8" w14:textId="77777777" w:rsidR="004A7046" w:rsidRPr="00073458" w:rsidRDefault="004A7046" w:rsidP="002B5659">
      <w:pPr>
        <w:pStyle w:val="NormalWeb"/>
        <w:spacing w:after="0" w:line="240" w:lineRule="auto"/>
      </w:pPr>
      <w:r w:rsidRPr="00073458">
        <w:rPr>
          <w:color w:val="000000"/>
        </w:rPr>
        <w:t xml:space="preserve">   Helps students to learn from other students who have more knowledge </w:t>
      </w:r>
      <w:proofErr w:type="gramStart"/>
      <w:r w:rsidRPr="00073458">
        <w:rPr>
          <w:color w:val="000000"/>
        </w:rPr>
        <w:t>in particular subject</w:t>
      </w:r>
      <w:proofErr w:type="gramEnd"/>
      <w:r w:rsidRPr="00073458">
        <w:rPr>
          <w:color w:val="000000"/>
        </w:rPr>
        <w:t>.</w:t>
      </w:r>
    </w:p>
    <w:p w14:paraId="76E7C220" w14:textId="77777777" w:rsidR="004A7046" w:rsidRPr="00073458" w:rsidRDefault="004A7046" w:rsidP="002B5659">
      <w:pPr>
        <w:spacing w:line="240" w:lineRule="auto"/>
        <w:rPr>
          <w:rFonts w:ascii="Times New Roman" w:hAnsi="Times New Roman"/>
          <w:sz w:val="24"/>
          <w:szCs w:val="24"/>
        </w:rPr>
      </w:pPr>
    </w:p>
    <w:p w14:paraId="340F2F20" w14:textId="77777777" w:rsidR="004A7046" w:rsidRPr="00073458" w:rsidRDefault="004A7046" w:rsidP="002B5659">
      <w:pPr>
        <w:pStyle w:val="NormalWeb"/>
        <w:spacing w:after="0" w:line="240" w:lineRule="auto"/>
      </w:pPr>
      <w:r w:rsidRPr="00073458">
        <w:rPr>
          <w:color w:val="000000"/>
        </w:rPr>
        <w:t>▪ What alternatives are available?  </w:t>
      </w:r>
    </w:p>
    <w:p w14:paraId="458FAEE0" w14:textId="6CBD2643" w:rsidR="004A7046" w:rsidRPr="00073458" w:rsidRDefault="004A7046" w:rsidP="002B5659">
      <w:pPr>
        <w:pStyle w:val="NormalWeb"/>
        <w:spacing w:after="0" w:line="240" w:lineRule="auto"/>
      </w:pPr>
      <w:r w:rsidRPr="00073458">
        <w:rPr>
          <w:color w:val="000000"/>
        </w:rPr>
        <w:t xml:space="preserve">GSU offers supplemental instruction sessions in certain subjects, but students themselves create groups with their classmates and </w:t>
      </w:r>
      <w:r w:rsidR="004B7097" w:rsidRPr="00073458">
        <w:rPr>
          <w:color w:val="000000"/>
        </w:rPr>
        <w:t>Facebook</w:t>
      </w:r>
      <w:r w:rsidRPr="00073458">
        <w:rPr>
          <w:color w:val="000000"/>
        </w:rPr>
        <w:t xml:space="preserve"> groups to study.</w:t>
      </w:r>
    </w:p>
    <w:p w14:paraId="34348F75" w14:textId="77777777" w:rsidR="004A7046" w:rsidRPr="00073458" w:rsidRDefault="004A7046" w:rsidP="002B5659">
      <w:pPr>
        <w:spacing w:line="240" w:lineRule="auto"/>
        <w:rPr>
          <w:rFonts w:ascii="Times New Roman" w:hAnsi="Times New Roman"/>
          <w:sz w:val="24"/>
          <w:szCs w:val="24"/>
        </w:rPr>
      </w:pPr>
    </w:p>
    <w:p w14:paraId="5F704B4D" w14:textId="77777777" w:rsidR="004A7046" w:rsidRPr="00073458" w:rsidRDefault="004A7046" w:rsidP="002B5659">
      <w:pPr>
        <w:pStyle w:val="NormalWeb"/>
        <w:spacing w:after="0" w:line="240" w:lineRule="auto"/>
      </w:pPr>
      <w:r w:rsidRPr="00073458">
        <w:rPr>
          <w:color w:val="000000"/>
        </w:rPr>
        <w:t xml:space="preserve">▪ Why is this project compelling and worth developing? </w:t>
      </w:r>
    </w:p>
    <w:p w14:paraId="7205B3F8" w14:textId="77777777" w:rsidR="004A7046" w:rsidRPr="00073458" w:rsidRDefault="004A7046" w:rsidP="002B5659">
      <w:pPr>
        <w:pStyle w:val="NormalWeb"/>
        <w:spacing w:after="0" w:line="240" w:lineRule="auto"/>
      </w:pPr>
      <w:r w:rsidRPr="00073458">
        <w:rPr>
          <w:color w:val="000000"/>
        </w:rPr>
        <w:t>It would be beneficial to the GSU student body and would improve students’ grades overall.</w:t>
      </w:r>
    </w:p>
    <w:p w14:paraId="5FD6199E" w14:textId="77777777" w:rsidR="004A7046" w:rsidRPr="00073458" w:rsidRDefault="004A7046" w:rsidP="002B5659">
      <w:pPr>
        <w:spacing w:line="240" w:lineRule="auto"/>
        <w:rPr>
          <w:rFonts w:ascii="Times New Roman" w:hAnsi="Times New Roman"/>
          <w:sz w:val="24"/>
          <w:szCs w:val="24"/>
        </w:rPr>
      </w:pPr>
    </w:p>
    <w:p w14:paraId="33A1AB39" w14:textId="443F9230" w:rsidR="004A7046" w:rsidRPr="00073458" w:rsidRDefault="004A7046" w:rsidP="002B5659">
      <w:pPr>
        <w:pStyle w:val="NormalWeb"/>
        <w:spacing w:after="0" w:line="240" w:lineRule="auto"/>
      </w:pPr>
      <w:r w:rsidRPr="00073458">
        <w:rPr>
          <w:color w:val="000000"/>
        </w:rPr>
        <w:t xml:space="preserve">▪ Describe the top-level objectives, differentiators, target customers, and </w:t>
      </w:r>
      <w:r w:rsidR="00854C0E" w:rsidRPr="00073458">
        <w:rPr>
          <w:color w:val="000000"/>
        </w:rPr>
        <w:t>scope of</w:t>
      </w:r>
      <w:r w:rsidRPr="00073458">
        <w:rPr>
          <w:color w:val="000000"/>
        </w:rPr>
        <w:t xml:space="preserve"> your product.</w:t>
      </w:r>
    </w:p>
    <w:p w14:paraId="5C3287F7" w14:textId="77777777" w:rsidR="004A7046" w:rsidRPr="00073458" w:rsidRDefault="004A7046" w:rsidP="002B5659">
      <w:pPr>
        <w:pStyle w:val="NormalWeb"/>
        <w:spacing w:after="0" w:line="240" w:lineRule="auto"/>
      </w:pPr>
      <w:r w:rsidRPr="00073458">
        <w:rPr>
          <w:color w:val="000000"/>
        </w:rPr>
        <w:t>The target customers would be exclusively for GSU students and new students such as Freshman or Transfer.  The system will collate user data from a series of questionnaire and using an algorithm to match another student or students with similar interests and needs.  This system is purely a matchmaking service with basic features such as chat, report.</w:t>
      </w:r>
    </w:p>
    <w:p w14:paraId="1996FBE7" w14:textId="77777777" w:rsidR="004A7046" w:rsidRPr="00073458" w:rsidRDefault="004A7046" w:rsidP="002B5659">
      <w:pPr>
        <w:spacing w:line="240" w:lineRule="auto"/>
        <w:rPr>
          <w:rFonts w:ascii="Times New Roman" w:hAnsi="Times New Roman"/>
          <w:sz w:val="24"/>
          <w:szCs w:val="24"/>
        </w:rPr>
      </w:pPr>
    </w:p>
    <w:p w14:paraId="504A9958" w14:textId="77777777" w:rsidR="004A7046" w:rsidRPr="00073458" w:rsidRDefault="004A7046" w:rsidP="002B5659">
      <w:pPr>
        <w:pStyle w:val="NormalWeb"/>
        <w:spacing w:after="0" w:line="240" w:lineRule="auto"/>
      </w:pPr>
      <w:r w:rsidRPr="00073458">
        <w:rPr>
          <w:color w:val="000000"/>
        </w:rPr>
        <w:t>▪ What are the competitors and what is novel in your approach?</w:t>
      </w:r>
    </w:p>
    <w:p w14:paraId="58E9A94C" w14:textId="77777777" w:rsidR="004A7046" w:rsidRPr="00073458" w:rsidRDefault="004A7046" w:rsidP="002B5659">
      <w:pPr>
        <w:pStyle w:val="NormalWeb"/>
        <w:spacing w:after="0" w:line="240" w:lineRule="auto"/>
      </w:pPr>
      <w:r w:rsidRPr="00073458">
        <w:rPr>
          <w:color w:val="000000"/>
        </w:rPr>
        <w:t xml:space="preserve">This system will be exclusively available only to GSU students.  There is no such targeted service for GSU as far as we can find.  This service will be most helpful for new or transfer students to GSU that may not know anyone to study or ask questions for any classes they are taking.  It will also </w:t>
      </w:r>
      <w:proofErr w:type="gramStart"/>
      <w:r w:rsidRPr="00073458">
        <w:rPr>
          <w:color w:val="000000"/>
        </w:rPr>
        <w:t>benefits</w:t>
      </w:r>
      <w:proofErr w:type="gramEnd"/>
      <w:r w:rsidRPr="00073458">
        <w:rPr>
          <w:color w:val="000000"/>
        </w:rPr>
        <w:t xml:space="preserve"> veteran students as well.</w:t>
      </w:r>
    </w:p>
    <w:p w14:paraId="1710AAC5" w14:textId="77777777" w:rsidR="004A7046" w:rsidRPr="00073458" w:rsidRDefault="004A7046" w:rsidP="002B5659">
      <w:pPr>
        <w:spacing w:line="240" w:lineRule="auto"/>
        <w:rPr>
          <w:rFonts w:ascii="Times New Roman" w:hAnsi="Times New Roman"/>
          <w:sz w:val="24"/>
          <w:szCs w:val="24"/>
        </w:rPr>
      </w:pPr>
    </w:p>
    <w:p w14:paraId="7573F917" w14:textId="77777777" w:rsidR="004A7046" w:rsidRPr="00073458" w:rsidRDefault="004A7046" w:rsidP="002B5659">
      <w:pPr>
        <w:pStyle w:val="NormalWeb"/>
        <w:spacing w:after="0" w:line="240" w:lineRule="auto"/>
      </w:pPr>
      <w:r w:rsidRPr="00073458">
        <w:rPr>
          <w:color w:val="000000"/>
        </w:rPr>
        <w:t>▪ Make it clear that the system can be built, making good use of the available resources and</w:t>
      </w:r>
    </w:p>
    <w:p w14:paraId="7D27EA07" w14:textId="77777777" w:rsidR="004A7046" w:rsidRPr="00073458" w:rsidRDefault="004A7046" w:rsidP="002B5659">
      <w:pPr>
        <w:pStyle w:val="NormalWeb"/>
        <w:spacing w:after="0" w:line="240" w:lineRule="auto"/>
      </w:pPr>
      <w:r w:rsidRPr="00073458">
        <w:rPr>
          <w:color w:val="000000"/>
        </w:rPr>
        <w:t>technology.</w:t>
      </w:r>
    </w:p>
    <w:p w14:paraId="7F4A065A" w14:textId="77777777" w:rsidR="004A7046" w:rsidRPr="00073458" w:rsidRDefault="004A7046" w:rsidP="002B5659">
      <w:pPr>
        <w:spacing w:line="240" w:lineRule="auto"/>
        <w:rPr>
          <w:rFonts w:ascii="Times New Roman" w:hAnsi="Times New Roman"/>
          <w:sz w:val="24"/>
          <w:szCs w:val="24"/>
        </w:rPr>
      </w:pPr>
    </w:p>
    <w:p w14:paraId="55E2959E" w14:textId="77777777" w:rsidR="004A7046" w:rsidRPr="00073458" w:rsidRDefault="004A7046" w:rsidP="002B5659">
      <w:pPr>
        <w:pStyle w:val="NormalWeb"/>
        <w:spacing w:after="0" w:line="240" w:lineRule="auto"/>
      </w:pPr>
      <w:r w:rsidRPr="00073458">
        <w:rPr>
          <w:color w:val="000000"/>
        </w:rPr>
        <w:t xml:space="preserve">▪ What is interesting about this project from a technical point of view? </w:t>
      </w:r>
    </w:p>
    <w:p w14:paraId="7092B007" w14:textId="468F4EAB" w:rsidR="004A7046" w:rsidRPr="00073458" w:rsidRDefault="004A7046" w:rsidP="002B5659">
      <w:pPr>
        <w:pStyle w:val="NormalWeb"/>
        <w:spacing w:after="0" w:line="240" w:lineRule="auto"/>
      </w:pPr>
      <w:r w:rsidRPr="00073458">
        <w:rPr>
          <w:color w:val="000000"/>
        </w:rPr>
        <w:t xml:space="preserve">The system is </w:t>
      </w:r>
      <w:proofErr w:type="gramStart"/>
      <w:r w:rsidRPr="00073458">
        <w:rPr>
          <w:color w:val="000000"/>
        </w:rPr>
        <w:t>a similar to</w:t>
      </w:r>
      <w:proofErr w:type="gramEnd"/>
      <w:r w:rsidRPr="00073458">
        <w:rPr>
          <w:color w:val="000000"/>
        </w:rPr>
        <w:t xml:space="preserve"> Tinder</w:t>
      </w:r>
      <w:r w:rsidR="004B7097">
        <w:rPr>
          <w:color w:val="000000"/>
        </w:rPr>
        <w:t xml:space="preserve"> and Stack Overflow</w:t>
      </w:r>
      <w:r w:rsidR="00854C0E">
        <w:rPr>
          <w:color w:val="000000"/>
        </w:rPr>
        <w:t xml:space="preserve"> local community and interaction.</w:t>
      </w:r>
    </w:p>
    <w:p w14:paraId="4F303811" w14:textId="77777777" w:rsidR="00181161" w:rsidRDefault="00181161" w:rsidP="00181161">
      <w:pPr>
        <w:rPr>
          <w:rFonts w:ascii="Times New Roman" w:hAnsi="Times New Roman"/>
          <w:b/>
          <w:sz w:val="24"/>
          <w:szCs w:val="24"/>
        </w:rPr>
      </w:pPr>
    </w:p>
    <w:p w14:paraId="59F9601F" w14:textId="1D066A57" w:rsidR="004B7097" w:rsidRDefault="004B7097" w:rsidP="00181161">
      <w:pPr>
        <w:rPr>
          <w:rFonts w:ascii="Times New Roman" w:hAnsi="Times New Roman"/>
          <w:b/>
          <w:sz w:val="24"/>
          <w:szCs w:val="24"/>
        </w:rPr>
      </w:pPr>
    </w:p>
    <w:p w14:paraId="1025DE90" w14:textId="778625D5" w:rsidR="008E2B1E" w:rsidRPr="008E2B1E" w:rsidRDefault="00181161" w:rsidP="008E2B1E">
      <w:pPr>
        <w:rPr>
          <w:rFonts w:ascii="Times New Roman" w:hAnsi="Times New Roman"/>
          <w:b/>
          <w:sz w:val="24"/>
          <w:szCs w:val="24"/>
        </w:rPr>
      </w:pPr>
      <w:r w:rsidRPr="00A37189">
        <w:rPr>
          <w:rFonts w:ascii="Times New Roman" w:hAnsi="Times New Roman"/>
          <w:b/>
          <w:sz w:val="24"/>
          <w:szCs w:val="24"/>
        </w:rPr>
        <w:lastRenderedPageBreak/>
        <w:t xml:space="preserve">d) </w:t>
      </w:r>
      <w:r w:rsidR="00A37189" w:rsidRPr="00A37189">
        <w:rPr>
          <w:rFonts w:ascii="Times New Roman" w:hAnsi="Times New Roman"/>
          <w:b/>
          <w:bCs/>
          <w:color w:val="000000"/>
          <w:sz w:val="24"/>
          <w:szCs w:val="24"/>
        </w:rPr>
        <w:t>System Requirements</w:t>
      </w:r>
    </w:p>
    <w:p w14:paraId="17D7EDCB" w14:textId="77777777" w:rsidR="008E2B1E" w:rsidRDefault="008E2B1E" w:rsidP="008E2B1E">
      <w:pPr>
        <w:rPr>
          <w:rFonts w:ascii="Times New Roman" w:eastAsia="Times New Roman" w:hAnsi="Times New Roman"/>
          <w:b/>
        </w:rPr>
      </w:pPr>
      <w:r>
        <w:rPr>
          <w:rFonts w:ascii="Times New Roman" w:eastAsia="Times New Roman" w:hAnsi="Times New Roman"/>
          <w:b/>
          <w:sz w:val="24"/>
          <w:szCs w:val="24"/>
        </w:rPr>
        <w:t>-------------------------------------------------Use Cases-----------------------------------------------------</w:t>
      </w:r>
    </w:p>
    <w:p w14:paraId="51CA300E"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Identifier:1</w:t>
      </w:r>
    </w:p>
    <w:p w14:paraId="54A2627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74A8B08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GSU email sign up and verification</w:t>
      </w:r>
    </w:p>
    <w:p w14:paraId="0689B69E"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6C2F711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731240D7" w14:textId="77777777" w:rsidR="008E2B1E" w:rsidRDefault="008E2B1E" w:rsidP="00C62D09">
      <w:pPr>
        <w:numPr>
          <w:ilvl w:val="0"/>
          <w:numId w:val="21"/>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signs up for an account to use the system</w:t>
      </w:r>
    </w:p>
    <w:p w14:paraId="1E4E6F05" w14:textId="77777777" w:rsidR="008E2B1E" w:rsidRDefault="008E2B1E" w:rsidP="00C62D09">
      <w:pPr>
        <w:numPr>
          <w:ilvl w:val="0"/>
          <w:numId w:val="21"/>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System sends verification email</w:t>
      </w:r>
    </w:p>
    <w:p w14:paraId="4205D07C" w14:textId="77777777" w:rsidR="008E2B1E" w:rsidRDefault="008E2B1E" w:rsidP="00C62D09">
      <w:pPr>
        <w:numPr>
          <w:ilvl w:val="0"/>
          <w:numId w:val="21"/>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verifies GSU email via system-generated email</w:t>
      </w:r>
    </w:p>
    <w:p w14:paraId="741BEB5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None</w:t>
      </w:r>
    </w:p>
    <w:p w14:paraId="6E1FDDE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w:t>
      </w:r>
    </w:p>
    <w:p w14:paraId="57904EB7" w14:textId="77777777" w:rsidR="008E2B1E" w:rsidRDefault="008E2B1E" w:rsidP="008E2B1E">
      <w:pPr>
        <w:spacing w:line="240" w:lineRule="auto"/>
        <w:ind w:left="720"/>
        <w:rPr>
          <w:rFonts w:ascii="Times New Roman" w:eastAsia="Times New Roman" w:hAnsi="Times New Roman"/>
          <w:b/>
          <w:sz w:val="24"/>
          <w:szCs w:val="24"/>
        </w:rPr>
      </w:pPr>
      <w:r>
        <w:rPr>
          <w:rFonts w:ascii="Times New Roman" w:eastAsia="Times New Roman" w:hAnsi="Times New Roman"/>
          <w:b/>
          <w:sz w:val="24"/>
          <w:szCs w:val="24"/>
        </w:rPr>
        <w:t xml:space="preserve">       1. User enters non-GSU email.</w:t>
      </w:r>
    </w:p>
    <w:p w14:paraId="5628A90E" w14:textId="77777777" w:rsidR="008E2B1E" w:rsidRDefault="008E2B1E" w:rsidP="008E2B1E">
      <w:pPr>
        <w:spacing w:line="240" w:lineRule="auto"/>
        <w:ind w:left="720"/>
        <w:rPr>
          <w:rFonts w:ascii="Times New Roman" w:eastAsia="Times New Roman" w:hAnsi="Times New Roman"/>
          <w:b/>
          <w:sz w:val="24"/>
          <w:szCs w:val="24"/>
        </w:rPr>
      </w:pPr>
      <w:r>
        <w:rPr>
          <w:rFonts w:ascii="Times New Roman" w:eastAsia="Times New Roman" w:hAnsi="Times New Roman"/>
          <w:b/>
          <w:sz w:val="24"/>
          <w:szCs w:val="24"/>
        </w:rPr>
        <w:t xml:space="preserve">       3. User can’t reuse the email.</w:t>
      </w:r>
    </w:p>
    <w:p w14:paraId="70EA717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Extension Points: User </w:t>
      </w:r>
      <w:proofErr w:type="gramStart"/>
      <w:r>
        <w:rPr>
          <w:rFonts w:ascii="Times New Roman" w:eastAsia="Times New Roman" w:hAnsi="Times New Roman"/>
          <w:b/>
          <w:sz w:val="24"/>
          <w:szCs w:val="24"/>
        </w:rPr>
        <w:t>is allowed to</w:t>
      </w:r>
      <w:proofErr w:type="gramEnd"/>
      <w:r>
        <w:rPr>
          <w:rFonts w:ascii="Times New Roman" w:eastAsia="Times New Roman" w:hAnsi="Times New Roman"/>
          <w:b/>
          <w:sz w:val="24"/>
          <w:szCs w:val="24"/>
        </w:rPr>
        <w:t xml:space="preserve"> create new account</w:t>
      </w:r>
    </w:p>
    <w:p w14:paraId="6D1024A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w:t>
      </w:r>
      <w:proofErr w:type="gramStart"/>
      <w:r>
        <w:rPr>
          <w:rFonts w:ascii="Times New Roman" w:eastAsia="Times New Roman" w:hAnsi="Times New Roman"/>
          <w:b/>
          <w:sz w:val="24"/>
          <w:szCs w:val="24"/>
        </w:rPr>
        <w:t>is in need of</w:t>
      </w:r>
      <w:proofErr w:type="gramEnd"/>
      <w:r>
        <w:rPr>
          <w:rFonts w:ascii="Times New Roman" w:eastAsia="Times New Roman" w:hAnsi="Times New Roman"/>
          <w:b/>
          <w:sz w:val="24"/>
          <w:szCs w:val="24"/>
        </w:rPr>
        <w:t xml:space="preserve"> study community within GSU</w:t>
      </w:r>
    </w:p>
    <w:p w14:paraId="1F5B9BC0"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is a GSU student</w:t>
      </w:r>
    </w:p>
    <w:p w14:paraId="1872D05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must have a valid GSU email</w:t>
      </w:r>
    </w:p>
    <w:p w14:paraId="07AE9CC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requirements are sufficient to create account</w:t>
      </w:r>
    </w:p>
    <w:p w14:paraId="50C1409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Author: All </w:t>
      </w:r>
    </w:p>
    <w:p w14:paraId="20D84AA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02/14/2018 (Revised: 3/5/2018)</w:t>
      </w:r>
    </w:p>
    <w:p w14:paraId="24B3F7E7" w14:textId="77777777" w:rsidR="008E2B1E" w:rsidRDefault="008E2B1E" w:rsidP="008E2B1E">
      <w:pPr>
        <w:rPr>
          <w:rFonts w:ascii="Times New Roman" w:eastAsia="Times New Roman" w:hAnsi="Times New Roman"/>
          <w:b/>
        </w:rPr>
      </w:pPr>
    </w:p>
    <w:p w14:paraId="273A249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2</w:t>
      </w:r>
    </w:p>
    <w:p w14:paraId="7C9AC69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58C173D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Create new account and create password</w:t>
      </w:r>
    </w:p>
    <w:p w14:paraId="1086931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15C4CC5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39E0054A" w14:textId="77777777" w:rsidR="008E2B1E" w:rsidRDefault="008E2B1E" w:rsidP="00C62D09">
      <w:pPr>
        <w:numPr>
          <w:ilvl w:val="0"/>
          <w:numId w:val="22"/>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 xml:space="preserve">User directed to log in creator page after successful verification.  </w:t>
      </w:r>
    </w:p>
    <w:p w14:paraId="6237BFFF" w14:textId="77777777" w:rsidR="008E2B1E" w:rsidRDefault="008E2B1E" w:rsidP="00C62D09">
      <w:pPr>
        <w:numPr>
          <w:ilvl w:val="0"/>
          <w:numId w:val="22"/>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prompted to create password; Password must be at least 8 characters long and must include at least one special character.</w:t>
      </w:r>
    </w:p>
    <w:p w14:paraId="0FCD8ADB" w14:textId="77777777" w:rsidR="008E2B1E" w:rsidRDefault="008E2B1E" w:rsidP="00C62D09">
      <w:pPr>
        <w:numPr>
          <w:ilvl w:val="0"/>
          <w:numId w:val="22"/>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proceeds to login</w:t>
      </w:r>
    </w:p>
    <w:p w14:paraId="5B54B8A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If user enters invalid password, system prompts user to try again</w:t>
      </w:r>
    </w:p>
    <w:p w14:paraId="5C3C578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Exception Paths: </w:t>
      </w:r>
    </w:p>
    <w:p w14:paraId="11F78C40" w14:textId="77777777" w:rsidR="008E2B1E" w:rsidRDefault="008E2B1E" w:rsidP="008E2B1E">
      <w:pPr>
        <w:spacing w:line="240" w:lineRule="auto"/>
        <w:ind w:left="720"/>
        <w:rPr>
          <w:rFonts w:ascii="Times New Roman" w:eastAsia="Times New Roman" w:hAnsi="Times New Roman"/>
          <w:b/>
          <w:sz w:val="24"/>
          <w:szCs w:val="24"/>
        </w:rPr>
      </w:pPr>
      <w:r>
        <w:rPr>
          <w:rFonts w:ascii="Times New Roman" w:eastAsia="Times New Roman" w:hAnsi="Times New Roman"/>
          <w:b/>
          <w:sz w:val="24"/>
          <w:szCs w:val="24"/>
        </w:rPr>
        <w:t xml:space="preserve">       1. User enters password that does not meet the requirements </w:t>
      </w:r>
    </w:p>
    <w:p w14:paraId="60CC266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Extension Points: User </w:t>
      </w:r>
      <w:proofErr w:type="gramStart"/>
      <w:r>
        <w:rPr>
          <w:rFonts w:ascii="Times New Roman" w:eastAsia="Times New Roman" w:hAnsi="Times New Roman"/>
          <w:b/>
          <w:sz w:val="24"/>
          <w:szCs w:val="24"/>
        </w:rPr>
        <w:t>is allowed to</w:t>
      </w:r>
      <w:proofErr w:type="gramEnd"/>
      <w:r>
        <w:rPr>
          <w:rFonts w:ascii="Times New Roman" w:eastAsia="Times New Roman" w:hAnsi="Times New Roman"/>
          <w:b/>
          <w:sz w:val="24"/>
          <w:szCs w:val="24"/>
        </w:rPr>
        <w:t xml:space="preserve"> create account</w:t>
      </w:r>
    </w:p>
    <w:p w14:paraId="12EAFFC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Trigger: User clicks on verification link to bring them to account creation page</w:t>
      </w:r>
    </w:p>
    <w:p w14:paraId="5C629F5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Username is panther email address</w:t>
      </w:r>
    </w:p>
    <w:p w14:paraId="4E880C6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Student has verified their GSU email successfully</w:t>
      </w:r>
    </w:p>
    <w:p w14:paraId="5451651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requirements are sufficient to create account</w:t>
      </w:r>
    </w:p>
    <w:p w14:paraId="519F5B9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Author: All </w:t>
      </w:r>
    </w:p>
    <w:p w14:paraId="6988EFCA"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02/14/2018; (Revised 3/5/2018)</w:t>
      </w:r>
    </w:p>
    <w:p w14:paraId="45640CF9" w14:textId="77777777" w:rsidR="008E2B1E" w:rsidRDefault="008E2B1E" w:rsidP="008E2B1E">
      <w:pPr>
        <w:ind w:left="720"/>
        <w:rPr>
          <w:rFonts w:ascii="Times New Roman" w:eastAsia="Times New Roman" w:hAnsi="Times New Roman"/>
          <w:b/>
          <w:sz w:val="24"/>
          <w:szCs w:val="24"/>
        </w:rPr>
      </w:pPr>
    </w:p>
    <w:p w14:paraId="2A52783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lastRenderedPageBreak/>
        <w:t>Identifier: 3</w:t>
      </w:r>
    </w:p>
    <w:p w14:paraId="38DA7B9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30C4571A"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User redirected to web page home screen</w:t>
      </w:r>
    </w:p>
    <w:p w14:paraId="774E54F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131E5D60"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0EF0F708" w14:textId="77777777" w:rsidR="008E2B1E" w:rsidRDefault="008E2B1E" w:rsidP="00C62D09">
      <w:pPr>
        <w:numPr>
          <w:ilvl w:val="0"/>
          <w:numId w:val="26"/>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enters email and password</w:t>
      </w:r>
    </w:p>
    <w:p w14:paraId="4D41A880" w14:textId="77777777" w:rsidR="008E2B1E" w:rsidRDefault="008E2B1E" w:rsidP="00C62D09">
      <w:pPr>
        <w:numPr>
          <w:ilvl w:val="0"/>
          <w:numId w:val="26"/>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logs in</w:t>
      </w:r>
    </w:p>
    <w:p w14:paraId="6AEA11F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 doesn’t log in/forgot password</w:t>
      </w:r>
    </w:p>
    <w:p w14:paraId="30C0E86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Wrong username, wrong password</w:t>
      </w:r>
    </w:p>
    <w:p w14:paraId="73A1B5C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User accesses system database</w:t>
      </w:r>
    </w:p>
    <w:p w14:paraId="1DC769C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Trigger: User has credentials to log in</w:t>
      </w:r>
    </w:p>
    <w:p w14:paraId="063128F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has successfully registered to use the system (see identifier 2)</w:t>
      </w:r>
    </w:p>
    <w:p w14:paraId="26FE793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successfully created login credentials to access system</w:t>
      </w:r>
    </w:p>
    <w:p w14:paraId="0B7DA7E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can search for partner(s) needing help in similar areas</w:t>
      </w:r>
    </w:p>
    <w:p w14:paraId="6E9FDA41"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0584E16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02/17/2018 (Revised: 3/5/2018)</w:t>
      </w:r>
    </w:p>
    <w:p w14:paraId="55C90F81" w14:textId="77777777" w:rsidR="008E2B1E" w:rsidRDefault="008E2B1E" w:rsidP="008E2B1E">
      <w:pPr>
        <w:rPr>
          <w:rFonts w:ascii="Times New Roman" w:eastAsia="Times New Roman" w:hAnsi="Times New Roman"/>
          <w:b/>
        </w:rPr>
      </w:pPr>
    </w:p>
    <w:p w14:paraId="1D6499D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4</w:t>
      </w:r>
    </w:p>
    <w:p w14:paraId="376E75A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23A3F8A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User creates personal profile</w:t>
      </w:r>
    </w:p>
    <w:p w14:paraId="64881ED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551368E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64AC6778" w14:textId="77777777" w:rsidR="008E2B1E" w:rsidRDefault="008E2B1E" w:rsidP="00C62D09">
      <w:pPr>
        <w:numPr>
          <w:ilvl w:val="0"/>
          <w:numId w:val="29"/>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directed to profile creation page</w:t>
      </w:r>
    </w:p>
    <w:p w14:paraId="450A429B" w14:textId="77777777" w:rsidR="008E2B1E" w:rsidRDefault="008E2B1E" w:rsidP="00C62D09">
      <w:pPr>
        <w:numPr>
          <w:ilvl w:val="0"/>
          <w:numId w:val="29"/>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enters personal details (Name, Age, Sex)</w:t>
      </w:r>
    </w:p>
    <w:p w14:paraId="35AA103F" w14:textId="77777777" w:rsidR="008E2B1E" w:rsidRDefault="008E2B1E" w:rsidP="00C62D09">
      <w:pPr>
        <w:numPr>
          <w:ilvl w:val="0"/>
          <w:numId w:val="29"/>
        </w:numPr>
        <w:pBdr>
          <w:top w:val="nil"/>
          <w:left w:val="nil"/>
          <w:bottom w:val="nil"/>
          <w:right w:val="nil"/>
          <w:between w:val="nil"/>
        </w:pBdr>
        <w:spacing w:after="0" w:line="240" w:lineRule="auto"/>
        <w:contextualSpacing/>
        <w:rPr>
          <w:rFonts w:ascii="Times New Roman" w:eastAsia="Times New Roman" w:hAnsi="Times New Roman"/>
          <w:b/>
          <w:sz w:val="24"/>
          <w:szCs w:val="24"/>
        </w:rPr>
      </w:pPr>
      <w:bookmarkStart w:id="0" w:name="_gjdgxs" w:colFirst="0" w:colLast="0"/>
      <w:bookmarkEnd w:id="0"/>
      <w:r>
        <w:rPr>
          <w:rFonts w:ascii="Times New Roman" w:eastAsia="Times New Roman" w:hAnsi="Times New Roman"/>
          <w:b/>
          <w:sz w:val="24"/>
          <w:szCs w:val="24"/>
        </w:rPr>
        <w:t>User is required to enter major, classes, type of student (undergrad vs grad, further classification optional)</w:t>
      </w:r>
    </w:p>
    <w:p w14:paraId="583E15D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 doesn’t enter information</w:t>
      </w:r>
    </w:p>
    <w:p w14:paraId="60D94BA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User enters invalid classes or major</w:t>
      </w:r>
    </w:p>
    <w:p w14:paraId="0B37F80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User allowed to move on toward searching for study partner(s) and/or post and discuss their questions and topic on the discussion board</w:t>
      </w:r>
    </w:p>
    <w:p w14:paraId="7D32B40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logs in for the first time </w:t>
      </w:r>
    </w:p>
    <w:p w14:paraId="1D324791"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has created an account</w:t>
      </w:r>
    </w:p>
    <w:p w14:paraId="2CF04E6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a valid account (see identifier 3)</w:t>
      </w:r>
    </w:p>
    <w:p w14:paraId="19FDBA1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can search for study partner(s)</w:t>
      </w:r>
    </w:p>
    <w:p w14:paraId="35D9B07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7B52CAF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02/17/2018; (Revised 3/5/2018)</w:t>
      </w:r>
    </w:p>
    <w:p w14:paraId="32409555" w14:textId="77777777" w:rsidR="008E2B1E" w:rsidRDefault="008E2B1E" w:rsidP="008E2B1E">
      <w:pPr>
        <w:ind w:left="720"/>
        <w:rPr>
          <w:rFonts w:ascii="Times New Roman" w:eastAsia="Times New Roman" w:hAnsi="Times New Roman"/>
          <w:b/>
        </w:rPr>
      </w:pPr>
    </w:p>
    <w:p w14:paraId="72ADBB9D" w14:textId="77777777" w:rsidR="008E2B1E" w:rsidRDefault="008E2B1E" w:rsidP="008E2B1E">
      <w:pPr>
        <w:rPr>
          <w:rFonts w:ascii="Times New Roman" w:eastAsia="Times New Roman" w:hAnsi="Times New Roman"/>
          <w:b/>
        </w:rPr>
      </w:pPr>
    </w:p>
    <w:p w14:paraId="0E0358C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Identifier:5</w:t>
      </w:r>
    </w:p>
    <w:p w14:paraId="317226C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03479C7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Summary: User is now able to search for potential study </w:t>
      </w:r>
      <w:proofErr w:type="gramStart"/>
      <w:r>
        <w:rPr>
          <w:rFonts w:ascii="Times New Roman" w:eastAsia="Times New Roman" w:hAnsi="Times New Roman"/>
          <w:b/>
          <w:sz w:val="24"/>
          <w:szCs w:val="24"/>
        </w:rPr>
        <w:t>partner(</w:t>
      </w:r>
      <w:proofErr w:type="gramEnd"/>
      <w:r>
        <w:rPr>
          <w:rFonts w:ascii="Times New Roman" w:eastAsia="Times New Roman" w:hAnsi="Times New Roman"/>
          <w:b/>
          <w:sz w:val="24"/>
          <w:szCs w:val="24"/>
        </w:rPr>
        <w:t>in person or online)</w:t>
      </w:r>
    </w:p>
    <w:p w14:paraId="6D4AE6E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6D8861E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24204710" w14:textId="77777777" w:rsidR="008E2B1E" w:rsidRDefault="008E2B1E" w:rsidP="00C62D09">
      <w:pPr>
        <w:numPr>
          <w:ilvl w:val="0"/>
          <w:numId w:val="2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can access search option from home screen</w:t>
      </w:r>
    </w:p>
    <w:p w14:paraId="0553058F" w14:textId="77777777" w:rsidR="008E2B1E" w:rsidRDefault="008E2B1E" w:rsidP="00C62D09">
      <w:pPr>
        <w:numPr>
          <w:ilvl w:val="0"/>
          <w:numId w:val="2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lastRenderedPageBreak/>
        <w:t xml:space="preserve">User can filter based on major, course, student type </w:t>
      </w:r>
    </w:p>
    <w:p w14:paraId="5D090322" w14:textId="77777777" w:rsidR="008E2B1E" w:rsidRDefault="008E2B1E" w:rsidP="00C62D09">
      <w:pPr>
        <w:numPr>
          <w:ilvl w:val="0"/>
          <w:numId w:val="2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List of potential matches based on filter parameters and their profile is provided to User</w:t>
      </w:r>
    </w:p>
    <w:p w14:paraId="3DCA146E"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 can search for discussion boards</w:t>
      </w:r>
    </w:p>
    <w:p w14:paraId="0C7E9B1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User is not accepted by any potential matches</w:t>
      </w:r>
    </w:p>
    <w:p w14:paraId="700FFCF1"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User can then set up a study time and place</w:t>
      </w:r>
    </w:p>
    <w:p w14:paraId="3067AFF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is in search of academic help </w:t>
      </w:r>
    </w:p>
    <w:p w14:paraId="14D6B83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Assumptions: User is looking for a tutor, study </w:t>
      </w:r>
      <w:proofErr w:type="gramStart"/>
      <w:r>
        <w:rPr>
          <w:rFonts w:ascii="Times New Roman" w:eastAsia="Times New Roman" w:hAnsi="Times New Roman"/>
          <w:b/>
          <w:sz w:val="24"/>
          <w:szCs w:val="24"/>
        </w:rPr>
        <w:t>partner,  or</w:t>
      </w:r>
      <w:proofErr w:type="gramEnd"/>
      <w:r>
        <w:rPr>
          <w:rFonts w:ascii="Times New Roman" w:eastAsia="Times New Roman" w:hAnsi="Times New Roman"/>
          <w:b/>
          <w:sz w:val="24"/>
          <w:szCs w:val="24"/>
        </w:rPr>
        <w:t xml:space="preserve"> study guides after creating an account</w:t>
      </w:r>
    </w:p>
    <w:p w14:paraId="0C65671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created and built their profile, and is looking for academic assistance or is interested in providing academic assistance</w:t>
      </w:r>
    </w:p>
    <w:p w14:paraId="293028FB"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 can now collaborate with their study match however best fits their needs, online or in person</w:t>
      </w:r>
    </w:p>
    <w:p w14:paraId="37A1004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369538A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02/19/2018 (Revised: 3/5/2018)</w:t>
      </w:r>
    </w:p>
    <w:p w14:paraId="15AB3EBB" w14:textId="77777777" w:rsidR="008E2B1E" w:rsidRDefault="008E2B1E" w:rsidP="008E2B1E">
      <w:pPr>
        <w:ind w:left="720"/>
        <w:rPr>
          <w:rFonts w:ascii="Times New Roman" w:eastAsia="Times New Roman" w:hAnsi="Times New Roman"/>
          <w:b/>
          <w:sz w:val="24"/>
          <w:szCs w:val="24"/>
        </w:rPr>
      </w:pPr>
    </w:p>
    <w:p w14:paraId="65923A2A" w14:textId="77777777" w:rsidR="008E2B1E" w:rsidRDefault="008E2B1E" w:rsidP="008E2B1E">
      <w:pPr>
        <w:rPr>
          <w:rFonts w:ascii="Times New Roman" w:eastAsia="Times New Roman" w:hAnsi="Times New Roman"/>
          <w:b/>
          <w:sz w:val="24"/>
          <w:szCs w:val="24"/>
        </w:rPr>
      </w:pPr>
    </w:p>
    <w:p w14:paraId="35CE39D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6</w:t>
      </w:r>
    </w:p>
    <w:p w14:paraId="438EE6F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5C3F9275"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Discussion board feature is available to users to post their questions or discussion topics</w:t>
      </w:r>
    </w:p>
    <w:p w14:paraId="0DE26E9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42B979C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6080FEB0" w14:textId="77777777" w:rsidR="008E2B1E" w:rsidRDefault="008E2B1E" w:rsidP="00C62D09">
      <w:pPr>
        <w:numPr>
          <w:ilvl w:val="0"/>
          <w:numId w:val="1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have the option of utilizing the discussion board feature to post more specific questions or discuss matters pertaining to their classes</w:t>
      </w:r>
    </w:p>
    <w:p w14:paraId="4FB77F67" w14:textId="77777777" w:rsidR="008E2B1E" w:rsidRDefault="008E2B1E" w:rsidP="00C62D09">
      <w:pPr>
        <w:numPr>
          <w:ilvl w:val="0"/>
          <w:numId w:val="1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 xml:space="preserve">User can utilize the “New Post” option </w:t>
      </w:r>
    </w:p>
    <w:p w14:paraId="4D9F679C" w14:textId="77777777" w:rsidR="008E2B1E" w:rsidRDefault="008E2B1E" w:rsidP="00C62D09">
      <w:pPr>
        <w:numPr>
          <w:ilvl w:val="0"/>
          <w:numId w:val="1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 xml:space="preserve">When creating a new thread, user must enter a subject and message  </w:t>
      </w:r>
    </w:p>
    <w:p w14:paraId="7756B9AA" w14:textId="77777777" w:rsidR="008E2B1E" w:rsidRDefault="008E2B1E" w:rsidP="00C62D09">
      <w:pPr>
        <w:numPr>
          <w:ilvl w:val="0"/>
          <w:numId w:val="18"/>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must select relevant class for filtering purposes</w:t>
      </w:r>
    </w:p>
    <w:p w14:paraId="551DA17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Users can exercise Online chat or pursue study match in person</w:t>
      </w:r>
    </w:p>
    <w:p w14:paraId="6CC87C64"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None</w:t>
      </w:r>
    </w:p>
    <w:p w14:paraId="6258F59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Extension Points: Another user can respond to the original post. </w:t>
      </w:r>
    </w:p>
    <w:p w14:paraId="09D1DBF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has a specific question or would like to openly dis*-cuss something pertaining to their question. </w:t>
      </w:r>
    </w:p>
    <w:p w14:paraId="52EFC10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would like academic help from their peers</w:t>
      </w:r>
    </w:p>
    <w:p w14:paraId="52CE36B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created and built their profile, and is looking for academic assistance or is interested in providing academic assistance</w:t>
      </w:r>
    </w:p>
    <w:p w14:paraId="4C16C5C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Users will get a response to their thread from other users</w:t>
      </w:r>
    </w:p>
    <w:p w14:paraId="20AE4A5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5965FC43" w14:textId="77777777" w:rsidR="008E2B1E" w:rsidRPr="003D60B8"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3/6/2018, (Revised: 3/7/2018)</w:t>
      </w:r>
    </w:p>
    <w:p w14:paraId="388B7354"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Identifier: 7</w:t>
      </w:r>
    </w:p>
    <w:p w14:paraId="58D420F3"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Iteration: 1</w:t>
      </w:r>
    </w:p>
    <w:p w14:paraId="5D00F666"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 xml:space="preserve">Summary: Users can read and respond to a post in the discussion board </w:t>
      </w:r>
    </w:p>
    <w:p w14:paraId="08F98505"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Actors: User, Database</w:t>
      </w:r>
    </w:p>
    <w:p w14:paraId="6770BBC0"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Basic Course of Events:</w:t>
      </w:r>
    </w:p>
    <w:p w14:paraId="6ADF91A9" w14:textId="77777777" w:rsidR="008E2B1E" w:rsidRDefault="008E2B1E" w:rsidP="00C62D09">
      <w:pPr>
        <w:numPr>
          <w:ilvl w:val="0"/>
          <w:numId w:val="16"/>
        </w:numPr>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User can read other users’ post containing topic or question</w:t>
      </w:r>
    </w:p>
    <w:p w14:paraId="1DE3E33A" w14:textId="77777777" w:rsidR="008E2B1E" w:rsidRDefault="008E2B1E" w:rsidP="00C62D09">
      <w:pPr>
        <w:numPr>
          <w:ilvl w:val="0"/>
          <w:numId w:val="16"/>
        </w:numPr>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lastRenderedPageBreak/>
        <w:t xml:space="preserve">User can utilize the “Reply” option </w:t>
      </w:r>
    </w:p>
    <w:p w14:paraId="4A90F206" w14:textId="77777777" w:rsidR="008E2B1E" w:rsidRDefault="008E2B1E" w:rsidP="00C62D09">
      <w:pPr>
        <w:numPr>
          <w:ilvl w:val="0"/>
          <w:numId w:val="16"/>
        </w:numPr>
        <w:pBdr>
          <w:top w:val="nil"/>
          <w:left w:val="nil"/>
          <w:bottom w:val="nil"/>
          <w:right w:val="nil"/>
          <w:between w:val="nil"/>
        </w:pBd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Reply is posted underneath original post</w:t>
      </w:r>
    </w:p>
    <w:p w14:paraId="35A1B4BC"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Alternative Paths: Users can exercise Online chat or pursue study match in person</w:t>
      </w:r>
    </w:p>
    <w:p w14:paraId="179F60FF"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Exception Paths: None</w:t>
      </w:r>
    </w:p>
    <w:p w14:paraId="5858E22A"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Extension Points: Original user or other readers can rate the answer</w:t>
      </w:r>
    </w:p>
    <w:p w14:paraId="64E942B1"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 xml:space="preserve">Trigger: User has a response or answer to a specific question or topic </w:t>
      </w:r>
    </w:p>
    <w:p w14:paraId="63B06D8B"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Assumptions: User would like to provide academic help to their peer</w:t>
      </w:r>
    </w:p>
    <w:p w14:paraId="02676742"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Precondition: User has created and built their profile, and is interested in providing academic assistance</w:t>
      </w:r>
    </w:p>
    <w:p w14:paraId="53F108D2"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Postcondition: User’s’ comment will be posted as a response and potentially get rated</w:t>
      </w:r>
    </w:p>
    <w:p w14:paraId="60EC42D2"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Author: All</w:t>
      </w:r>
    </w:p>
    <w:p w14:paraId="62CC5DA9" w14:textId="77777777" w:rsidR="008E2B1E" w:rsidRDefault="008E2B1E" w:rsidP="00C62D09">
      <w:pPr>
        <w:numPr>
          <w:ilvl w:val="0"/>
          <w:numId w:val="24"/>
        </w:numPr>
        <w:pBdr>
          <w:top w:val="nil"/>
          <w:left w:val="nil"/>
          <w:bottom w:val="nil"/>
          <w:right w:val="nil"/>
          <w:between w:val="nil"/>
        </w:pBdr>
        <w:spacing w:after="0" w:line="240" w:lineRule="auto"/>
        <w:rPr>
          <w:b/>
          <w:sz w:val="24"/>
          <w:szCs w:val="24"/>
        </w:rPr>
      </w:pPr>
      <w:r>
        <w:rPr>
          <w:rFonts w:ascii="Times New Roman" w:eastAsia="Times New Roman" w:hAnsi="Times New Roman"/>
          <w:b/>
          <w:sz w:val="24"/>
          <w:szCs w:val="24"/>
        </w:rPr>
        <w:t>Date: 3/6/2018, (Revised: 3/7/2018)</w:t>
      </w:r>
    </w:p>
    <w:p w14:paraId="55320166" w14:textId="77777777" w:rsidR="008E2B1E" w:rsidRDefault="008E2B1E" w:rsidP="008E2B1E">
      <w:pPr>
        <w:rPr>
          <w:rFonts w:ascii="Times New Roman" w:eastAsia="Times New Roman" w:hAnsi="Times New Roman"/>
          <w:b/>
        </w:rPr>
      </w:pPr>
    </w:p>
    <w:p w14:paraId="7A6C7A3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8</w:t>
      </w:r>
    </w:p>
    <w:p w14:paraId="2E98CFB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37649923"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Summary: The original poster can mark the original post as solved </w:t>
      </w:r>
    </w:p>
    <w:p w14:paraId="2953936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064ABF65"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7C9D4B85" w14:textId="77777777" w:rsidR="008E2B1E" w:rsidRDefault="008E2B1E" w:rsidP="00C62D09">
      <w:pPr>
        <w:numPr>
          <w:ilvl w:val="0"/>
          <w:numId w:val="23"/>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Original poster(User) reads the responses on his thread</w:t>
      </w:r>
    </w:p>
    <w:p w14:paraId="3967389C" w14:textId="77777777" w:rsidR="008E2B1E" w:rsidRDefault="008E2B1E" w:rsidP="00C62D09">
      <w:pPr>
        <w:numPr>
          <w:ilvl w:val="0"/>
          <w:numId w:val="23"/>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 can mark the response solved if they are content with an answer</w:t>
      </w:r>
    </w:p>
    <w:p w14:paraId="47F385E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Original poster(User) does not mark any responses “Answered”</w:t>
      </w:r>
    </w:p>
    <w:p w14:paraId="646592F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None</w:t>
      </w:r>
    </w:p>
    <w:p w14:paraId="27C4CF1A"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None</w:t>
      </w:r>
    </w:p>
    <w:p w14:paraId="4449CE1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 xml:space="preserve">Trigger: User searching for answer to their thread </w:t>
      </w:r>
    </w:p>
    <w:p w14:paraId="5E744AA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would like to receive an answer to their thread</w:t>
      </w:r>
    </w:p>
    <w:p w14:paraId="2E60E400"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has created a thread</w:t>
      </w:r>
    </w:p>
    <w:p w14:paraId="5617AD1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Thread is marked “Answered”</w:t>
      </w:r>
    </w:p>
    <w:p w14:paraId="6558241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016CA2C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Date: 03/06/2018, Revised: (3/7/2018)</w:t>
      </w:r>
    </w:p>
    <w:p w14:paraId="3FAD76C6" w14:textId="77777777" w:rsidR="008E2B1E" w:rsidRDefault="008E2B1E" w:rsidP="008E2B1E">
      <w:pPr>
        <w:spacing w:line="240" w:lineRule="auto"/>
        <w:rPr>
          <w:rFonts w:ascii="Times New Roman" w:eastAsia="Times New Roman" w:hAnsi="Times New Roman"/>
          <w:b/>
          <w:sz w:val="24"/>
          <w:szCs w:val="24"/>
        </w:rPr>
      </w:pPr>
    </w:p>
    <w:p w14:paraId="7CB25288"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Identifier: 9</w:t>
      </w:r>
    </w:p>
    <w:p w14:paraId="6015377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Iteration: 1</w:t>
      </w:r>
    </w:p>
    <w:p w14:paraId="28FCFCF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Summary: Users can rate a thread with a “Thumbs up” or “Thumbs down”</w:t>
      </w:r>
    </w:p>
    <w:p w14:paraId="0C8230F5"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Actors: User, Database</w:t>
      </w:r>
    </w:p>
    <w:p w14:paraId="799CDF92"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Basic Course of Events:</w:t>
      </w:r>
    </w:p>
    <w:p w14:paraId="1239E990" w14:textId="77777777" w:rsidR="008E2B1E" w:rsidRDefault="008E2B1E" w:rsidP="00C62D09">
      <w:pPr>
        <w:numPr>
          <w:ilvl w:val="0"/>
          <w:numId w:val="19"/>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Users read threads and comments</w:t>
      </w:r>
    </w:p>
    <w:p w14:paraId="52C2072A" w14:textId="77777777" w:rsidR="008E2B1E" w:rsidRDefault="008E2B1E" w:rsidP="00C62D09">
      <w:pPr>
        <w:numPr>
          <w:ilvl w:val="0"/>
          <w:numId w:val="19"/>
        </w:numPr>
        <w:pBdr>
          <w:top w:val="nil"/>
          <w:left w:val="nil"/>
          <w:bottom w:val="nil"/>
          <w:right w:val="nil"/>
          <w:between w:val="nil"/>
        </w:pBdr>
        <w:spacing w:after="0"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 xml:space="preserve">User can rate the threads and comments with </w:t>
      </w:r>
      <w:proofErr w:type="gramStart"/>
      <w:r>
        <w:rPr>
          <w:rFonts w:ascii="Times New Roman" w:eastAsia="Times New Roman" w:hAnsi="Times New Roman"/>
          <w:b/>
          <w:sz w:val="24"/>
          <w:szCs w:val="24"/>
        </w:rPr>
        <w:t>a thumbs</w:t>
      </w:r>
      <w:proofErr w:type="gramEnd"/>
      <w:r>
        <w:rPr>
          <w:rFonts w:ascii="Times New Roman" w:eastAsia="Times New Roman" w:hAnsi="Times New Roman"/>
          <w:b/>
          <w:sz w:val="24"/>
          <w:szCs w:val="24"/>
        </w:rPr>
        <w:t xml:space="preserve"> up or thumbs down</w:t>
      </w:r>
    </w:p>
    <w:p w14:paraId="7899A587"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Alternative Paths: User can comment or leave thread</w:t>
      </w:r>
    </w:p>
    <w:p w14:paraId="397032FD"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Exception Paths: None</w:t>
      </w:r>
    </w:p>
    <w:p w14:paraId="2060F2F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Extension Points: None</w:t>
      </w:r>
    </w:p>
    <w:p w14:paraId="4256E75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Trigger: User is in search for academic help</w:t>
      </w:r>
    </w:p>
    <w:p w14:paraId="1AF6ECF9"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Assumptions: User has some knowledge over the subject matter</w:t>
      </w:r>
    </w:p>
    <w:p w14:paraId="0DEDCE8C"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Precondition: User browsing through threads</w:t>
      </w:r>
    </w:p>
    <w:p w14:paraId="77198C46"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Postcondition: Comment is rated “Thumbs up” or “Thumbs down”</w:t>
      </w:r>
    </w:p>
    <w:p w14:paraId="2A275B35"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t>Author: All</w:t>
      </w:r>
    </w:p>
    <w:p w14:paraId="42E2CACF" w14:textId="77777777" w:rsidR="008E2B1E" w:rsidRDefault="008E2B1E" w:rsidP="00C62D09">
      <w:pPr>
        <w:numPr>
          <w:ilvl w:val="0"/>
          <w:numId w:val="24"/>
        </w:numPr>
        <w:pBdr>
          <w:top w:val="nil"/>
          <w:left w:val="nil"/>
          <w:bottom w:val="nil"/>
          <w:right w:val="nil"/>
          <w:between w:val="nil"/>
        </w:pBdr>
        <w:spacing w:after="0" w:line="240" w:lineRule="auto"/>
        <w:contextualSpacing/>
        <w:rPr>
          <w:b/>
          <w:sz w:val="24"/>
          <w:szCs w:val="24"/>
        </w:rPr>
      </w:pPr>
      <w:r>
        <w:rPr>
          <w:rFonts w:ascii="Times New Roman" w:eastAsia="Times New Roman" w:hAnsi="Times New Roman"/>
          <w:b/>
          <w:sz w:val="24"/>
          <w:szCs w:val="24"/>
        </w:rPr>
        <w:lastRenderedPageBreak/>
        <w:t>Date: 03/06/2018, (Revised: 3/7/2018)</w:t>
      </w:r>
    </w:p>
    <w:p w14:paraId="118B36C7" w14:textId="77777777" w:rsidR="008E2B1E" w:rsidRDefault="008E2B1E" w:rsidP="008E2B1E">
      <w:pPr>
        <w:rPr>
          <w:rFonts w:ascii="Times New Roman" w:eastAsia="Times New Roman" w:hAnsi="Times New Roman"/>
          <w:b/>
        </w:rPr>
      </w:pPr>
    </w:p>
    <w:p w14:paraId="24C12006" w14:textId="77777777" w:rsidR="008E2B1E" w:rsidRDefault="008E2B1E" w:rsidP="008E2B1E">
      <w:pPr>
        <w:rPr>
          <w:rFonts w:ascii="Times New Roman" w:eastAsia="Times New Roman" w:hAnsi="Times New Roman"/>
          <w:b/>
        </w:rPr>
      </w:pPr>
      <w:r>
        <w:rPr>
          <w:rFonts w:ascii="Times New Roman" w:eastAsia="Times New Roman" w:hAnsi="Times New Roman"/>
          <w:b/>
        </w:rPr>
        <w:t>--------------------------------------------------Test Cases--------------------------------------------------------</w:t>
      </w:r>
    </w:p>
    <w:p w14:paraId="1FF654B5"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Sign Up and Verification</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F1CB514"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481C650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045C2C5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Ensures that a valid GSU student can sign up.</w:t>
            </w:r>
          </w:p>
        </w:tc>
      </w:tr>
      <w:tr w:rsidR="008E2B1E" w14:paraId="3E42217C"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6B5BAD0F"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370B0EC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GSU email to verify.</w:t>
            </w:r>
          </w:p>
        </w:tc>
      </w:tr>
      <w:tr w:rsidR="008E2B1E" w14:paraId="300BE389"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A0B794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75393DF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 xml:space="preserve">Verification email is sent to the GSU email. </w:t>
            </w:r>
          </w:p>
        </w:tc>
      </w:tr>
      <w:tr w:rsidR="008E2B1E" w14:paraId="23F45269" w14:textId="77777777" w:rsidTr="00A75F21">
        <w:trPr>
          <w:trHeight w:val="560"/>
        </w:trPr>
        <w:tc>
          <w:tcPr>
            <w:tcW w:w="1800" w:type="dxa"/>
            <w:tcBorders>
              <w:top w:val="nil"/>
              <w:left w:val="nil"/>
              <w:bottom w:val="nil"/>
              <w:right w:val="nil"/>
            </w:tcBorders>
            <w:tcMar>
              <w:top w:w="40" w:type="dxa"/>
              <w:left w:w="120" w:type="dxa"/>
              <w:bottom w:w="40" w:type="dxa"/>
              <w:right w:w="120" w:type="dxa"/>
            </w:tcMar>
          </w:tcPr>
          <w:p w14:paraId="5324C35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44664F1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None</w:t>
            </w:r>
          </w:p>
        </w:tc>
      </w:tr>
      <w:tr w:rsidR="008E2B1E" w14:paraId="6A20D412"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F0A5D0F" w14:textId="77777777" w:rsidR="008E2B1E" w:rsidRDefault="008E2B1E" w:rsidP="00A75F21">
            <w:pPr>
              <w:rPr>
                <w:rFonts w:ascii="Times New Roman" w:eastAsia="Times New Roman" w:hAnsi="Times New Roman"/>
                <w:color w:val="000000"/>
                <w:highlight w:val="white"/>
              </w:rPr>
            </w:pPr>
          </w:p>
        </w:tc>
        <w:tc>
          <w:tcPr>
            <w:tcW w:w="6810" w:type="dxa"/>
            <w:tcBorders>
              <w:top w:val="nil"/>
              <w:left w:val="nil"/>
              <w:bottom w:val="nil"/>
              <w:right w:val="nil"/>
            </w:tcBorders>
            <w:tcMar>
              <w:top w:w="40" w:type="dxa"/>
              <w:left w:w="120" w:type="dxa"/>
              <w:bottom w:w="40" w:type="dxa"/>
              <w:right w:w="120" w:type="dxa"/>
            </w:tcMar>
          </w:tcPr>
          <w:p w14:paraId="7BA0FD42" w14:textId="77777777" w:rsidR="008E2B1E" w:rsidRDefault="008E2B1E" w:rsidP="00A75F21">
            <w:pPr>
              <w:rPr>
                <w:rFonts w:ascii="Times New Roman" w:eastAsia="Times New Roman" w:hAnsi="Times New Roman"/>
                <w:color w:val="000000"/>
                <w:highlight w:val="white"/>
              </w:rPr>
            </w:pPr>
          </w:p>
        </w:tc>
      </w:tr>
      <w:tr w:rsidR="008E2B1E" w14:paraId="35D14FF3"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874A39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7DB389CD"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Form values are not left blank.</w:t>
            </w:r>
          </w:p>
          <w:p w14:paraId="6BBA6A0B"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Entered email ends with student.gsu.edu</w:t>
            </w:r>
          </w:p>
          <w:p w14:paraId="6983097A"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Password is valid.</w:t>
            </w:r>
          </w:p>
          <w:p w14:paraId="630F734C"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Verify that the retrieved email doesn't already exist in database.</w:t>
            </w:r>
          </w:p>
          <w:p w14:paraId="62C70C9D"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 xml:space="preserve">Send verification email. </w:t>
            </w:r>
          </w:p>
          <w:p w14:paraId="093BD35B"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Confirm sign up.</w:t>
            </w:r>
          </w:p>
          <w:p w14:paraId="5728083F" w14:textId="77777777" w:rsidR="008E2B1E" w:rsidRDefault="008E2B1E" w:rsidP="00C62D09">
            <w:pPr>
              <w:numPr>
                <w:ilvl w:val="0"/>
                <w:numId w:val="13"/>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Save user into Users database.</w:t>
            </w:r>
          </w:p>
        </w:tc>
      </w:tr>
      <w:tr w:rsidR="008E2B1E" w14:paraId="6074B84F"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39F4E8C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0394044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78CFA874"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Create Account</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3A22CAC"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17E70B6"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7AB6D8A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 xml:space="preserve">User will be allowed to enter study match website. </w:t>
            </w:r>
          </w:p>
        </w:tc>
      </w:tr>
      <w:tr w:rsidR="008E2B1E" w14:paraId="2BCE134E"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0F98B0B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6FBFCAA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GSU email and password.</w:t>
            </w:r>
          </w:p>
        </w:tc>
      </w:tr>
      <w:tr w:rsidR="008E2B1E" w14:paraId="0EC9224A"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1BC7587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499907B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will enter initial home page and password will be stored in database.</w:t>
            </w:r>
          </w:p>
        </w:tc>
      </w:tr>
      <w:tr w:rsidR="008E2B1E" w14:paraId="11E0888B"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5535369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757B2FA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Sign up and verification step</w:t>
            </w:r>
          </w:p>
        </w:tc>
      </w:tr>
      <w:tr w:rsidR="008E2B1E" w14:paraId="49E70390"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DE2F2AB"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36847079" w14:textId="77777777" w:rsidR="008E2B1E" w:rsidRDefault="008E2B1E" w:rsidP="00C62D09">
            <w:pPr>
              <w:numPr>
                <w:ilvl w:val="0"/>
                <w:numId w:val="2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Enter login page</w:t>
            </w:r>
          </w:p>
          <w:p w14:paraId="11DBB098" w14:textId="77777777" w:rsidR="008E2B1E" w:rsidRDefault="008E2B1E" w:rsidP="00C62D09">
            <w:pPr>
              <w:numPr>
                <w:ilvl w:val="0"/>
                <w:numId w:val="2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Set password</w:t>
            </w:r>
          </w:p>
          <w:p w14:paraId="34127A81" w14:textId="77777777" w:rsidR="008E2B1E" w:rsidRDefault="008E2B1E" w:rsidP="00C62D09">
            <w:pPr>
              <w:numPr>
                <w:ilvl w:val="0"/>
                <w:numId w:val="2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Password will be stored in database.</w:t>
            </w:r>
          </w:p>
          <w:p w14:paraId="43F2850C" w14:textId="77777777" w:rsidR="008E2B1E" w:rsidRDefault="008E2B1E" w:rsidP="00C62D09">
            <w:pPr>
              <w:numPr>
                <w:ilvl w:val="0"/>
                <w:numId w:val="2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 succeed to login</w:t>
            </w:r>
          </w:p>
        </w:tc>
      </w:tr>
      <w:tr w:rsidR="008E2B1E" w14:paraId="7C08990D"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3E807BD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lastRenderedPageBreak/>
              <w:t>Owner:</w:t>
            </w:r>
          </w:p>
        </w:tc>
        <w:tc>
          <w:tcPr>
            <w:tcW w:w="6810" w:type="dxa"/>
            <w:tcBorders>
              <w:top w:val="nil"/>
              <w:left w:val="nil"/>
              <w:bottom w:val="nil"/>
              <w:right w:val="nil"/>
            </w:tcBorders>
            <w:tcMar>
              <w:top w:w="40" w:type="dxa"/>
              <w:left w:w="120" w:type="dxa"/>
              <w:bottom w:w="40" w:type="dxa"/>
              <w:right w:w="120" w:type="dxa"/>
            </w:tcMar>
          </w:tcPr>
          <w:p w14:paraId="621C8AE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70E47437"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Login</w:t>
      </w:r>
      <w:r>
        <w:rPr>
          <w:rFonts w:ascii="Times New Roman" w:eastAsia="Times New Roman" w:hAnsi="Times New Roman"/>
          <w:b/>
          <w:sz w:val="24"/>
          <w:szCs w:val="24"/>
          <w:highlight w:val="white"/>
        </w:rPr>
        <w:t xml:space="preserve"> </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5C885C5"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74B62C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721975C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Ensures that only registered student can access the system.</w:t>
            </w:r>
          </w:p>
        </w:tc>
      </w:tr>
      <w:tr w:rsidR="008E2B1E" w14:paraId="4B9220EB"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08C0CA2F"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67192AF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GSU email and password.</w:t>
            </w:r>
          </w:p>
        </w:tc>
      </w:tr>
      <w:tr w:rsidR="008E2B1E" w14:paraId="11658D1B"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4005B36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35BF928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is allowed an access to the system.</w:t>
            </w:r>
          </w:p>
        </w:tc>
      </w:tr>
      <w:tr w:rsidR="008E2B1E" w14:paraId="2D0E4049" w14:textId="77777777" w:rsidTr="00A75F21">
        <w:trPr>
          <w:trHeight w:val="560"/>
        </w:trPr>
        <w:tc>
          <w:tcPr>
            <w:tcW w:w="1800" w:type="dxa"/>
            <w:tcBorders>
              <w:top w:val="nil"/>
              <w:left w:val="nil"/>
              <w:bottom w:val="nil"/>
              <w:right w:val="nil"/>
            </w:tcBorders>
            <w:tcMar>
              <w:top w:w="40" w:type="dxa"/>
              <w:left w:w="120" w:type="dxa"/>
              <w:bottom w:w="40" w:type="dxa"/>
              <w:right w:w="120" w:type="dxa"/>
            </w:tcMar>
          </w:tcPr>
          <w:p w14:paraId="7FE2F78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413F1B7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need to create account.</w:t>
            </w:r>
          </w:p>
        </w:tc>
      </w:tr>
      <w:tr w:rsidR="008E2B1E" w14:paraId="6770CF85"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16C4FB0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Initialization:</w:t>
            </w:r>
          </w:p>
        </w:tc>
        <w:tc>
          <w:tcPr>
            <w:tcW w:w="6810" w:type="dxa"/>
            <w:tcBorders>
              <w:top w:val="nil"/>
              <w:left w:val="nil"/>
              <w:bottom w:val="nil"/>
              <w:right w:val="nil"/>
            </w:tcBorders>
            <w:tcMar>
              <w:top w:w="40" w:type="dxa"/>
              <w:left w:w="120" w:type="dxa"/>
              <w:bottom w:w="40" w:type="dxa"/>
              <w:right w:w="120" w:type="dxa"/>
            </w:tcMar>
          </w:tcPr>
          <w:p w14:paraId="1DDDF79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database is loaded.</w:t>
            </w:r>
          </w:p>
        </w:tc>
      </w:tr>
      <w:tr w:rsidR="008E2B1E" w14:paraId="314BC580"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DD615D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4910512A" w14:textId="77777777" w:rsidR="008E2B1E" w:rsidRDefault="008E2B1E" w:rsidP="00C62D09">
            <w:pPr>
              <w:numPr>
                <w:ilvl w:val="0"/>
                <w:numId w:val="30"/>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No fields are left empty.</w:t>
            </w:r>
          </w:p>
          <w:p w14:paraId="12068882" w14:textId="77777777" w:rsidR="008E2B1E" w:rsidRDefault="008E2B1E" w:rsidP="00C62D09">
            <w:pPr>
              <w:numPr>
                <w:ilvl w:val="0"/>
                <w:numId w:val="30"/>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Entered email and password exists in database.</w:t>
            </w:r>
          </w:p>
          <w:p w14:paraId="1FAFAB4F" w14:textId="77777777" w:rsidR="008E2B1E" w:rsidRDefault="008E2B1E" w:rsidP="00C62D09">
            <w:pPr>
              <w:numPr>
                <w:ilvl w:val="0"/>
                <w:numId w:val="30"/>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User is redirect to the system.</w:t>
            </w:r>
          </w:p>
        </w:tc>
      </w:tr>
      <w:tr w:rsidR="008E2B1E" w14:paraId="53981E20"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42E4842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53ADF4E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0DC888EB"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Create Personal Profile</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EFF4607"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1396A4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72AFD806"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 xml:space="preserve">User will create their profiles </w:t>
            </w:r>
            <w:proofErr w:type="gramStart"/>
            <w:r>
              <w:rPr>
                <w:rFonts w:ascii="Times New Roman" w:eastAsia="Times New Roman" w:hAnsi="Times New Roman"/>
                <w:color w:val="000000"/>
                <w:highlight w:val="white"/>
              </w:rPr>
              <w:t>in order to</w:t>
            </w:r>
            <w:proofErr w:type="gramEnd"/>
            <w:r>
              <w:rPr>
                <w:rFonts w:ascii="Times New Roman" w:eastAsia="Times New Roman" w:hAnsi="Times New Roman"/>
                <w:color w:val="000000"/>
                <w:highlight w:val="white"/>
              </w:rPr>
              <w:t xml:space="preserve"> communicate </w:t>
            </w:r>
          </w:p>
        </w:tc>
      </w:tr>
      <w:tr w:rsidR="008E2B1E" w14:paraId="4257A566"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022E717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4AC3531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Name, Major, Classes, approximate available time, type of student (undergrad or grad)</w:t>
            </w:r>
          </w:p>
        </w:tc>
      </w:tr>
      <w:tr w:rsidR="008E2B1E" w14:paraId="1E426FDE"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3771173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0893842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profile information will be saved into database.</w:t>
            </w:r>
          </w:p>
        </w:tc>
      </w:tr>
      <w:tr w:rsidR="008E2B1E" w14:paraId="57E10BF7"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75CA4FF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6D6BB3E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log in.</w:t>
            </w:r>
          </w:p>
        </w:tc>
      </w:tr>
      <w:tr w:rsidR="008E2B1E" w14:paraId="5B460D3D"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F94F05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3FD57C92" w14:textId="77777777" w:rsidR="008E2B1E" w:rsidRDefault="008E2B1E" w:rsidP="00C62D09">
            <w:pPr>
              <w:numPr>
                <w:ilvl w:val="0"/>
                <w:numId w:val="31"/>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 xml:space="preserve">Fill in username, major, classes, student </w:t>
            </w:r>
            <w:proofErr w:type="gramStart"/>
            <w:r>
              <w:rPr>
                <w:rFonts w:ascii="Times New Roman" w:eastAsia="Times New Roman" w:hAnsi="Times New Roman"/>
                <w:color w:val="000000"/>
                <w:highlight w:val="white"/>
              </w:rPr>
              <w:t>type(</w:t>
            </w:r>
            <w:proofErr w:type="gramEnd"/>
            <w:r>
              <w:rPr>
                <w:rFonts w:ascii="Times New Roman" w:eastAsia="Times New Roman" w:hAnsi="Times New Roman"/>
                <w:color w:val="000000"/>
                <w:highlight w:val="white"/>
              </w:rPr>
              <w:t>undergrad or grad)available time.</w:t>
            </w:r>
          </w:p>
          <w:p w14:paraId="7C18B8CA" w14:textId="77777777" w:rsidR="008E2B1E" w:rsidRDefault="008E2B1E" w:rsidP="00C62D09">
            <w:pPr>
              <w:numPr>
                <w:ilvl w:val="0"/>
                <w:numId w:val="31"/>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Profile information is saved in database.</w:t>
            </w:r>
          </w:p>
          <w:p w14:paraId="5B760FB9" w14:textId="77777777" w:rsidR="008E2B1E" w:rsidRDefault="008E2B1E" w:rsidP="00C62D09">
            <w:pPr>
              <w:numPr>
                <w:ilvl w:val="0"/>
                <w:numId w:val="31"/>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have personal profile.</w:t>
            </w:r>
          </w:p>
        </w:tc>
      </w:tr>
      <w:tr w:rsidR="008E2B1E" w14:paraId="1BC6CD4D"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2976BF9E" w14:textId="77777777" w:rsidR="008E2B1E" w:rsidRPr="003D60B8"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4BA1DDC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34BED5EB"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Search Study Partner</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0A6D3903"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1821752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56976E3F"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will search their potential study partner for study</w:t>
            </w:r>
          </w:p>
        </w:tc>
      </w:tr>
      <w:tr w:rsidR="008E2B1E" w14:paraId="227A8A5A"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1B30DE9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lastRenderedPageBreak/>
              <w:t>Test Inputs:</w:t>
            </w:r>
          </w:p>
        </w:tc>
        <w:tc>
          <w:tcPr>
            <w:tcW w:w="6810" w:type="dxa"/>
            <w:tcBorders>
              <w:top w:val="nil"/>
              <w:left w:val="nil"/>
              <w:bottom w:val="nil"/>
              <w:right w:val="nil"/>
            </w:tcBorders>
            <w:tcMar>
              <w:top w:w="40" w:type="dxa"/>
              <w:left w:w="120" w:type="dxa"/>
              <w:bottom w:w="40" w:type="dxa"/>
              <w:right w:w="120" w:type="dxa"/>
            </w:tcMar>
          </w:tcPr>
          <w:p w14:paraId="3CD7162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Major, course, approximate available time, rate, level, location and student type.</w:t>
            </w:r>
          </w:p>
        </w:tc>
      </w:tr>
      <w:tr w:rsidR="008E2B1E" w14:paraId="485E2A80"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21A558B"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57508DD6"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 will find their study partner based on their searching conditions.</w:t>
            </w:r>
          </w:p>
        </w:tc>
      </w:tr>
      <w:tr w:rsidR="008E2B1E" w14:paraId="73F41A87"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5F914F9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64A6F43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profile</w:t>
            </w:r>
          </w:p>
        </w:tc>
      </w:tr>
      <w:tr w:rsidR="008E2B1E" w14:paraId="3A5D81AB"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76AA957D"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0935E4B5" w14:textId="77777777" w:rsidR="008E2B1E" w:rsidRDefault="008E2B1E" w:rsidP="00C62D09">
            <w:pPr>
              <w:numPr>
                <w:ilvl w:val="0"/>
                <w:numId w:val="15"/>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Select conditions</w:t>
            </w:r>
          </w:p>
          <w:p w14:paraId="7393B6D0" w14:textId="77777777" w:rsidR="008E2B1E" w:rsidRDefault="008E2B1E" w:rsidP="00C62D09">
            <w:pPr>
              <w:numPr>
                <w:ilvl w:val="0"/>
                <w:numId w:val="15"/>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Search study partner</w:t>
            </w:r>
          </w:p>
          <w:p w14:paraId="04D93936" w14:textId="77777777" w:rsidR="008E2B1E" w:rsidRDefault="008E2B1E" w:rsidP="00C62D09">
            <w:pPr>
              <w:numPr>
                <w:ilvl w:val="0"/>
                <w:numId w:val="15"/>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System will show potential study colleague</w:t>
            </w:r>
          </w:p>
          <w:p w14:paraId="1C74729C" w14:textId="77777777" w:rsidR="008E2B1E" w:rsidRDefault="008E2B1E" w:rsidP="00C62D09">
            <w:pPr>
              <w:numPr>
                <w:ilvl w:val="0"/>
                <w:numId w:val="31"/>
              </w:numPr>
              <w:pBdr>
                <w:top w:val="nil"/>
                <w:left w:val="nil"/>
                <w:bottom w:val="nil"/>
                <w:right w:val="nil"/>
                <w:between w:val="nil"/>
              </w:pBdr>
              <w:spacing w:after="0"/>
              <w:contextualSpacing/>
              <w:rPr>
                <w:rFonts w:ascii="Times New Roman" w:eastAsia="Times New Roman" w:hAnsi="Times New Roman"/>
                <w:highlight w:val="white"/>
              </w:rPr>
            </w:pPr>
            <w:r>
              <w:rPr>
                <w:rFonts w:ascii="Times New Roman" w:eastAsia="Times New Roman" w:hAnsi="Times New Roman"/>
                <w:color w:val="000000"/>
                <w:highlight w:val="white"/>
              </w:rPr>
              <w:t>User will accept recommend or deny</w:t>
            </w:r>
          </w:p>
        </w:tc>
      </w:tr>
      <w:tr w:rsidR="008E2B1E" w14:paraId="60E31BDF"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30446366"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4AA6179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03B12011"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Posting on discussion board</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6E69FFE8"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3D27EEC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4000813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user discussion board instead of studying in person</w:t>
            </w:r>
          </w:p>
        </w:tc>
      </w:tr>
      <w:tr w:rsidR="008E2B1E" w14:paraId="4EBD3187"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738B5AD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442807B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posting</w:t>
            </w:r>
          </w:p>
        </w:tc>
      </w:tr>
      <w:tr w:rsidR="008E2B1E" w14:paraId="4CBDA68E"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4B21E26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6DF78BD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use discussion board to post to ask about their study questions.</w:t>
            </w:r>
          </w:p>
        </w:tc>
      </w:tr>
      <w:tr w:rsidR="008E2B1E" w14:paraId="3203DF94"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22AB667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248589C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Create personal profile</w:t>
            </w:r>
          </w:p>
        </w:tc>
      </w:tr>
      <w:tr w:rsidR="008E2B1E" w14:paraId="6700675A"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9A4F86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28DA2D69" w14:textId="77777777" w:rsidR="008E2B1E" w:rsidRDefault="008E2B1E" w:rsidP="00C62D09">
            <w:pPr>
              <w:numPr>
                <w:ilvl w:val="0"/>
                <w:numId w:val="1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 post their question on the discussion board</w:t>
            </w:r>
          </w:p>
          <w:p w14:paraId="550CCC24" w14:textId="77777777" w:rsidR="008E2B1E" w:rsidRDefault="008E2B1E" w:rsidP="00C62D09">
            <w:pPr>
              <w:numPr>
                <w:ilvl w:val="0"/>
                <w:numId w:val="17"/>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Database will records questions.</w:t>
            </w:r>
          </w:p>
        </w:tc>
      </w:tr>
      <w:tr w:rsidR="008E2B1E" w14:paraId="035EBCD0"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1589E59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6639183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p w14:paraId="37639BDA" w14:textId="77777777" w:rsidR="008E2B1E" w:rsidRDefault="008E2B1E" w:rsidP="00A75F21">
            <w:pPr>
              <w:rPr>
                <w:rFonts w:ascii="Times New Roman" w:eastAsia="Times New Roman" w:hAnsi="Times New Roman"/>
                <w:color w:val="000000"/>
                <w:highlight w:val="white"/>
              </w:rPr>
            </w:pPr>
          </w:p>
        </w:tc>
      </w:tr>
    </w:tbl>
    <w:p w14:paraId="647E1708"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Answer</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5EEA3CA8"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44672D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2DB048EB"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respond to a past discussion board after they read</w:t>
            </w:r>
          </w:p>
        </w:tc>
      </w:tr>
      <w:tr w:rsidR="008E2B1E" w14:paraId="74AAF2FB"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5B25D85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55E95D3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comments</w:t>
            </w:r>
          </w:p>
        </w:tc>
      </w:tr>
      <w:tr w:rsidR="008E2B1E" w14:paraId="1DF9E57F"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D3870C2"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594A99C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share their studying and respond on the discussion board</w:t>
            </w:r>
          </w:p>
        </w:tc>
      </w:tr>
      <w:tr w:rsidR="008E2B1E" w14:paraId="7465E947"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16E6053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1161EA4B"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discussion board</w:t>
            </w:r>
          </w:p>
        </w:tc>
      </w:tr>
      <w:tr w:rsidR="008E2B1E" w14:paraId="4E6C57CE"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4B3452E"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lastRenderedPageBreak/>
              <w:t>Test Steps:</w:t>
            </w:r>
          </w:p>
        </w:tc>
        <w:tc>
          <w:tcPr>
            <w:tcW w:w="6810" w:type="dxa"/>
            <w:tcBorders>
              <w:top w:val="nil"/>
              <w:left w:val="nil"/>
              <w:bottom w:val="nil"/>
              <w:right w:val="nil"/>
            </w:tcBorders>
            <w:tcMar>
              <w:top w:w="40" w:type="dxa"/>
              <w:left w:w="120" w:type="dxa"/>
              <w:bottom w:w="40" w:type="dxa"/>
              <w:right w:w="120" w:type="dxa"/>
            </w:tcMar>
          </w:tcPr>
          <w:p w14:paraId="6C7196E7" w14:textId="77777777" w:rsidR="008E2B1E" w:rsidRDefault="008E2B1E" w:rsidP="00C62D09">
            <w:pPr>
              <w:numPr>
                <w:ilvl w:val="0"/>
                <w:numId w:val="25"/>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read the post that is related to their studying</w:t>
            </w:r>
          </w:p>
          <w:p w14:paraId="5CB707AA" w14:textId="77777777" w:rsidR="008E2B1E" w:rsidRDefault="008E2B1E" w:rsidP="00C62D09">
            <w:pPr>
              <w:numPr>
                <w:ilvl w:val="0"/>
                <w:numId w:val="25"/>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would respond</w:t>
            </w:r>
          </w:p>
          <w:p w14:paraId="74ADE663" w14:textId="77777777" w:rsidR="008E2B1E" w:rsidRDefault="008E2B1E" w:rsidP="00C62D09">
            <w:pPr>
              <w:numPr>
                <w:ilvl w:val="0"/>
                <w:numId w:val="25"/>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Database records will keep in the future for other users</w:t>
            </w:r>
          </w:p>
        </w:tc>
      </w:tr>
      <w:tr w:rsidR="008E2B1E" w14:paraId="26ED3367"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2D714CC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6E9B716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p w14:paraId="5C5AEAC3" w14:textId="77777777" w:rsidR="008E2B1E" w:rsidRDefault="008E2B1E" w:rsidP="00A75F21">
            <w:pPr>
              <w:rPr>
                <w:rFonts w:ascii="Times New Roman" w:eastAsia="Times New Roman" w:hAnsi="Times New Roman"/>
                <w:color w:val="000000"/>
                <w:highlight w:val="white"/>
              </w:rPr>
            </w:pPr>
          </w:p>
        </w:tc>
      </w:tr>
    </w:tbl>
    <w:p w14:paraId="74D9B3DB"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u w:val="single"/>
        </w:rPr>
        <w:t>Mark</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258FFFEA"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5ED5D6A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4C99063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mark the original posters</w:t>
            </w:r>
          </w:p>
        </w:tc>
      </w:tr>
      <w:tr w:rsidR="008E2B1E" w14:paraId="27805B86"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205973A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22B57CC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Mark</w:t>
            </w:r>
          </w:p>
        </w:tc>
      </w:tr>
      <w:tr w:rsidR="008E2B1E" w14:paraId="1B1E29A6"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0243E1E0"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013CF8B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mark the original poster if they are content with an answer</w:t>
            </w:r>
          </w:p>
        </w:tc>
      </w:tr>
      <w:tr w:rsidR="008E2B1E" w14:paraId="544DB462"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6F30935F"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35929AE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Respond</w:t>
            </w:r>
          </w:p>
        </w:tc>
      </w:tr>
      <w:tr w:rsidR="008E2B1E" w14:paraId="1469A46D"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440E0857"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6962CB4B" w14:textId="77777777" w:rsidR="008E2B1E" w:rsidRDefault="008E2B1E" w:rsidP="00C62D09">
            <w:pPr>
              <w:numPr>
                <w:ilvl w:val="0"/>
                <w:numId w:val="12"/>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Original Poster(Users) read the response on their thread</w:t>
            </w:r>
          </w:p>
          <w:p w14:paraId="0E1DE659" w14:textId="77777777" w:rsidR="008E2B1E" w:rsidRDefault="008E2B1E" w:rsidP="00C62D09">
            <w:pPr>
              <w:numPr>
                <w:ilvl w:val="0"/>
                <w:numId w:val="12"/>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can mark it as solved</w:t>
            </w:r>
          </w:p>
          <w:p w14:paraId="2C1A9F9A" w14:textId="77777777" w:rsidR="008E2B1E" w:rsidRDefault="008E2B1E" w:rsidP="00C62D09">
            <w:pPr>
              <w:numPr>
                <w:ilvl w:val="0"/>
                <w:numId w:val="12"/>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Database will keep marked threads</w:t>
            </w:r>
          </w:p>
        </w:tc>
      </w:tr>
      <w:tr w:rsidR="008E2B1E" w14:paraId="60B3B1E9"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33D5960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23E97FBC"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p w14:paraId="4FD60612" w14:textId="77777777" w:rsidR="008E2B1E" w:rsidRDefault="008E2B1E" w:rsidP="00A75F21">
            <w:pPr>
              <w:rPr>
                <w:rFonts w:ascii="Times New Roman" w:eastAsia="Times New Roman" w:hAnsi="Times New Roman"/>
                <w:color w:val="000000"/>
                <w:highlight w:val="white"/>
              </w:rPr>
            </w:pPr>
          </w:p>
        </w:tc>
      </w:tr>
    </w:tbl>
    <w:p w14:paraId="68BD1B86" w14:textId="77777777" w:rsidR="008E2B1E" w:rsidRDefault="008E2B1E" w:rsidP="00C62D09">
      <w:pPr>
        <w:numPr>
          <w:ilvl w:val="0"/>
          <w:numId w:val="14"/>
        </w:numPr>
        <w:pBdr>
          <w:top w:val="nil"/>
          <w:left w:val="nil"/>
          <w:bottom w:val="nil"/>
          <w:right w:val="nil"/>
          <w:between w:val="nil"/>
        </w:pBdr>
        <w:spacing w:line="240" w:lineRule="auto"/>
        <w:contextualSpacing/>
        <w:rPr>
          <w:rFonts w:ascii="Times New Roman" w:eastAsia="Times New Roman" w:hAnsi="Times New Roman"/>
          <w:b/>
          <w:sz w:val="24"/>
          <w:szCs w:val="24"/>
          <w:highlight w:val="white"/>
        </w:rPr>
      </w:pPr>
      <w:r>
        <w:rPr>
          <w:rFonts w:ascii="Times New Roman" w:eastAsia="Times New Roman" w:hAnsi="Times New Roman"/>
          <w:b/>
          <w:sz w:val="24"/>
          <w:szCs w:val="24"/>
          <w:highlight w:val="white"/>
        </w:rPr>
        <w:t xml:space="preserve"> </w:t>
      </w:r>
      <w:r>
        <w:rPr>
          <w:rFonts w:ascii="Times New Roman" w:eastAsia="Times New Roman" w:hAnsi="Times New Roman"/>
          <w:b/>
          <w:sz w:val="24"/>
          <w:szCs w:val="24"/>
          <w:highlight w:val="white"/>
          <w:u w:val="single"/>
        </w:rPr>
        <w:t>Rate</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1800"/>
        <w:gridCol w:w="6810"/>
      </w:tblGrid>
      <w:tr w:rsidR="008E2B1E" w14:paraId="0AAD6E32"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39D5C26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Description:</w:t>
            </w:r>
          </w:p>
        </w:tc>
        <w:tc>
          <w:tcPr>
            <w:tcW w:w="6810" w:type="dxa"/>
            <w:tcBorders>
              <w:top w:val="nil"/>
              <w:left w:val="nil"/>
              <w:bottom w:val="nil"/>
              <w:right w:val="nil"/>
            </w:tcBorders>
            <w:tcMar>
              <w:top w:w="40" w:type="dxa"/>
              <w:left w:w="120" w:type="dxa"/>
              <w:bottom w:w="40" w:type="dxa"/>
              <w:right w:w="120" w:type="dxa"/>
            </w:tcMar>
          </w:tcPr>
          <w:p w14:paraId="588F4095"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can rate thread with “Thumbs up” and “Thumbs down”</w:t>
            </w:r>
          </w:p>
        </w:tc>
      </w:tr>
      <w:tr w:rsidR="008E2B1E" w14:paraId="56C7120D" w14:textId="77777777" w:rsidTr="00A75F21">
        <w:trPr>
          <w:trHeight w:val="300"/>
        </w:trPr>
        <w:tc>
          <w:tcPr>
            <w:tcW w:w="1800" w:type="dxa"/>
            <w:tcBorders>
              <w:top w:val="nil"/>
              <w:left w:val="nil"/>
              <w:bottom w:val="nil"/>
              <w:right w:val="nil"/>
            </w:tcBorders>
            <w:tcMar>
              <w:top w:w="40" w:type="dxa"/>
              <w:left w:w="120" w:type="dxa"/>
              <w:bottom w:w="40" w:type="dxa"/>
              <w:right w:w="120" w:type="dxa"/>
            </w:tcMar>
          </w:tcPr>
          <w:p w14:paraId="3A69346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Inputs:</w:t>
            </w:r>
          </w:p>
        </w:tc>
        <w:tc>
          <w:tcPr>
            <w:tcW w:w="6810" w:type="dxa"/>
            <w:tcBorders>
              <w:top w:val="nil"/>
              <w:left w:val="nil"/>
              <w:bottom w:val="nil"/>
              <w:right w:val="nil"/>
            </w:tcBorders>
            <w:tcMar>
              <w:top w:w="40" w:type="dxa"/>
              <w:left w:w="120" w:type="dxa"/>
              <w:bottom w:w="40" w:type="dxa"/>
              <w:right w:w="120" w:type="dxa"/>
            </w:tcMar>
          </w:tcPr>
          <w:p w14:paraId="710B3A43"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“Thumbs up” and “Thumbs down”</w:t>
            </w:r>
          </w:p>
        </w:tc>
      </w:tr>
      <w:tr w:rsidR="008E2B1E" w14:paraId="4178EFD2"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2E0C645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Expected Results:</w:t>
            </w:r>
          </w:p>
        </w:tc>
        <w:tc>
          <w:tcPr>
            <w:tcW w:w="6810" w:type="dxa"/>
            <w:tcBorders>
              <w:top w:val="nil"/>
              <w:left w:val="nil"/>
              <w:bottom w:val="nil"/>
              <w:right w:val="nil"/>
            </w:tcBorders>
            <w:tcMar>
              <w:top w:w="40" w:type="dxa"/>
              <w:left w:w="120" w:type="dxa"/>
              <w:bottom w:w="40" w:type="dxa"/>
              <w:right w:w="120" w:type="dxa"/>
            </w:tcMar>
          </w:tcPr>
          <w:p w14:paraId="2C728C31"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Users will rate people who joined study match or comments, and the rate will be shown on their profile.</w:t>
            </w:r>
          </w:p>
        </w:tc>
      </w:tr>
      <w:tr w:rsidR="008E2B1E" w14:paraId="7DB9EF19"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579511B8"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Dependencies:</w:t>
            </w:r>
          </w:p>
        </w:tc>
        <w:tc>
          <w:tcPr>
            <w:tcW w:w="6810" w:type="dxa"/>
            <w:tcBorders>
              <w:top w:val="nil"/>
              <w:left w:val="nil"/>
              <w:bottom w:val="nil"/>
              <w:right w:val="nil"/>
            </w:tcBorders>
            <w:tcMar>
              <w:top w:w="40" w:type="dxa"/>
              <w:left w:w="120" w:type="dxa"/>
              <w:bottom w:w="40" w:type="dxa"/>
              <w:right w:w="120" w:type="dxa"/>
            </w:tcMar>
          </w:tcPr>
          <w:p w14:paraId="0CD5B62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Chat and Discussion board</w:t>
            </w:r>
          </w:p>
        </w:tc>
      </w:tr>
      <w:tr w:rsidR="008E2B1E" w14:paraId="7B91C53B" w14:textId="77777777" w:rsidTr="00A75F21">
        <w:trPr>
          <w:trHeight w:val="540"/>
        </w:trPr>
        <w:tc>
          <w:tcPr>
            <w:tcW w:w="1800" w:type="dxa"/>
            <w:tcBorders>
              <w:top w:val="nil"/>
              <w:left w:val="nil"/>
              <w:bottom w:val="nil"/>
              <w:right w:val="nil"/>
            </w:tcBorders>
            <w:tcMar>
              <w:top w:w="40" w:type="dxa"/>
              <w:left w:w="120" w:type="dxa"/>
              <w:bottom w:w="40" w:type="dxa"/>
              <w:right w:w="120" w:type="dxa"/>
            </w:tcMar>
          </w:tcPr>
          <w:p w14:paraId="611698BA"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Test Steps:</w:t>
            </w:r>
          </w:p>
        </w:tc>
        <w:tc>
          <w:tcPr>
            <w:tcW w:w="6810" w:type="dxa"/>
            <w:tcBorders>
              <w:top w:val="nil"/>
              <w:left w:val="nil"/>
              <w:bottom w:val="nil"/>
              <w:right w:val="nil"/>
            </w:tcBorders>
            <w:tcMar>
              <w:top w:w="40" w:type="dxa"/>
              <w:left w:w="120" w:type="dxa"/>
              <w:bottom w:w="40" w:type="dxa"/>
              <w:right w:w="120" w:type="dxa"/>
            </w:tcMar>
          </w:tcPr>
          <w:p w14:paraId="3AEE0125" w14:textId="77777777" w:rsidR="008E2B1E" w:rsidRDefault="008E2B1E" w:rsidP="00C62D09">
            <w:pPr>
              <w:numPr>
                <w:ilvl w:val="0"/>
                <w:numId w:val="20"/>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Users rate posting by “thumbs up” or “thumbs down”</w:t>
            </w:r>
          </w:p>
          <w:p w14:paraId="57AEBFA8" w14:textId="77777777" w:rsidR="008E2B1E" w:rsidRDefault="008E2B1E" w:rsidP="00C62D09">
            <w:pPr>
              <w:numPr>
                <w:ilvl w:val="0"/>
                <w:numId w:val="20"/>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The result will be stored in database.</w:t>
            </w:r>
          </w:p>
          <w:p w14:paraId="65FB7A5A" w14:textId="77777777" w:rsidR="008E2B1E" w:rsidRDefault="008E2B1E" w:rsidP="00C62D09">
            <w:pPr>
              <w:numPr>
                <w:ilvl w:val="0"/>
                <w:numId w:val="20"/>
              </w:numPr>
              <w:pBdr>
                <w:top w:val="nil"/>
                <w:left w:val="nil"/>
                <w:bottom w:val="nil"/>
                <w:right w:val="nil"/>
                <w:between w:val="nil"/>
              </w:pBdr>
              <w:spacing w:after="0" w:line="240" w:lineRule="auto"/>
              <w:contextualSpacing/>
              <w:rPr>
                <w:rFonts w:ascii="Times New Roman" w:eastAsia="Times New Roman" w:hAnsi="Times New Roman"/>
                <w:highlight w:val="white"/>
              </w:rPr>
            </w:pPr>
            <w:r>
              <w:rPr>
                <w:rFonts w:ascii="Times New Roman" w:eastAsia="Times New Roman" w:hAnsi="Times New Roman"/>
                <w:color w:val="000000"/>
                <w:highlight w:val="white"/>
              </w:rPr>
              <w:t>Database records will be kept in the future.</w:t>
            </w:r>
          </w:p>
        </w:tc>
      </w:tr>
      <w:tr w:rsidR="008E2B1E" w14:paraId="4FCA6BCE" w14:textId="77777777" w:rsidTr="00A75F21">
        <w:trPr>
          <w:trHeight w:val="780"/>
        </w:trPr>
        <w:tc>
          <w:tcPr>
            <w:tcW w:w="1800" w:type="dxa"/>
            <w:tcBorders>
              <w:top w:val="nil"/>
              <w:left w:val="nil"/>
              <w:bottom w:val="nil"/>
              <w:right w:val="nil"/>
            </w:tcBorders>
            <w:tcMar>
              <w:top w:w="40" w:type="dxa"/>
              <w:left w:w="120" w:type="dxa"/>
              <w:bottom w:w="40" w:type="dxa"/>
              <w:right w:w="120" w:type="dxa"/>
            </w:tcMar>
          </w:tcPr>
          <w:p w14:paraId="22484FE9"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Owner:</w:t>
            </w:r>
          </w:p>
        </w:tc>
        <w:tc>
          <w:tcPr>
            <w:tcW w:w="6810" w:type="dxa"/>
            <w:tcBorders>
              <w:top w:val="nil"/>
              <w:left w:val="nil"/>
              <w:bottom w:val="nil"/>
              <w:right w:val="nil"/>
            </w:tcBorders>
            <w:tcMar>
              <w:top w:w="40" w:type="dxa"/>
              <w:left w:w="120" w:type="dxa"/>
              <w:bottom w:w="40" w:type="dxa"/>
              <w:right w:w="120" w:type="dxa"/>
            </w:tcMar>
          </w:tcPr>
          <w:p w14:paraId="4B2E71A4" w14:textId="77777777" w:rsidR="008E2B1E" w:rsidRDefault="008E2B1E" w:rsidP="00A75F21">
            <w:pPr>
              <w:rPr>
                <w:rFonts w:ascii="Times New Roman" w:eastAsia="Times New Roman" w:hAnsi="Times New Roman"/>
                <w:color w:val="000000"/>
                <w:highlight w:val="white"/>
              </w:rPr>
            </w:pPr>
            <w:r>
              <w:rPr>
                <w:rFonts w:ascii="Times New Roman" w:eastAsia="Times New Roman" w:hAnsi="Times New Roman"/>
                <w:color w:val="000000"/>
                <w:highlight w:val="white"/>
              </w:rPr>
              <w:t>All team members (Revised: 3/7/18)</w:t>
            </w:r>
          </w:p>
        </w:tc>
      </w:tr>
    </w:tbl>
    <w:p w14:paraId="450B1813" w14:textId="18B691A9" w:rsidR="00073458" w:rsidRPr="00073458" w:rsidRDefault="00073458" w:rsidP="00073458">
      <w:pPr>
        <w:pStyle w:val="NormalWeb"/>
        <w:spacing w:after="0"/>
      </w:pPr>
      <w:r w:rsidRPr="00073458">
        <w:rPr>
          <w:b/>
          <w:bCs/>
          <w:color w:val="000000"/>
        </w:rPr>
        <w:t>e) Problem Description Video</w:t>
      </w:r>
      <w:r w:rsidRPr="00073458">
        <w:rPr>
          <w:color w:val="000000"/>
        </w:rPr>
        <w:t>:</w:t>
      </w:r>
    </w:p>
    <w:p w14:paraId="75027320" w14:textId="5688826D" w:rsidR="00825BDE" w:rsidRPr="00073458" w:rsidRDefault="008E2B1E" w:rsidP="00DC305C">
      <w:pPr>
        <w:rPr>
          <w:rFonts w:ascii="Times New Roman" w:eastAsia="Times New Roman" w:hAnsi="Times New Roman"/>
        </w:rPr>
      </w:pPr>
      <w:r w:rsidRPr="008E2B1E">
        <w:rPr>
          <w:rFonts w:ascii="Times New Roman" w:hAnsi="Times New Roman"/>
          <w:color w:val="000000"/>
          <w:sz w:val="24"/>
          <w:szCs w:val="24"/>
        </w:rPr>
        <w:t>https://www.youtube.com/channel/UCN6N-YpG9qaDiOhwRU1f-Aw</w:t>
      </w:r>
    </w:p>
    <w:sectPr w:rsidR="00825BDE" w:rsidRPr="00073458" w:rsidSect="00245E60">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642" w:left="1080" w:header="144"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1A37E" w14:textId="77777777" w:rsidR="00C62D09" w:rsidRDefault="00C62D09">
      <w:pPr>
        <w:spacing w:after="0" w:line="240" w:lineRule="auto"/>
      </w:pPr>
      <w:r>
        <w:separator/>
      </w:r>
    </w:p>
  </w:endnote>
  <w:endnote w:type="continuationSeparator" w:id="0">
    <w:p w14:paraId="17A82ADB" w14:textId="77777777" w:rsidR="00C62D09" w:rsidRDefault="00C6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053FB" w14:textId="0AF857E0" w:rsidR="003F3B0B" w:rsidRDefault="003F3B0B" w:rsidP="005F4ABB">
    <w:pPr>
      <w:pStyle w:val="FooterEven"/>
      <w:jc w:val="right"/>
    </w:pPr>
    <w:r>
      <w:t xml:space="preserve">Page </w:t>
    </w:r>
    <w:r>
      <w:rPr>
        <w:sz w:val="20"/>
        <w:szCs w:val="20"/>
      </w:rPr>
      <w:fldChar w:fldCharType="begin"/>
    </w:r>
    <w:r>
      <w:instrText xml:space="preserve"> PAGE   \* MERGEFORMAT </w:instrText>
    </w:r>
    <w:r>
      <w:rPr>
        <w:sz w:val="20"/>
        <w:szCs w:val="20"/>
      </w:rPr>
      <w:fldChar w:fldCharType="separate"/>
    </w:r>
    <w:r w:rsidR="006453C5" w:rsidRPr="006453C5">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11A4" w14:textId="787397B7" w:rsidR="003F3B0B" w:rsidRDefault="003F3B0B">
    <w:pPr>
      <w:pStyle w:val="FooterOdd"/>
    </w:pPr>
    <w:r>
      <w:t xml:space="preserve">Page </w:t>
    </w:r>
    <w:r>
      <w:rPr>
        <w:sz w:val="20"/>
        <w:szCs w:val="20"/>
      </w:rPr>
      <w:fldChar w:fldCharType="begin"/>
    </w:r>
    <w:r>
      <w:instrText xml:space="preserve"> PAGE   \* MERGEFORMAT </w:instrText>
    </w:r>
    <w:r>
      <w:rPr>
        <w:sz w:val="20"/>
        <w:szCs w:val="20"/>
      </w:rPr>
      <w:fldChar w:fldCharType="separate"/>
    </w:r>
    <w:r w:rsidR="006453C5" w:rsidRPr="006453C5">
      <w:rPr>
        <w:noProof/>
        <w:sz w:val="24"/>
        <w:szCs w:val="24"/>
      </w:rPr>
      <w:t>1</w:t>
    </w:r>
    <w:r>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14771" w14:textId="77777777" w:rsidR="006453C5" w:rsidRDefault="00645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04033" w14:textId="77777777" w:rsidR="00C62D09" w:rsidRDefault="00C62D09">
      <w:pPr>
        <w:spacing w:after="0" w:line="240" w:lineRule="auto"/>
      </w:pPr>
      <w:r>
        <w:separator/>
      </w:r>
    </w:p>
  </w:footnote>
  <w:footnote w:type="continuationSeparator" w:id="0">
    <w:p w14:paraId="0A4C2F2C" w14:textId="77777777" w:rsidR="00C62D09" w:rsidRDefault="00C6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E15A1" w14:textId="15BEFE61" w:rsidR="003F3B0B" w:rsidRPr="005225B2" w:rsidRDefault="003F3B0B" w:rsidP="005F4ABB">
    <w:pPr>
      <w:pStyle w:val="HeaderEven"/>
      <w:jc w:val="right"/>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Pr>
            <w:rFonts w:eastAsiaTheme="majorEastAsia"/>
          </w:rPr>
          <w:t>Study Match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B3ED5" w14:textId="18DD30B6" w:rsidR="003F3B0B" w:rsidRPr="00431C36" w:rsidRDefault="003F3B0B" w:rsidP="00431C36">
    <w:pPr>
      <w:pStyle w:val="HeaderOdd"/>
    </w:pPr>
    <w:sdt>
      <w:sdtPr>
        <w:rPr>
          <w:rFonts w:eastAsiaTheme="majorEastAsia"/>
        </w:rPr>
        <w:alias w:val="Title:"/>
        <w:tag w:val="Title:"/>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Content>
        <w:r>
          <w:rPr>
            <w:rFonts w:eastAsiaTheme="majorEastAsia"/>
          </w:rPr>
          <w:t>Study Match</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B1385" w14:textId="77777777" w:rsidR="003F3B0B" w:rsidRDefault="003F3B0B">
    <w:pPr>
      <w:pStyle w:val="Header"/>
    </w:pPr>
    <w:bookmarkStart w:id="1" w:name="_GoBack"/>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31E53"/>
    <w:multiLevelType w:val="multilevel"/>
    <w:tmpl w:val="119859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04462049"/>
    <w:multiLevelType w:val="multilevel"/>
    <w:tmpl w:val="A91E8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DA0A24"/>
    <w:multiLevelType w:val="multilevel"/>
    <w:tmpl w:val="58AE7BA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E16D14"/>
    <w:multiLevelType w:val="multilevel"/>
    <w:tmpl w:val="E2CC64C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33434517"/>
    <w:multiLevelType w:val="multilevel"/>
    <w:tmpl w:val="A40272BA"/>
    <w:lvl w:ilvl="0">
      <w:start w:val="1"/>
      <w:numFmt w:val="decimal"/>
      <w:lvlText w:val="%1)"/>
      <w:lvlJc w:val="left"/>
      <w:pPr>
        <w:ind w:left="720" w:hanging="360"/>
      </w:pPr>
      <w:rPr>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3713AC"/>
    <w:multiLevelType w:val="multilevel"/>
    <w:tmpl w:val="DF10FC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49370EBF"/>
    <w:multiLevelType w:val="multilevel"/>
    <w:tmpl w:val="E12C1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2726AA"/>
    <w:multiLevelType w:val="multilevel"/>
    <w:tmpl w:val="DF30F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785326"/>
    <w:multiLevelType w:val="multilevel"/>
    <w:tmpl w:val="650265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A57EF9"/>
    <w:multiLevelType w:val="multilevel"/>
    <w:tmpl w:val="D8CEE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4B60DC8"/>
    <w:multiLevelType w:val="multilevel"/>
    <w:tmpl w:val="AFE2EE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5F71CE1"/>
    <w:multiLevelType w:val="multilevel"/>
    <w:tmpl w:val="29061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76304A"/>
    <w:multiLevelType w:val="multilevel"/>
    <w:tmpl w:val="81B44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D86383A"/>
    <w:multiLevelType w:val="multilevel"/>
    <w:tmpl w:val="B61E1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3393D31"/>
    <w:multiLevelType w:val="multilevel"/>
    <w:tmpl w:val="973A10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A807A26"/>
    <w:multiLevelType w:val="multilevel"/>
    <w:tmpl w:val="A5D6A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B74117A"/>
    <w:multiLevelType w:val="multilevel"/>
    <w:tmpl w:val="2EC80A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D6512A9"/>
    <w:multiLevelType w:val="multilevel"/>
    <w:tmpl w:val="3BC2D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483199A"/>
    <w:multiLevelType w:val="multilevel"/>
    <w:tmpl w:val="9B6AE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98A7A94"/>
    <w:multiLevelType w:val="multilevel"/>
    <w:tmpl w:val="AA48189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13"/>
  </w:num>
  <w:num w:numId="7">
    <w:abstractNumId w:val="8"/>
  </w:num>
  <w:num w:numId="8">
    <w:abstractNumId w:val="3"/>
  </w:num>
  <w:num w:numId="9">
    <w:abstractNumId w:val="2"/>
  </w:num>
  <w:num w:numId="10">
    <w:abstractNumId w:val="1"/>
  </w:num>
  <w:num w:numId="11">
    <w:abstractNumId w:val="0"/>
  </w:num>
  <w:num w:numId="12">
    <w:abstractNumId w:val="20"/>
  </w:num>
  <w:num w:numId="13">
    <w:abstractNumId w:val="28"/>
  </w:num>
  <w:num w:numId="14">
    <w:abstractNumId w:val="15"/>
  </w:num>
  <w:num w:numId="15">
    <w:abstractNumId w:val="29"/>
  </w:num>
  <w:num w:numId="16">
    <w:abstractNumId w:val="14"/>
  </w:num>
  <w:num w:numId="17">
    <w:abstractNumId w:val="18"/>
  </w:num>
  <w:num w:numId="18">
    <w:abstractNumId w:val="26"/>
  </w:num>
  <w:num w:numId="19">
    <w:abstractNumId w:val="30"/>
  </w:num>
  <w:num w:numId="20">
    <w:abstractNumId w:val="11"/>
  </w:num>
  <w:num w:numId="21">
    <w:abstractNumId w:val="25"/>
  </w:num>
  <w:num w:numId="22">
    <w:abstractNumId w:val="21"/>
  </w:num>
  <w:num w:numId="23">
    <w:abstractNumId w:val="27"/>
  </w:num>
  <w:num w:numId="24">
    <w:abstractNumId w:val="19"/>
  </w:num>
  <w:num w:numId="25">
    <w:abstractNumId w:val="24"/>
  </w:num>
  <w:num w:numId="26">
    <w:abstractNumId w:val="10"/>
  </w:num>
  <w:num w:numId="27">
    <w:abstractNumId w:val="17"/>
  </w:num>
  <w:num w:numId="28">
    <w:abstractNumId w:val="12"/>
  </w:num>
  <w:num w:numId="29">
    <w:abstractNumId w:val="16"/>
  </w:num>
  <w:num w:numId="30">
    <w:abstractNumId w:val="23"/>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60"/>
    <w:rsid w:val="00052A4A"/>
    <w:rsid w:val="00067337"/>
    <w:rsid w:val="00073458"/>
    <w:rsid w:val="000B1F92"/>
    <w:rsid w:val="000D1B5B"/>
    <w:rsid w:val="00106B79"/>
    <w:rsid w:val="00132205"/>
    <w:rsid w:val="00177883"/>
    <w:rsid w:val="00181161"/>
    <w:rsid w:val="0019783B"/>
    <w:rsid w:val="001D4AE0"/>
    <w:rsid w:val="001E51BD"/>
    <w:rsid w:val="00211E58"/>
    <w:rsid w:val="00245E60"/>
    <w:rsid w:val="002B2685"/>
    <w:rsid w:val="002B5659"/>
    <w:rsid w:val="002D3102"/>
    <w:rsid w:val="00356B91"/>
    <w:rsid w:val="003A2F68"/>
    <w:rsid w:val="003E38BF"/>
    <w:rsid w:val="003F3B0B"/>
    <w:rsid w:val="00402606"/>
    <w:rsid w:val="00431B47"/>
    <w:rsid w:val="00431C36"/>
    <w:rsid w:val="0049775F"/>
    <w:rsid w:val="004A7046"/>
    <w:rsid w:val="004B7097"/>
    <w:rsid w:val="005225B2"/>
    <w:rsid w:val="005473E9"/>
    <w:rsid w:val="00575C68"/>
    <w:rsid w:val="005B18C0"/>
    <w:rsid w:val="005B24E1"/>
    <w:rsid w:val="005B4227"/>
    <w:rsid w:val="005F4ABB"/>
    <w:rsid w:val="006114B5"/>
    <w:rsid w:val="00626FAC"/>
    <w:rsid w:val="0064466C"/>
    <w:rsid w:val="006453C5"/>
    <w:rsid w:val="00653C00"/>
    <w:rsid w:val="006D5BB4"/>
    <w:rsid w:val="006E212B"/>
    <w:rsid w:val="006E5894"/>
    <w:rsid w:val="00703115"/>
    <w:rsid w:val="00716FDD"/>
    <w:rsid w:val="007212B2"/>
    <w:rsid w:val="00730696"/>
    <w:rsid w:val="00736763"/>
    <w:rsid w:val="00783448"/>
    <w:rsid w:val="00795B15"/>
    <w:rsid w:val="007B0A29"/>
    <w:rsid w:val="007D052D"/>
    <w:rsid w:val="007D5DA8"/>
    <w:rsid w:val="00825BDE"/>
    <w:rsid w:val="00854C0E"/>
    <w:rsid w:val="008662AD"/>
    <w:rsid w:val="008E2B1E"/>
    <w:rsid w:val="008F56CC"/>
    <w:rsid w:val="00940610"/>
    <w:rsid w:val="00951EF2"/>
    <w:rsid w:val="00997ACB"/>
    <w:rsid w:val="009D314A"/>
    <w:rsid w:val="009F056B"/>
    <w:rsid w:val="00A329B9"/>
    <w:rsid w:val="00A37189"/>
    <w:rsid w:val="00A5429D"/>
    <w:rsid w:val="00AC1747"/>
    <w:rsid w:val="00BB4195"/>
    <w:rsid w:val="00BC0A22"/>
    <w:rsid w:val="00C529B0"/>
    <w:rsid w:val="00C62D09"/>
    <w:rsid w:val="00C85AA2"/>
    <w:rsid w:val="00C8651A"/>
    <w:rsid w:val="00C91283"/>
    <w:rsid w:val="00CD12DE"/>
    <w:rsid w:val="00D4032E"/>
    <w:rsid w:val="00D4773D"/>
    <w:rsid w:val="00D62024"/>
    <w:rsid w:val="00D67484"/>
    <w:rsid w:val="00DC305C"/>
    <w:rsid w:val="00E04568"/>
    <w:rsid w:val="00E44E60"/>
    <w:rsid w:val="00E90D9F"/>
    <w:rsid w:val="00E959BE"/>
    <w:rsid w:val="00ED1452"/>
    <w:rsid w:val="00EF4DCC"/>
    <w:rsid w:val="00F35ABE"/>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DFC35"/>
  <w15:docId w15:val="{53DA331A-C8AE-489F-9BA9-F5267944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8BF"/>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6"/>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7"/>
      </w:numPr>
      <w:contextualSpacing/>
    </w:pPr>
  </w:style>
  <w:style w:type="paragraph" w:styleId="ListNumber2">
    <w:name w:val="List Number 2"/>
    <w:basedOn w:val="Normal"/>
    <w:uiPriority w:val="99"/>
    <w:semiHidden/>
    <w:unhideWhenUsed/>
    <w:rsid w:val="005225B2"/>
    <w:pPr>
      <w:numPr>
        <w:numId w:val="8"/>
      </w:numPr>
      <w:contextualSpacing/>
    </w:pPr>
  </w:style>
  <w:style w:type="paragraph" w:styleId="ListNumber3">
    <w:name w:val="List Number 3"/>
    <w:basedOn w:val="Normal"/>
    <w:uiPriority w:val="99"/>
    <w:semiHidden/>
    <w:unhideWhenUsed/>
    <w:rsid w:val="005225B2"/>
    <w:pPr>
      <w:numPr>
        <w:numId w:val="9"/>
      </w:numPr>
      <w:contextualSpacing/>
    </w:pPr>
  </w:style>
  <w:style w:type="paragraph" w:styleId="ListNumber4">
    <w:name w:val="List Number 4"/>
    <w:basedOn w:val="Normal"/>
    <w:uiPriority w:val="99"/>
    <w:semiHidden/>
    <w:unhideWhenUsed/>
    <w:rsid w:val="005225B2"/>
    <w:pPr>
      <w:numPr>
        <w:numId w:val="10"/>
      </w:numPr>
      <w:contextualSpacing/>
    </w:pPr>
  </w:style>
  <w:style w:type="paragraph" w:styleId="ListNumber5">
    <w:name w:val="List Number 5"/>
    <w:basedOn w:val="Normal"/>
    <w:uiPriority w:val="99"/>
    <w:semiHidden/>
    <w:unhideWhenUsed/>
    <w:rsid w:val="005225B2"/>
    <w:pPr>
      <w:numPr>
        <w:numId w:val="11"/>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2"/>
      </w:numPr>
      <w:contextualSpacing/>
    </w:pPr>
  </w:style>
  <w:style w:type="paragraph" w:styleId="ListBullet3">
    <w:name w:val="List Bullet 3"/>
    <w:basedOn w:val="Normal"/>
    <w:uiPriority w:val="36"/>
    <w:semiHidden/>
    <w:unhideWhenUsed/>
    <w:qFormat/>
    <w:rsid w:val="007D052D"/>
    <w:pPr>
      <w:numPr>
        <w:numId w:val="3"/>
      </w:numPr>
      <w:contextualSpacing/>
    </w:pPr>
  </w:style>
  <w:style w:type="paragraph" w:styleId="ListBullet4">
    <w:name w:val="List Bullet 4"/>
    <w:basedOn w:val="Normal"/>
    <w:uiPriority w:val="36"/>
    <w:semiHidden/>
    <w:unhideWhenUsed/>
    <w:qFormat/>
    <w:rsid w:val="007D052D"/>
    <w:pPr>
      <w:numPr>
        <w:numId w:val="4"/>
      </w:numPr>
      <w:contextualSpacing/>
    </w:pPr>
  </w:style>
  <w:style w:type="paragraph" w:styleId="ListBullet5">
    <w:name w:val="List Bullet 5"/>
    <w:basedOn w:val="Normal"/>
    <w:uiPriority w:val="36"/>
    <w:semiHidden/>
    <w:unhideWhenUsed/>
    <w:qFormat/>
    <w:rsid w:val="007D052D"/>
    <w:pPr>
      <w:numPr>
        <w:numId w:val="5"/>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customStyle="1" w:styleId="apple-tab-span">
    <w:name w:val="apple-tab-span"/>
    <w:basedOn w:val="DefaultParagraphFont"/>
    <w:rsid w:val="00073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769850">
      <w:bodyDiv w:val="1"/>
      <w:marLeft w:val="0"/>
      <w:marRight w:val="0"/>
      <w:marTop w:val="0"/>
      <w:marBottom w:val="0"/>
      <w:divBdr>
        <w:top w:val="none" w:sz="0" w:space="0" w:color="auto"/>
        <w:left w:val="none" w:sz="0" w:space="0" w:color="auto"/>
        <w:bottom w:val="none" w:sz="0" w:space="0" w:color="auto"/>
        <w:right w:val="none" w:sz="0" w:space="0" w:color="auto"/>
      </w:divBdr>
      <w:divsChild>
        <w:div w:id="397438838">
          <w:marLeft w:val="0"/>
          <w:marRight w:val="0"/>
          <w:marTop w:val="0"/>
          <w:marBottom w:val="0"/>
          <w:divBdr>
            <w:top w:val="none" w:sz="0" w:space="0" w:color="auto"/>
            <w:left w:val="none" w:sz="0" w:space="0" w:color="auto"/>
            <w:bottom w:val="none" w:sz="0" w:space="0" w:color="auto"/>
            <w:right w:val="none" w:sz="0" w:space="0" w:color="auto"/>
          </w:divBdr>
        </w:div>
      </w:divsChild>
    </w:div>
    <w:div w:id="513804917">
      <w:bodyDiv w:val="1"/>
      <w:marLeft w:val="0"/>
      <w:marRight w:val="0"/>
      <w:marTop w:val="0"/>
      <w:marBottom w:val="0"/>
      <w:divBdr>
        <w:top w:val="none" w:sz="0" w:space="0" w:color="auto"/>
        <w:left w:val="none" w:sz="0" w:space="0" w:color="auto"/>
        <w:bottom w:val="none" w:sz="0" w:space="0" w:color="auto"/>
        <w:right w:val="none" w:sz="0" w:space="0" w:color="auto"/>
      </w:divBdr>
      <w:divsChild>
        <w:div w:id="1492679813">
          <w:marLeft w:val="0"/>
          <w:marRight w:val="0"/>
          <w:marTop w:val="0"/>
          <w:marBottom w:val="0"/>
          <w:divBdr>
            <w:top w:val="none" w:sz="0" w:space="0" w:color="auto"/>
            <w:left w:val="none" w:sz="0" w:space="0" w:color="auto"/>
            <w:bottom w:val="none" w:sz="0" w:space="0" w:color="auto"/>
            <w:right w:val="none" w:sz="0" w:space="0" w:color="auto"/>
          </w:divBdr>
        </w:div>
      </w:divsChild>
    </w:div>
    <w:div w:id="990446565">
      <w:bodyDiv w:val="1"/>
      <w:marLeft w:val="0"/>
      <w:marRight w:val="0"/>
      <w:marTop w:val="0"/>
      <w:marBottom w:val="0"/>
      <w:divBdr>
        <w:top w:val="none" w:sz="0" w:space="0" w:color="auto"/>
        <w:left w:val="none" w:sz="0" w:space="0" w:color="auto"/>
        <w:bottom w:val="none" w:sz="0" w:space="0" w:color="auto"/>
        <w:right w:val="none" w:sz="0" w:space="0" w:color="auto"/>
      </w:divBdr>
    </w:div>
    <w:div w:id="1486505483">
      <w:bodyDiv w:val="1"/>
      <w:marLeft w:val="0"/>
      <w:marRight w:val="0"/>
      <w:marTop w:val="0"/>
      <w:marBottom w:val="0"/>
      <w:divBdr>
        <w:top w:val="none" w:sz="0" w:space="0" w:color="auto"/>
        <w:left w:val="none" w:sz="0" w:space="0" w:color="auto"/>
        <w:bottom w:val="none" w:sz="0" w:space="0" w:color="auto"/>
        <w:right w:val="none" w:sz="0" w:space="0" w:color="auto"/>
      </w:divBdr>
      <w:divsChild>
        <w:div w:id="901872629">
          <w:marLeft w:val="0"/>
          <w:marRight w:val="0"/>
          <w:marTop w:val="0"/>
          <w:marBottom w:val="0"/>
          <w:divBdr>
            <w:top w:val="none" w:sz="0" w:space="0" w:color="auto"/>
            <w:left w:val="none" w:sz="0" w:space="0" w:color="auto"/>
            <w:bottom w:val="none" w:sz="0" w:space="0" w:color="auto"/>
            <w:right w:val="none" w:sz="0" w:space="0" w:color="auto"/>
          </w:divBdr>
        </w:div>
        <w:div w:id="141724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ehaf\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690F2ABA34036999851CED314655C"/>
        <w:category>
          <w:name w:val="General"/>
          <w:gallery w:val="placeholder"/>
        </w:category>
        <w:types>
          <w:type w:val="bbPlcHdr"/>
        </w:types>
        <w:behaviors>
          <w:behavior w:val="content"/>
        </w:behaviors>
        <w:guid w:val="{3868DDA0-986F-46AF-8BD1-4F89297DE671}"/>
      </w:docPartPr>
      <w:docPartBody>
        <w:p w:rsidR="00C31E69" w:rsidRDefault="007C5EE2">
          <w:pPr>
            <w:pStyle w:val="C95690F2ABA34036999851CED314655C"/>
          </w:pPr>
          <w:r w:rsidRPr="00D4032E">
            <w:t>title</w:t>
          </w:r>
        </w:p>
      </w:docPartBody>
    </w:docPart>
    <w:docPart>
      <w:docPartPr>
        <w:name w:val="F6C9A93BF61A412D9C88DD58BC8EA865"/>
        <w:category>
          <w:name w:val="General"/>
          <w:gallery w:val="placeholder"/>
        </w:category>
        <w:types>
          <w:type w:val="bbPlcHdr"/>
        </w:types>
        <w:behaviors>
          <w:behavior w:val="content"/>
        </w:behaviors>
        <w:guid w:val="{EEC52ABB-4C35-4978-9F27-FE2C124D4493}"/>
      </w:docPartPr>
      <w:docPartBody>
        <w:p w:rsidR="00C31E69" w:rsidRDefault="007C5EE2">
          <w:pPr>
            <w:pStyle w:val="F6C9A93BF61A412D9C88DD58BC8EA865"/>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E2"/>
    <w:rsid w:val="00107DF8"/>
    <w:rsid w:val="002C024B"/>
    <w:rsid w:val="007C5EE2"/>
    <w:rsid w:val="009A658E"/>
    <w:rsid w:val="00C31E69"/>
    <w:rsid w:val="00C4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690F2ABA34036999851CED314655C">
    <w:name w:val="C95690F2ABA34036999851CED314655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62E3A5761D7A4DD18E7DE850E43F95A2">
    <w:name w:val="62E3A5761D7A4DD18E7DE850E43F95A2"/>
  </w:style>
  <w:style w:type="paragraph" w:customStyle="1" w:styleId="F6C9A93BF61A412D9C88DD58BC8EA865">
    <w:name w:val="F6C9A93BF61A412D9C88DD58BC8EA865"/>
  </w:style>
  <w:style w:type="paragraph" w:customStyle="1" w:styleId="07CD82400A044E368F6385AAF21E7D27">
    <w:name w:val="07CD82400A044E368F6385AAF21E7D27"/>
  </w:style>
  <w:style w:type="paragraph" w:customStyle="1" w:styleId="B0BDD6197AC74B05B2BCDFDF752E451F">
    <w:name w:val="B0BDD6197AC74B05B2BCDFDF752E451F"/>
  </w:style>
  <w:style w:type="paragraph" w:customStyle="1" w:styleId="09DAF9D97EF5427984BB4AC138DC7EF6">
    <w:name w:val="09DAF9D97EF5427984BB4AC138DC7EF6"/>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BA1F7E18EF254F4A9CBB46FBBE98709F">
    <w:name w:val="BA1F7E18EF254F4A9CBB46FBBE98709F"/>
  </w:style>
  <w:style w:type="paragraph" w:customStyle="1" w:styleId="65CEB47E1AA44FB297D11A44145DC53E">
    <w:name w:val="65CEB47E1AA44FB297D11A44145DC53E"/>
  </w:style>
  <w:style w:type="paragraph" w:customStyle="1" w:styleId="239F2CB97AE94A39BF3F5E6E09F43278">
    <w:name w:val="239F2CB97AE94A39BF3F5E6E09F43278"/>
  </w:style>
  <w:style w:type="paragraph" w:customStyle="1" w:styleId="9B922F8D4A034BCDAD25BB8431DDFDA1">
    <w:name w:val="9B922F8D4A034BCDAD25BB8431DDFDA1"/>
  </w:style>
  <w:style w:type="paragraph" w:customStyle="1" w:styleId="46758A9672454C38A7C351DAF5F0428D">
    <w:name w:val="46758A9672454C38A7C351DAF5F0428D"/>
  </w:style>
  <w:style w:type="paragraph" w:customStyle="1" w:styleId="9B9869FBD99C4435B113E27451769F32">
    <w:name w:val="9B9869FBD99C4435B113E27451769F32"/>
  </w:style>
  <w:style w:type="paragraph" w:customStyle="1" w:styleId="07C0CA118ECD450B9719E42B00046E1B">
    <w:name w:val="07C0CA118ECD450B9719E42B00046E1B"/>
  </w:style>
  <w:style w:type="paragraph" w:customStyle="1" w:styleId="B0D4EA82106741C7BB5FB9B265561E70">
    <w:name w:val="B0D4EA82106741C7BB5FB9B265561E70"/>
  </w:style>
  <w:style w:type="paragraph" w:customStyle="1" w:styleId="EE1B136CCDDC46CC9C1AB2215549404B">
    <w:name w:val="EE1B136CCDDC46CC9C1AB2215549404B"/>
  </w:style>
  <w:style w:type="paragraph" w:customStyle="1" w:styleId="5AFED5292BF14AE29E99DD9CE8F2FB91">
    <w:name w:val="5AFED5292BF14AE29E99DD9CE8F2F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B51FC-DF7F-4697-90D4-616A111A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58</TotalTime>
  <Pages>12</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Study Match</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Match</dc:title>
  <dc:subject>Group name: Panther Coders</dc:subject>
  <dc:creator>Hamza</dc:creator>
  <cp:lastModifiedBy>Ever Lopez</cp:lastModifiedBy>
  <cp:revision>9</cp:revision>
  <cp:lastPrinted>2018-04-21T16:52:00Z</cp:lastPrinted>
  <dcterms:created xsi:type="dcterms:W3CDTF">2018-04-21T15:55:00Z</dcterms:created>
  <dcterms:modified xsi:type="dcterms:W3CDTF">2018-04-21T16:53:00Z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