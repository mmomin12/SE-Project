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0710CC" w14:paraId="0EB908D0" w14:textId="77777777" w:rsidTr="00052A4A">
        <w:trPr>
          <w:trHeight w:val="3960"/>
        </w:trPr>
        <w:tc>
          <w:tcPr>
            <w:tcW w:w="10080" w:type="dxa"/>
            <w:tcMar>
              <w:bottom w:w="130" w:type="dxa"/>
            </w:tcMar>
            <w:vAlign w:val="bottom"/>
          </w:tcPr>
          <w:p w14:paraId="716D71F0" w14:textId="563D63EE" w:rsidR="003A2F68" w:rsidRPr="000710CC" w:rsidRDefault="00B16607" w:rsidP="00FA2655">
            <w:pPr>
              <w:pStyle w:val="CoverPageTitle"/>
              <w:rPr>
                <w:rFonts w:ascii="Times New Roman" w:hAnsi="Times New Roman" w:cs="Times New Roman"/>
              </w:rPr>
            </w:pPr>
            <w:sdt>
              <w:sdtPr>
                <w:rPr>
                  <w:rFonts w:ascii="Times New Roman" w:hAnsi="Times New Roman" w:cs="Times New Roman"/>
                </w:rPr>
                <w:alias w:val="Enter title:"/>
                <w:tag w:val="Enter title:"/>
                <w:id w:val="656652538"/>
                <w:placeholder>
                  <w:docPart w:val="C95690F2ABA34036999851CED314655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4C4F2C" w:rsidRPr="000710CC">
                  <w:rPr>
                    <w:rFonts w:ascii="Times New Roman" w:hAnsi="Times New Roman" w:cs="Times New Roman"/>
                  </w:rPr>
                  <w:t>Study Match</w:t>
                </w:r>
              </w:sdtContent>
            </w:sdt>
          </w:p>
        </w:tc>
      </w:tr>
      <w:tr w:rsidR="007B0A29" w:rsidRPr="000710CC" w14:paraId="2232FAAF" w14:textId="77777777" w:rsidTr="00052A4A">
        <w:tc>
          <w:tcPr>
            <w:tcW w:w="10080" w:type="dxa"/>
            <w:tcMar>
              <w:bottom w:w="216" w:type="dxa"/>
            </w:tcMar>
          </w:tcPr>
          <w:p w14:paraId="6B93DA84" w14:textId="40AE3492" w:rsidR="007B0A29" w:rsidRPr="000710CC" w:rsidRDefault="00245E60" w:rsidP="00A5429D">
            <w:pPr>
              <w:pStyle w:val="CoverPageTitle"/>
              <w:rPr>
                <w:rFonts w:ascii="Times New Roman" w:hAnsi="Times New Roman" w:cs="Times New Roman"/>
              </w:rPr>
            </w:pPr>
            <w:r w:rsidRPr="000710CC">
              <w:rPr>
                <w:rFonts w:ascii="Times New Roman" w:hAnsi="Times New Roman" w:cs="Times New Roman"/>
                <w:noProof/>
              </w:rPr>
              <w:drawing>
                <wp:inline distT="0" distB="0" distL="0" distR="0" wp14:anchorId="76238C4B" wp14:editId="11823598">
                  <wp:extent cx="2399595" cy="1956870"/>
                  <wp:effectExtent l="0" t="0" r="1270" b="5715"/>
                  <wp:docPr id="5" name="Picture 5" descr="Image result for g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s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513" cy="1971482"/>
                          </a:xfrm>
                          <a:prstGeom prst="rect">
                            <a:avLst/>
                          </a:prstGeom>
                          <a:noFill/>
                          <a:ln>
                            <a:noFill/>
                          </a:ln>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rsidRPr="000710CC" w14:paraId="57366395" w14:textId="77777777" w:rsidTr="00052A4A">
        <w:trPr>
          <w:trHeight w:val="864"/>
        </w:trPr>
        <w:tc>
          <w:tcPr>
            <w:tcW w:w="2294" w:type="dxa"/>
            <w:tcBorders>
              <w:top w:val="nil"/>
              <w:left w:val="nil"/>
              <w:bottom w:val="nil"/>
            </w:tcBorders>
            <w:shd w:val="clear" w:color="auto" w:fill="B85A22" w:themeFill="accent2" w:themeFillShade="BF"/>
            <w:vAlign w:val="center"/>
          </w:tcPr>
          <w:p w14:paraId="18C7C173" w14:textId="68BC15DF" w:rsidR="00D4773D" w:rsidRPr="000710CC" w:rsidRDefault="00245E60" w:rsidP="00783448">
            <w:pPr>
              <w:pStyle w:val="Date"/>
              <w:rPr>
                <w:rFonts w:ascii="Times New Roman" w:hAnsi="Times New Roman"/>
              </w:rPr>
            </w:pPr>
            <w:r w:rsidRPr="000710CC">
              <w:rPr>
                <w:rFonts w:ascii="Times New Roman" w:hAnsi="Times New Roman"/>
              </w:rPr>
              <w:t>1/22/2018</w:t>
            </w:r>
          </w:p>
        </w:tc>
        <w:tc>
          <w:tcPr>
            <w:tcW w:w="7786" w:type="dxa"/>
            <w:tcBorders>
              <w:top w:val="nil"/>
              <w:bottom w:val="nil"/>
              <w:right w:val="nil"/>
            </w:tcBorders>
            <w:shd w:val="clear" w:color="auto" w:fill="355D7E" w:themeFill="accent1" w:themeFillShade="80"/>
            <w:tcMar>
              <w:left w:w="216" w:type="dxa"/>
            </w:tcMar>
            <w:vAlign w:val="center"/>
          </w:tcPr>
          <w:p w14:paraId="42552342" w14:textId="546B6F53" w:rsidR="00D4773D" w:rsidRPr="000710CC" w:rsidRDefault="00B16607" w:rsidP="00A5429D">
            <w:pPr>
              <w:pStyle w:val="CoverPageSubtitle"/>
              <w:rPr>
                <w:rFonts w:ascii="Times New Roman" w:hAnsi="Times New Roman"/>
              </w:rPr>
            </w:pPr>
            <w:sdt>
              <w:sdtPr>
                <w:rPr>
                  <w:rFonts w:ascii="Times New Roman" w:hAnsi="Times New Roman"/>
                </w:rPr>
                <w:alias w:val="Enter subtitle:"/>
                <w:tag w:val="Enter subtitle:"/>
                <w:id w:val="541102329"/>
                <w:placeholder>
                  <w:docPart w:val="F6C9A93BF61A412D9C88DD58BC8EA865"/>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245E60" w:rsidRPr="000710CC">
                  <w:rPr>
                    <w:rFonts w:ascii="Times New Roman" w:hAnsi="Times New Roman"/>
                  </w:rPr>
                  <w:t xml:space="preserve">Group name: </w:t>
                </w:r>
                <w:r w:rsidR="004C4F2C" w:rsidRPr="000710CC">
                  <w:rPr>
                    <w:rFonts w:ascii="Times New Roman" w:hAnsi="Times New Roman"/>
                  </w:rPr>
                  <w:t>404 Not Found</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rsidRPr="000710CC" w14:paraId="2D806F1F" w14:textId="77777777" w:rsidTr="00052A4A">
        <w:tc>
          <w:tcPr>
            <w:tcW w:w="10080" w:type="dxa"/>
            <w:tcMar>
              <w:top w:w="432" w:type="dxa"/>
              <w:left w:w="2448" w:type="dxa"/>
              <w:right w:w="432" w:type="dxa"/>
            </w:tcMar>
          </w:tcPr>
          <w:p w14:paraId="5C972557" w14:textId="3A29AE28" w:rsidR="00D4773D" w:rsidRPr="00726023" w:rsidRDefault="00245E60" w:rsidP="00A5429D">
            <w:pPr>
              <w:pStyle w:val="Abstract"/>
              <w:rPr>
                <w:rFonts w:ascii="Times New Roman" w:hAnsi="Times New Roman"/>
                <w:sz w:val="24"/>
                <w:szCs w:val="24"/>
              </w:rPr>
            </w:pPr>
            <w:r w:rsidRPr="00726023">
              <w:rPr>
                <w:rFonts w:ascii="Times New Roman" w:hAnsi="Times New Roman"/>
                <w:sz w:val="24"/>
                <w:szCs w:val="24"/>
              </w:rPr>
              <w:t>Software Engineering (</w:t>
            </w:r>
            <w:proofErr w:type="spellStart"/>
            <w:r w:rsidRPr="00726023">
              <w:rPr>
                <w:rFonts w:ascii="Times New Roman" w:hAnsi="Times New Roman"/>
                <w:sz w:val="24"/>
                <w:szCs w:val="24"/>
              </w:rPr>
              <w:t>CSc</w:t>
            </w:r>
            <w:proofErr w:type="spellEnd"/>
            <w:r w:rsidRPr="00726023">
              <w:rPr>
                <w:rFonts w:ascii="Times New Roman" w:hAnsi="Times New Roman"/>
                <w:sz w:val="24"/>
                <w:szCs w:val="24"/>
              </w:rPr>
              <w:t xml:space="preserve"> 4350) - Spring 2018</w:t>
            </w:r>
            <w:r w:rsidRPr="00726023">
              <w:rPr>
                <w:rFonts w:ascii="Times New Roman" w:hAnsi="Times New Roman"/>
                <w:sz w:val="24"/>
                <w:szCs w:val="24"/>
              </w:rPr>
              <w:br/>
              <w:t xml:space="preserve">Members: </w:t>
            </w:r>
            <w:r w:rsidR="0031296B" w:rsidRPr="00726023">
              <w:rPr>
                <w:rFonts w:ascii="Times New Roman" w:hAnsi="Times New Roman"/>
                <w:sz w:val="24"/>
                <w:szCs w:val="24"/>
              </w:rPr>
              <w:t xml:space="preserve">Ever Lopez, </w:t>
            </w:r>
            <w:r w:rsidR="00037FA6" w:rsidRPr="00726023">
              <w:rPr>
                <w:rFonts w:ascii="Times New Roman" w:hAnsi="Times New Roman"/>
                <w:sz w:val="24"/>
                <w:szCs w:val="24"/>
              </w:rPr>
              <w:t xml:space="preserve">Dung Dang, </w:t>
            </w:r>
            <w:r w:rsidRPr="00726023">
              <w:rPr>
                <w:rFonts w:ascii="Times New Roman" w:hAnsi="Times New Roman"/>
                <w:sz w:val="24"/>
                <w:szCs w:val="24"/>
              </w:rPr>
              <w:t xml:space="preserve">Hamza Padania, </w:t>
            </w:r>
            <w:proofErr w:type="spellStart"/>
            <w:r w:rsidRPr="00726023">
              <w:rPr>
                <w:rFonts w:ascii="Times New Roman" w:hAnsi="Times New Roman"/>
                <w:sz w:val="24"/>
                <w:szCs w:val="24"/>
              </w:rPr>
              <w:t>Mohammedzaeem</w:t>
            </w:r>
            <w:proofErr w:type="spellEnd"/>
            <w:r w:rsidRPr="00726023">
              <w:rPr>
                <w:rFonts w:ascii="Times New Roman" w:hAnsi="Times New Roman"/>
                <w:sz w:val="24"/>
                <w:szCs w:val="24"/>
              </w:rPr>
              <w:t xml:space="preserve"> </w:t>
            </w:r>
            <w:proofErr w:type="spellStart"/>
            <w:r w:rsidRPr="00726023">
              <w:rPr>
                <w:rFonts w:ascii="Times New Roman" w:hAnsi="Times New Roman"/>
                <w:sz w:val="24"/>
                <w:szCs w:val="24"/>
              </w:rPr>
              <w:t>Momin</w:t>
            </w:r>
            <w:proofErr w:type="spellEnd"/>
            <w:r w:rsidRPr="00726023">
              <w:rPr>
                <w:rFonts w:ascii="Times New Roman" w:hAnsi="Times New Roman"/>
                <w:sz w:val="24"/>
                <w:szCs w:val="24"/>
              </w:rPr>
              <w:t xml:space="preserve">, </w:t>
            </w:r>
            <w:proofErr w:type="spellStart"/>
            <w:r w:rsidRPr="00726023">
              <w:rPr>
                <w:rFonts w:ascii="Times New Roman" w:hAnsi="Times New Roman"/>
                <w:sz w:val="24"/>
                <w:szCs w:val="24"/>
              </w:rPr>
              <w:t>SanHwan</w:t>
            </w:r>
            <w:proofErr w:type="spellEnd"/>
            <w:r w:rsidR="0031296B" w:rsidRPr="00726023">
              <w:rPr>
                <w:rFonts w:ascii="Times New Roman" w:hAnsi="Times New Roman"/>
                <w:sz w:val="24"/>
                <w:szCs w:val="24"/>
              </w:rPr>
              <w:t xml:space="preserve"> Park</w:t>
            </w:r>
          </w:p>
        </w:tc>
      </w:tr>
    </w:tbl>
    <w:p w14:paraId="7B85E9C7" w14:textId="0EAEC8F6" w:rsidR="003D651B" w:rsidRPr="000710CC" w:rsidRDefault="003D651B" w:rsidP="00DC305C">
      <w:pPr>
        <w:rPr>
          <w:rFonts w:ascii="Times New Roman" w:eastAsia="Times New Roman" w:hAnsi="Times New Roman"/>
        </w:rPr>
      </w:pPr>
    </w:p>
    <w:p w14:paraId="626049B3" w14:textId="77777777" w:rsidR="003D651B" w:rsidRPr="000710CC" w:rsidRDefault="003D651B">
      <w:pPr>
        <w:rPr>
          <w:rFonts w:ascii="Times New Roman" w:eastAsia="Times New Roman" w:hAnsi="Times New Roman"/>
        </w:rPr>
      </w:pPr>
      <w:r w:rsidRPr="000710CC">
        <w:rPr>
          <w:rFonts w:ascii="Times New Roman" w:eastAsia="Times New Roman" w:hAnsi="Times New Roman"/>
        </w:rPr>
        <w:br w:type="page"/>
      </w:r>
    </w:p>
    <w:p w14:paraId="0DE9C26C" w14:textId="77777777" w:rsidR="00726023" w:rsidRPr="00726023" w:rsidRDefault="00726023" w:rsidP="00726023">
      <w:pPr>
        <w:rPr>
          <w:rFonts w:ascii="Times New Roman" w:hAnsi="Times New Roman"/>
          <w:sz w:val="24"/>
          <w:szCs w:val="24"/>
        </w:rPr>
      </w:pPr>
      <w:r w:rsidRPr="00726023">
        <w:rPr>
          <w:rFonts w:ascii="Times New Roman" w:hAnsi="Times New Roman"/>
          <w:sz w:val="24"/>
          <w:szCs w:val="24"/>
        </w:rPr>
        <w:lastRenderedPageBreak/>
        <w:t>CSC 4350 - Software Engineering</w:t>
      </w:r>
    </w:p>
    <w:p w14:paraId="5BD466C0" w14:textId="77777777" w:rsidR="00726023" w:rsidRPr="00726023" w:rsidRDefault="00726023" w:rsidP="00726023">
      <w:pPr>
        <w:rPr>
          <w:rFonts w:ascii="Times New Roman" w:hAnsi="Times New Roman"/>
          <w:sz w:val="24"/>
          <w:szCs w:val="24"/>
        </w:rPr>
      </w:pPr>
      <w:r w:rsidRPr="00726023">
        <w:rPr>
          <w:rFonts w:ascii="Times New Roman" w:hAnsi="Times New Roman"/>
          <w:sz w:val="24"/>
          <w:szCs w:val="24"/>
        </w:rPr>
        <w:t>Spring 2018</w:t>
      </w:r>
    </w:p>
    <w:p w14:paraId="7E76B275" w14:textId="77777777" w:rsidR="00726023" w:rsidRPr="00726023" w:rsidRDefault="00726023" w:rsidP="00726023">
      <w:pPr>
        <w:rPr>
          <w:rFonts w:ascii="Times New Roman" w:hAnsi="Times New Roman"/>
          <w:sz w:val="24"/>
          <w:szCs w:val="24"/>
        </w:rPr>
      </w:pPr>
      <w:r w:rsidRPr="00726023">
        <w:rPr>
          <w:rFonts w:ascii="Times New Roman" w:hAnsi="Times New Roman"/>
          <w:sz w:val="24"/>
          <w:szCs w:val="24"/>
        </w:rPr>
        <w:t>Group: 404 Not Found</w:t>
      </w:r>
    </w:p>
    <w:p w14:paraId="2AA9231F" w14:textId="16BD81C9" w:rsidR="00726023" w:rsidRPr="00726023" w:rsidRDefault="00726023" w:rsidP="00726023">
      <w:pPr>
        <w:rPr>
          <w:rFonts w:ascii="Times New Roman" w:hAnsi="Times New Roman"/>
          <w:sz w:val="24"/>
          <w:szCs w:val="24"/>
        </w:rPr>
      </w:pPr>
      <w:r w:rsidRPr="00726023">
        <w:rPr>
          <w:rFonts w:ascii="Times New Roman" w:hAnsi="Times New Roman"/>
          <w:sz w:val="24"/>
          <w:szCs w:val="24"/>
        </w:rPr>
        <w:t xml:space="preserve">Members: Ever Lopez, Dung Dang, </w:t>
      </w:r>
      <w:proofErr w:type="spellStart"/>
      <w:r w:rsidRPr="00726023">
        <w:rPr>
          <w:rFonts w:ascii="Times New Roman" w:hAnsi="Times New Roman"/>
          <w:sz w:val="24"/>
          <w:szCs w:val="24"/>
        </w:rPr>
        <w:t>SangHwan</w:t>
      </w:r>
      <w:proofErr w:type="spellEnd"/>
      <w:r w:rsidRPr="00726023">
        <w:rPr>
          <w:rFonts w:ascii="Times New Roman" w:hAnsi="Times New Roman"/>
          <w:sz w:val="24"/>
          <w:szCs w:val="24"/>
        </w:rPr>
        <w:t xml:space="preserve"> Park, Hamza Padania, </w:t>
      </w:r>
      <w:proofErr w:type="spellStart"/>
      <w:r w:rsidRPr="00726023">
        <w:rPr>
          <w:rFonts w:ascii="Times New Roman" w:hAnsi="Times New Roman"/>
          <w:sz w:val="24"/>
          <w:szCs w:val="24"/>
        </w:rPr>
        <w:t>Mohamedzaeem</w:t>
      </w:r>
      <w:proofErr w:type="spellEnd"/>
      <w:r w:rsidRPr="00726023">
        <w:rPr>
          <w:rFonts w:ascii="Times New Roman" w:hAnsi="Times New Roman"/>
          <w:sz w:val="24"/>
          <w:szCs w:val="24"/>
        </w:rPr>
        <w:t xml:space="preserve"> </w:t>
      </w:r>
      <w:proofErr w:type="spellStart"/>
      <w:r w:rsidRPr="00726023">
        <w:rPr>
          <w:rFonts w:ascii="Times New Roman" w:hAnsi="Times New Roman"/>
          <w:sz w:val="24"/>
          <w:szCs w:val="24"/>
        </w:rPr>
        <w:t>Momin</w:t>
      </w:r>
      <w:proofErr w:type="spellEnd"/>
    </w:p>
    <w:p w14:paraId="35B53667" w14:textId="77777777" w:rsidR="00726023" w:rsidRPr="00726023" w:rsidRDefault="00726023" w:rsidP="00726023">
      <w:pPr>
        <w:rPr>
          <w:rFonts w:ascii="Times New Roman" w:hAnsi="Times New Roman"/>
          <w:sz w:val="24"/>
          <w:szCs w:val="24"/>
        </w:rPr>
      </w:pPr>
      <w:r w:rsidRPr="00726023">
        <w:rPr>
          <w:rFonts w:ascii="Times New Roman" w:hAnsi="Times New Roman"/>
          <w:sz w:val="24"/>
          <w:szCs w:val="24"/>
        </w:rPr>
        <w:t>01/23/2018</w:t>
      </w:r>
    </w:p>
    <w:p w14:paraId="628CE0D9" w14:textId="5BFD2563" w:rsidR="00726023" w:rsidRPr="00726023" w:rsidRDefault="00726023" w:rsidP="00726023">
      <w:pPr>
        <w:rPr>
          <w:rFonts w:ascii="Times New Roman" w:hAnsi="Times New Roman"/>
          <w:sz w:val="24"/>
          <w:szCs w:val="24"/>
        </w:rPr>
      </w:pPr>
      <w:bookmarkStart w:id="0" w:name="_GoBack"/>
      <w:bookmarkEnd w:id="0"/>
    </w:p>
    <w:p w14:paraId="519ADAEB" w14:textId="57A32662" w:rsidR="00726023" w:rsidRPr="00726023" w:rsidRDefault="00726023" w:rsidP="00726023">
      <w:pPr>
        <w:rPr>
          <w:rFonts w:ascii="Times New Roman" w:hAnsi="Times New Roman"/>
          <w:sz w:val="24"/>
          <w:szCs w:val="24"/>
        </w:rPr>
      </w:pPr>
      <w:r w:rsidRPr="00726023">
        <w:rPr>
          <w:rFonts w:ascii="Times New Roman" w:hAnsi="Times New Roman"/>
          <w:sz w:val="24"/>
          <w:szCs w:val="24"/>
        </w:rPr>
        <w:t xml:space="preserve">Project Idea: </w:t>
      </w:r>
      <w:r>
        <w:rPr>
          <w:rFonts w:ascii="Times New Roman" w:hAnsi="Times New Roman"/>
          <w:sz w:val="24"/>
          <w:szCs w:val="24"/>
        </w:rPr>
        <w:t>Study Match</w:t>
      </w:r>
    </w:p>
    <w:p w14:paraId="3CCD4D67" w14:textId="77777777" w:rsidR="00726023" w:rsidRPr="00726023" w:rsidRDefault="00726023" w:rsidP="00726023">
      <w:pPr>
        <w:rPr>
          <w:rFonts w:ascii="Times New Roman" w:hAnsi="Times New Roman"/>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6023" w:rsidRPr="00726023" w14:paraId="664F7167" w14:textId="77777777" w:rsidTr="0018696E">
        <w:trPr>
          <w:trHeight w:val="420"/>
        </w:trPr>
        <w:tc>
          <w:tcPr>
            <w:tcW w:w="9360" w:type="dxa"/>
            <w:gridSpan w:val="3"/>
            <w:shd w:val="clear" w:color="auto" w:fill="auto"/>
            <w:tcMar>
              <w:top w:w="100" w:type="dxa"/>
              <w:left w:w="100" w:type="dxa"/>
              <w:bottom w:w="100" w:type="dxa"/>
              <w:right w:w="100" w:type="dxa"/>
            </w:tcMar>
          </w:tcPr>
          <w:p w14:paraId="2B1F2EB4"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Panther Coders</w:t>
            </w:r>
          </w:p>
        </w:tc>
      </w:tr>
      <w:tr w:rsidR="00726023" w:rsidRPr="00726023" w14:paraId="388E8DAD" w14:textId="77777777" w:rsidTr="0018696E">
        <w:tc>
          <w:tcPr>
            <w:tcW w:w="3120" w:type="dxa"/>
            <w:shd w:val="clear" w:color="auto" w:fill="auto"/>
            <w:tcMar>
              <w:top w:w="100" w:type="dxa"/>
              <w:left w:w="100" w:type="dxa"/>
              <w:bottom w:w="100" w:type="dxa"/>
              <w:right w:w="100" w:type="dxa"/>
            </w:tcMar>
          </w:tcPr>
          <w:p w14:paraId="10BE573C"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Member</w:t>
            </w:r>
          </w:p>
        </w:tc>
        <w:tc>
          <w:tcPr>
            <w:tcW w:w="3120" w:type="dxa"/>
            <w:shd w:val="clear" w:color="auto" w:fill="auto"/>
            <w:tcMar>
              <w:top w:w="100" w:type="dxa"/>
              <w:left w:w="100" w:type="dxa"/>
              <w:bottom w:w="100" w:type="dxa"/>
              <w:right w:w="100" w:type="dxa"/>
            </w:tcMar>
          </w:tcPr>
          <w:p w14:paraId="712551F7"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Role</w:t>
            </w:r>
          </w:p>
        </w:tc>
        <w:tc>
          <w:tcPr>
            <w:tcW w:w="3120" w:type="dxa"/>
            <w:shd w:val="clear" w:color="auto" w:fill="auto"/>
            <w:tcMar>
              <w:top w:w="100" w:type="dxa"/>
              <w:left w:w="100" w:type="dxa"/>
              <w:bottom w:w="100" w:type="dxa"/>
              <w:right w:w="100" w:type="dxa"/>
            </w:tcMar>
          </w:tcPr>
          <w:p w14:paraId="3FC66146"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Capabilities</w:t>
            </w:r>
          </w:p>
        </w:tc>
      </w:tr>
      <w:tr w:rsidR="00726023" w:rsidRPr="00726023" w14:paraId="06391590" w14:textId="77777777" w:rsidTr="0018696E">
        <w:tc>
          <w:tcPr>
            <w:tcW w:w="3120" w:type="dxa"/>
            <w:shd w:val="clear" w:color="auto" w:fill="auto"/>
            <w:tcMar>
              <w:top w:w="100" w:type="dxa"/>
              <w:left w:w="100" w:type="dxa"/>
              <w:bottom w:w="100" w:type="dxa"/>
              <w:right w:w="100" w:type="dxa"/>
            </w:tcMar>
          </w:tcPr>
          <w:p w14:paraId="4FDDF81E"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Dung Dang</w:t>
            </w:r>
          </w:p>
        </w:tc>
        <w:tc>
          <w:tcPr>
            <w:tcW w:w="3120" w:type="dxa"/>
            <w:shd w:val="clear" w:color="auto" w:fill="auto"/>
            <w:tcMar>
              <w:top w:w="100" w:type="dxa"/>
              <w:left w:w="100" w:type="dxa"/>
              <w:bottom w:w="100" w:type="dxa"/>
              <w:right w:w="100" w:type="dxa"/>
            </w:tcMar>
          </w:tcPr>
          <w:p w14:paraId="118481AD"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 xml:space="preserve">Tester / Reports </w:t>
            </w:r>
          </w:p>
        </w:tc>
        <w:tc>
          <w:tcPr>
            <w:tcW w:w="3120" w:type="dxa"/>
            <w:shd w:val="clear" w:color="auto" w:fill="auto"/>
            <w:tcMar>
              <w:top w:w="100" w:type="dxa"/>
              <w:left w:w="100" w:type="dxa"/>
              <w:bottom w:w="100" w:type="dxa"/>
              <w:right w:w="100" w:type="dxa"/>
            </w:tcMar>
          </w:tcPr>
          <w:p w14:paraId="236F771B"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Java, project management</w:t>
            </w:r>
          </w:p>
        </w:tc>
      </w:tr>
      <w:tr w:rsidR="00726023" w:rsidRPr="00726023" w14:paraId="53DE3D9C" w14:textId="77777777" w:rsidTr="0018696E">
        <w:tc>
          <w:tcPr>
            <w:tcW w:w="3120" w:type="dxa"/>
            <w:shd w:val="clear" w:color="auto" w:fill="auto"/>
            <w:tcMar>
              <w:top w:w="100" w:type="dxa"/>
              <w:left w:w="100" w:type="dxa"/>
              <w:bottom w:w="100" w:type="dxa"/>
              <w:right w:w="100" w:type="dxa"/>
            </w:tcMar>
          </w:tcPr>
          <w:p w14:paraId="56FCE51E" w14:textId="77777777" w:rsidR="00726023" w:rsidRPr="00726023" w:rsidRDefault="00726023" w:rsidP="0018696E">
            <w:pPr>
              <w:widowControl w:val="0"/>
              <w:spacing w:line="240" w:lineRule="auto"/>
              <w:rPr>
                <w:rFonts w:ascii="Times New Roman" w:hAnsi="Times New Roman"/>
                <w:sz w:val="24"/>
                <w:szCs w:val="24"/>
              </w:rPr>
            </w:pPr>
            <w:proofErr w:type="spellStart"/>
            <w:r w:rsidRPr="00726023">
              <w:rPr>
                <w:rFonts w:ascii="Times New Roman" w:hAnsi="Times New Roman"/>
                <w:sz w:val="24"/>
                <w:szCs w:val="24"/>
              </w:rPr>
              <w:t>SangHwan</w:t>
            </w:r>
            <w:proofErr w:type="spellEnd"/>
            <w:r w:rsidRPr="00726023">
              <w:rPr>
                <w:rFonts w:ascii="Times New Roman" w:hAnsi="Times New Roman"/>
                <w:sz w:val="24"/>
                <w:szCs w:val="24"/>
              </w:rPr>
              <w:t xml:space="preserve"> Park</w:t>
            </w:r>
          </w:p>
        </w:tc>
        <w:tc>
          <w:tcPr>
            <w:tcW w:w="3120" w:type="dxa"/>
            <w:shd w:val="clear" w:color="auto" w:fill="auto"/>
            <w:tcMar>
              <w:top w:w="100" w:type="dxa"/>
              <w:left w:w="100" w:type="dxa"/>
              <w:bottom w:w="100" w:type="dxa"/>
              <w:right w:w="100" w:type="dxa"/>
            </w:tcMar>
          </w:tcPr>
          <w:p w14:paraId="3EEE8564"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Front-End / Tester / Reports</w:t>
            </w:r>
          </w:p>
        </w:tc>
        <w:tc>
          <w:tcPr>
            <w:tcW w:w="3120" w:type="dxa"/>
            <w:shd w:val="clear" w:color="auto" w:fill="auto"/>
            <w:tcMar>
              <w:top w:w="100" w:type="dxa"/>
              <w:left w:w="100" w:type="dxa"/>
              <w:bottom w:w="100" w:type="dxa"/>
              <w:right w:w="100" w:type="dxa"/>
            </w:tcMar>
          </w:tcPr>
          <w:p w14:paraId="5F8030D5"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Java, MySQL, html5(CSS)</w:t>
            </w:r>
          </w:p>
        </w:tc>
      </w:tr>
      <w:tr w:rsidR="00726023" w:rsidRPr="00726023" w14:paraId="698582BE" w14:textId="77777777" w:rsidTr="0018696E">
        <w:tc>
          <w:tcPr>
            <w:tcW w:w="3120" w:type="dxa"/>
            <w:shd w:val="clear" w:color="auto" w:fill="auto"/>
            <w:tcMar>
              <w:top w:w="100" w:type="dxa"/>
              <w:left w:w="100" w:type="dxa"/>
              <w:bottom w:w="100" w:type="dxa"/>
              <w:right w:w="100" w:type="dxa"/>
            </w:tcMar>
          </w:tcPr>
          <w:p w14:paraId="0FEE6889"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Ever Lopez</w:t>
            </w:r>
          </w:p>
        </w:tc>
        <w:tc>
          <w:tcPr>
            <w:tcW w:w="3120" w:type="dxa"/>
            <w:shd w:val="clear" w:color="auto" w:fill="auto"/>
            <w:tcMar>
              <w:top w:w="100" w:type="dxa"/>
              <w:left w:w="100" w:type="dxa"/>
              <w:bottom w:w="100" w:type="dxa"/>
              <w:right w:w="100" w:type="dxa"/>
            </w:tcMar>
          </w:tcPr>
          <w:p w14:paraId="482D0199"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 xml:space="preserve">Coordinator / Documentation / Front-End/ </w:t>
            </w:r>
          </w:p>
        </w:tc>
        <w:tc>
          <w:tcPr>
            <w:tcW w:w="3120" w:type="dxa"/>
            <w:shd w:val="clear" w:color="auto" w:fill="auto"/>
            <w:tcMar>
              <w:top w:w="100" w:type="dxa"/>
              <w:left w:w="100" w:type="dxa"/>
              <w:bottom w:w="100" w:type="dxa"/>
              <w:right w:w="100" w:type="dxa"/>
            </w:tcMar>
          </w:tcPr>
          <w:p w14:paraId="01A31C68"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Project Management, Java, HTML, CSS</w:t>
            </w:r>
          </w:p>
        </w:tc>
      </w:tr>
      <w:tr w:rsidR="00726023" w:rsidRPr="00726023" w14:paraId="02E34F46" w14:textId="77777777" w:rsidTr="0018696E">
        <w:tc>
          <w:tcPr>
            <w:tcW w:w="3120" w:type="dxa"/>
            <w:shd w:val="clear" w:color="auto" w:fill="auto"/>
            <w:tcMar>
              <w:top w:w="100" w:type="dxa"/>
              <w:left w:w="100" w:type="dxa"/>
              <w:bottom w:w="100" w:type="dxa"/>
              <w:right w:w="100" w:type="dxa"/>
            </w:tcMar>
          </w:tcPr>
          <w:p w14:paraId="41F59F5F"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Hamza Padania</w:t>
            </w:r>
          </w:p>
        </w:tc>
        <w:tc>
          <w:tcPr>
            <w:tcW w:w="3120" w:type="dxa"/>
            <w:shd w:val="clear" w:color="auto" w:fill="auto"/>
            <w:tcMar>
              <w:top w:w="100" w:type="dxa"/>
              <w:left w:w="100" w:type="dxa"/>
              <w:bottom w:w="100" w:type="dxa"/>
              <w:right w:w="100" w:type="dxa"/>
            </w:tcMar>
          </w:tcPr>
          <w:p w14:paraId="06EFD77B"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Videos / Documentation / Reports</w:t>
            </w:r>
          </w:p>
        </w:tc>
        <w:tc>
          <w:tcPr>
            <w:tcW w:w="3120" w:type="dxa"/>
            <w:shd w:val="clear" w:color="auto" w:fill="auto"/>
            <w:tcMar>
              <w:top w:w="100" w:type="dxa"/>
              <w:left w:w="100" w:type="dxa"/>
              <w:bottom w:w="100" w:type="dxa"/>
              <w:right w:w="100" w:type="dxa"/>
            </w:tcMar>
          </w:tcPr>
          <w:p w14:paraId="3A2A469A"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Java, Project Management, Data</w:t>
            </w:r>
          </w:p>
        </w:tc>
      </w:tr>
      <w:tr w:rsidR="00726023" w:rsidRPr="00726023" w14:paraId="5C061678" w14:textId="77777777" w:rsidTr="0018696E">
        <w:tc>
          <w:tcPr>
            <w:tcW w:w="3120" w:type="dxa"/>
            <w:shd w:val="clear" w:color="auto" w:fill="auto"/>
            <w:tcMar>
              <w:top w:w="100" w:type="dxa"/>
              <w:left w:w="100" w:type="dxa"/>
              <w:bottom w:w="100" w:type="dxa"/>
              <w:right w:w="100" w:type="dxa"/>
            </w:tcMar>
          </w:tcPr>
          <w:p w14:paraId="6564F549" w14:textId="77777777" w:rsidR="00726023" w:rsidRPr="00726023" w:rsidRDefault="00726023" w:rsidP="0018696E">
            <w:pPr>
              <w:widowControl w:val="0"/>
              <w:spacing w:line="240" w:lineRule="auto"/>
              <w:rPr>
                <w:rFonts w:ascii="Times New Roman" w:hAnsi="Times New Roman"/>
                <w:sz w:val="24"/>
                <w:szCs w:val="24"/>
              </w:rPr>
            </w:pPr>
            <w:proofErr w:type="spellStart"/>
            <w:r w:rsidRPr="00726023">
              <w:rPr>
                <w:rFonts w:ascii="Times New Roman" w:hAnsi="Times New Roman"/>
                <w:sz w:val="24"/>
                <w:szCs w:val="24"/>
              </w:rPr>
              <w:t>Mohammedzaeem</w:t>
            </w:r>
            <w:proofErr w:type="spellEnd"/>
            <w:r w:rsidRPr="00726023">
              <w:rPr>
                <w:rFonts w:ascii="Times New Roman" w:hAnsi="Times New Roman"/>
                <w:sz w:val="24"/>
                <w:szCs w:val="24"/>
              </w:rPr>
              <w:t xml:space="preserve"> </w:t>
            </w:r>
            <w:proofErr w:type="spellStart"/>
            <w:r w:rsidRPr="00726023">
              <w:rPr>
                <w:rFonts w:ascii="Times New Roman" w:hAnsi="Times New Roman"/>
                <w:sz w:val="24"/>
                <w:szCs w:val="24"/>
              </w:rPr>
              <w:t>Momin</w:t>
            </w:r>
            <w:proofErr w:type="spellEnd"/>
          </w:p>
        </w:tc>
        <w:tc>
          <w:tcPr>
            <w:tcW w:w="3120" w:type="dxa"/>
            <w:shd w:val="clear" w:color="auto" w:fill="auto"/>
            <w:tcMar>
              <w:top w:w="100" w:type="dxa"/>
              <w:left w:w="100" w:type="dxa"/>
              <w:bottom w:w="100" w:type="dxa"/>
              <w:right w:w="100" w:type="dxa"/>
            </w:tcMar>
          </w:tcPr>
          <w:p w14:paraId="6D22EEF3"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Back-End / Tester</w:t>
            </w:r>
          </w:p>
        </w:tc>
        <w:tc>
          <w:tcPr>
            <w:tcW w:w="3120" w:type="dxa"/>
            <w:shd w:val="clear" w:color="auto" w:fill="auto"/>
            <w:tcMar>
              <w:top w:w="100" w:type="dxa"/>
              <w:left w:w="100" w:type="dxa"/>
              <w:bottom w:w="100" w:type="dxa"/>
              <w:right w:w="100" w:type="dxa"/>
            </w:tcMar>
          </w:tcPr>
          <w:p w14:paraId="7035D3AA" w14:textId="77777777" w:rsidR="00726023" w:rsidRPr="00726023" w:rsidRDefault="00726023" w:rsidP="0018696E">
            <w:pPr>
              <w:widowControl w:val="0"/>
              <w:spacing w:line="240" w:lineRule="auto"/>
              <w:rPr>
                <w:rFonts w:ascii="Times New Roman" w:hAnsi="Times New Roman"/>
                <w:sz w:val="24"/>
                <w:szCs w:val="24"/>
              </w:rPr>
            </w:pPr>
            <w:r w:rsidRPr="00726023">
              <w:rPr>
                <w:rFonts w:ascii="Times New Roman" w:hAnsi="Times New Roman"/>
                <w:sz w:val="24"/>
                <w:szCs w:val="24"/>
              </w:rPr>
              <w:t>PHP, MYSQL, JAVA</w:t>
            </w:r>
          </w:p>
        </w:tc>
      </w:tr>
    </w:tbl>
    <w:p w14:paraId="7098E138" w14:textId="77777777" w:rsidR="00726023" w:rsidRDefault="00726023" w:rsidP="00726023"/>
    <w:p w14:paraId="397D1581" w14:textId="331CDA3B" w:rsidR="00052A4A" w:rsidRPr="000710CC" w:rsidRDefault="00052A4A" w:rsidP="00DC305C">
      <w:pPr>
        <w:rPr>
          <w:rFonts w:ascii="Times New Roman" w:eastAsia="Times New Roman" w:hAnsi="Times New Roman"/>
        </w:rPr>
      </w:pPr>
    </w:p>
    <w:p w14:paraId="3C34D9FD" w14:textId="5CC4D2E7" w:rsidR="000904E5" w:rsidRPr="000710CC" w:rsidRDefault="000904E5" w:rsidP="00DC305C">
      <w:pPr>
        <w:rPr>
          <w:rFonts w:ascii="Times New Roman" w:eastAsia="Times New Roman" w:hAnsi="Times New Roman"/>
        </w:rPr>
      </w:pPr>
    </w:p>
    <w:p w14:paraId="05DBD145" w14:textId="2AA4E73E" w:rsidR="000904E5" w:rsidRPr="000710CC" w:rsidRDefault="000904E5" w:rsidP="00DC305C">
      <w:pPr>
        <w:rPr>
          <w:rFonts w:ascii="Times New Roman" w:eastAsia="Times New Roman" w:hAnsi="Times New Roman"/>
        </w:rPr>
      </w:pPr>
    </w:p>
    <w:p w14:paraId="1347F43E" w14:textId="4FF5DDF8" w:rsidR="000904E5" w:rsidRPr="000710CC" w:rsidRDefault="000904E5" w:rsidP="00DC305C">
      <w:pPr>
        <w:rPr>
          <w:rFonts w:ascii="Times New Roman" w:eastAsia="Times New Roman" w:hAnsi="Times New Roman"/>
        </w:rPr>
      </w:pPr>
    </w:p>
    <w:p w14:paraId="7071278F" w14:textId="0CE11A3B" w:rsidR="000904E5" w:rsidRPr="000710CC" w:rsidRDefault="000904E5" w:rsidP="00DC305C">
      <w:pPr>
        <w:rPr>
          <w:rFonts w:ascii="Times New Roman" w:eastAsia="Times New Roman" w:hAnsi="Times New Roman"/>
        </w:rPr>
      </w:pPr>
    </w:p>
    <w:bookmarkStart w:id="1" w:name="_MON_1578252798"/>
    <w:bookmarkEnd w:id="1"/>
    <w:p w14:paraId="14CB10D6" w14:textId="293E7E26" w:rsidR="000904E5" w:rsidRPr="000710CC" w:rsidRDefault="000904E5" w:rsidP="00DC305C">
      <w:pPr>
        <w:rPr>
          <w:rFonts w:ascii="Times New Roman" w:eastAsia="Times New Roman" w:hAnsi="Times New Roman"/>
        </w:rPr>
      </w:pPr>
      <w:r w:rsidRPr="000710CC">
        <w:rPr>
          <w:rFonts w:ascii="Times New Roman" w:eastAsia="Times New Roman" w:hAnsi="Times New Roman"/>
        </w:rPr>
        <w:object w:dxaOrig="9360" w:dyaOrig="12586" w14:anchorId="06BCD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629.15pt" o:ole="">
            <v:imagedata r:id="rId9" o:title=""/>
          </v:shape>
          <o:OLEObject Type="Embed" ProgID="Word.Document.8" ShapeID="_x0000_i1027" DrawAspect="Content" ObjectID="_1585758639" r:id="rId10">
            <o:FieldCodes>\s</o:FieldCodes>
          </o:OLEObject>
        </w:object>
      </w:r>
    </w:p>
    <w:bookmarkStart w:id="2" w:name="_MON_1578254072"/>
    <w:bookmarkEnd w:id="2"/>
    <w:p w14:paraId="522DA06B" w14:textId="2168E459" w:rsidR="001874A7" w:rsidRPr="000710CC" w:rsidRDefault="0003043B" w:rsidP="0003043B">
      <w:pPr>
        <w:rPr>
          <w:rFonts w:ascii="Times New Roman" w:eastAsia="Times New Roman" w:hAnsi="Times New Roman"/>
        </w:rPr>
      </w:pPr>
      <w:r w:rsidRPr="000710CC">
        <w:rPr>
          <w:rFonts w:ascii="Times New Roman" w:eastAsia="Times New Roman" w:hAnsi="Times New Roman"/>
        </w:rPr>
        <w:object w:dxaOrig="9360" w:dyaOrig="12783" w14:anchorId="3399C809">
          <v:shape id="_x0000_i1028" type="#_x0000_t75" style="width:468pt;height:639pt" o:ole="">
            <v:imagedata r:id="rId11" o:title=""/>
          </v:shape>
          <o:OLEObject Type="Embed" ProgID="Word.Document.12" ShapeID="_x0000_i1028" DrawAspect="Content" ObjectID="_1585758640" r:id="rId12">
            <o:FieldCodes>\s</o:FieldCodes>
          </o:OLEObject>
        </w:object>
      </w:r>
    </w:p>
    <w:tbl>
      <w:tblPr>
        <w:tblStyle w:val="TableGrid"/>
        <w:tblpPr w:leftFromText="180" w:rightFromText="180" w:vertAnchor="text" w:horzAnchor="margin" w:tblpY="13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40"/>
        <w:gridCol w:w="5040"/>
      </w:tblGrid>
      <w:tr w:rsidR="00B54FF1" w:rsidRPr="000710CC" w14:paraId="364E5B1E" w14:textId="77777777" w:rsidTr="00AD72A0">
        <w:tc>
          <w:tcPr>
            <w:tcW w:w="2500" w:type="pct"/>
          </w:tcPr>
          <w:p w14:paraId="2372845E" w14:textId="269370BA" w:rsidR="00B54FF1" w:rsidRPr="000710CC" w:rsidRDefault="00B16607" w:rsidP="00AD72A0">
            <w:pPr>
              <w:pStyle w:val="PersonalName"/>
              <w:rPr>
                <w:rFonts w:ascii="Times New Roman" w:hAnsi="Times New Roman" w:cs="Times New Roman"/>
                <w:sz w:val="44"/>
              </w:rPr>
            </w:pPr>
            <w:sdt>
              <w:sdtPr>
                <w:rPr>
                  <w:rFonts w:ascii="Times New Roman" w:hAnsi="Times New Roman" w:cs="Times New Roman"/>
                  <w:color w:val="auto"/>
                  <w:sz w:val="28"/>
                  <w:szCs w:val="28"/>
                </w:rPr>
                <w:id w:val="26081749"/>
                <w:placeholder>
                  <w:docPart w:val="B2AEDE66229544F49B6F59D8EA8436E5"/>
                </w:placeholder>
                <w:dataBinding w:prefixMappings="xmlns:ns0='http://schemas.openxmlformats.org/package/2006/metadata/core-properties' xmlns:ns1='http://purl.org/dc/elements/1.1/'" w:xpath="/ns0:coreProperties[1]/ns1:creator[1]" w:storeItemID="{6C3C8BC8-F283-45AE-878A-BAB7291924A1}"/>
                <w:text/>
              </w:sdtPr>
              <w:sdtEndPr/>
              <w:sdtContent>
                <w:r w:rsidR="00B54FF1" w:rsidRPr="000710CC">
                  <w:rPr>
                    <w:rFonts w:ascii="Times New Roman" w:hAnsi="Times New Roman" w:cs="Times New Roman"/>
                    <w:color w:val="auto"/>
                    <w:sz w:val="28"/>
                    <w:szCs w:val="28"/>
                  </w:rPr>
                  <w:t>Hamza</w:t>
                </w:r>
              </w:sdtContent>
            </w:sdt>
          </w:p>
          <w:p w14:paraId="7B4CCCE8" w14:textId="77777777" w:rsidR="00B54FF1" w:rsidRPr="000710CC" w:rsidRDefault="00B54FF1" w:rsidP="00AD72A0">
            <w:pPr>
              <w:pStyle w:val="NoSpacing"/>
              <w:rPr>
                <w:rFonts w:ascii="Times New Roman" w:hAnsi="Times New Roman" w:cs="Times New Roman"/>
                <w:sz w:val="20"/>
              </w:rPr>
            </w:pPr>
            <w:r w:rsidRPr="000710CC">
              <w:rPr>
                <w:rFonts w:ascii="Times New Roman" w:hAnsi="Times New Roman" w:cs="Times New Roman"/>
                <w:sz w:val="20"/>
              </w:rPr>
              <w:t>404-695-3303</w:t>
            </w:r>
          </w:p>
          <w:p w14:paraId="4C5DDA6A" w14:textId="77777777" w:rsidR="00B54FF1" w:rsidRPr="000710CC" w:rsidRDefault="00B54FF1" w:rsidP="00AD72A0">
            <w:pPr>
              <w:pStyle w:val="NoSpacing"/>
              <w:rPr>
                <w:rFonts w:ascii="Times New Roman" w:hAnsi="Times New Roman" w:cs="Times New Roman"/>
                <w:sz w:val="20"/>
              </w:rPr>
            </w:pPr>
            <w:r w:rsidRPr="000710CC">
              <w:rPr>
                <w:rFonts w:ascii="Times New Roman" w:hAnsi="Times New Roman" w:cs="Times New Roman"/>
                <w:sz w:val="20"/>
              </w:rPr>
              <w:t xml:space="preserve">7830 St. </w:t>
            </w:r>
            <w:proofErr w:type="spellStart"/>
            <w:r w:rsidRPr="000710CC">
              <w:rPr>
                <w:rFonts w:ascii="Times New Roman" w:hAnsi="Times New Roman" w:cs="Times New Roman"/>
                <w:sz w:val="20"/>
              </w:rPr>
              <w:t>Marlo</w:t>
            </w:r>
            <w:proofErr w:type="spellEnd"/>
            <w:r w:rsidRPr="000710CC">
              <w:rPr>
                <w:rFonts w:ascii="Times New Roman" w:hAnsi="Times New Roman" w:cs="Times New Roman"/>
                <w:sz w:val="20"/>
              </w:rPr>
              <w:t xml:space="preserve"> Country Club Parkway</w:t>
            </w:r>
          </w:p>
          <w:p w14:paraId="4790F158" w14:textId="77777777" w:rsidR="00B54FF1" w:rsidRPr="000710CC" w:rsidRDefault="00B54FF1" w:rsidP="00AD72A0">
            <w:pPr>
              <w:pStyle w:val="NoSpacing"/>
              <w:rPr>
                <w:rFonts w:ascii="Times New Roman" w:hAnsi="Times New Roman" w:cs="Times New Roman"/>
                <w:sz w:val="20"/>
              </w:rPr>
            </w:pPr>
            <w:r w:rsidRPr="000710CC">
              <w:rPr>
                <w:rFonts w:ascii="Times New Roman" w:hAnsi="Times New Roman" w:cs="Times New Roman"/>
                <w:sz w:val="20"/>
              </w:rPr>
              <w:t>Duluth, GA 30097</w:t>
            </w:r>
          </w:p>
          <w:p w14:paraId="1E8798D5" w14:textId="77777777" w:rsidR="00B54FF1" w:rsidRPr="000710CC" w:rsidRDefault="00B54FF1" w:rsidP="00AD72A0">
            <w:pPr>
              <w:pStyle w:val="NoSpacing"/>
              <w:rPr>
                <w:rFonts w:ascii="Times New Roman" w:hAnsi="Times New Roman" w:cs="Times New Roman"/>
                <w:sz w:val="20"/>
              </w:rPr>
            </w:pPr>
            <w:r w:rsidRPr="000710CC">
              <w:rPr>
                <w:rFonts w:ascii="Times New Roman" w:hAnsi="Times New Roman" w:cs="Times New Roman"/>
                <w:sz w:val="20"/>
              </w:rPr>
              <w:t>thehamzap@gmail.com</w:t>
            </w:r>
          </w:p>
          <w:p w14:paraId="52FEF161" w14:textId="77777777" w:rsidR="00B54FF1" w:rsidRPr="000710CC" w:rsidRDefault="00B54FF1" w:rsidP="00AD72A0">
            <w:pPr>
              <w:pStyle w:val="NoSpacing"/>
              <w:rPr>
                <w:rFonts w:ascii="Times New Roman" w:hAnsi="Times New Roman" w:cs="Times New Roman"/>
              </w:rPr>
            </w:pPr>
          </w:p>
        </w:tc>
        <w:tc>
          <w:tcPr>
            <w:tcW w:w="2500" w:type="pct"/>
          </w:tcPr>
          <w:p w14:paraId="197EF374" w14:textId="77777777" w:rsidR="00B54FF1" w:rsidRPr="000710CC" w:rsidRDefault="00B54FF1" w:rsidP="00AD72A0">
            <w:pPr>
              <w:pStyle w:val="NoSpacing"/>
              <w:jc w:val="right"/>
              <w:rPr>
                <w:rFonts w:ascii="Times New Roman" w:hAnsi="Times New Roman" w:cs="Times New Roman"/>
              </w:rPr>
            </w:pPr>
          </w:p>
        </w:tc>
      </w:tr>
    </w:tbl>
    <w:p w14:paraId="770A6DA7" w14:textId="77777777" w:rsidR="00B54FF1" w:rsidRPr="000710CC" w:rsidRDefault="00B54FF1" w:rsidP="00B54FF1">
      <w:pPr>
        <w:pStyle w:val="Section"/>
        <w:spacing w:before="0" w:after="0"/>
        <w:rPr>
          <w:rFonts w:ascii="Times New Roman" w:hAnsi="Times New Roman"/>
        </w:rPr>
      </w:pPr>
      <w:r w:rsidRPr="000710CC">
        <w:rPr>
          <w:rFonts w:ascii="Times New Roman" w:hAnsi="Times New Roman"/>
        </w:rPr>
        <w:t>Objective/Summary</w:t>
      </w:r>
    </w:p>
    <w:p w14:paraId="661DA51D" w14:textId="77777777" w:rsidR="00B54FF1" w:rsidRPr="000710CC" w:rsidRDefault="00B54FF1" w:rsidP="00B54FF1">
      <w:pPr>
        <w:rPr>
          <w:rFonts w:ascii="Times New Roman" w:hAnsi="Times New Roman"/>
          <w:sz w:val="20"/>
        </w:rPr>
      </w:pPr>
      <w:r w:rsidRPr="000710CC">
        <w:rPr>
          <w:rFonts w:ascii="Times New Roman" w:hAnsi="Times New Roman"/>
          <w:sz w:val="20"/>
        </w:rPr>
        <w:t xml:space="preserve">Highly enthusiastic and motivated student looking forward to pursuing a degree in the field </w:t>
      </w:r>
      <w:proofErr w:type="gramStart"/>
      <w:r w:rsidRPr="000710CC">
        <w:rPr>
          <w:rFonts w:ascii="Times New Roman" w:hAnsi="Times New Roman"/>
          <w:sz w:val="20"/>
        </w:rPr>
        <w:t>of  Computer</w:t>
      </w:r>
      <w:proofErr w:type="gramEnd"/>
      <w:r w:rsidRPr="000710CC">
        <w:rPr>
          <w:rFonts w:ascii="Times New Roman" w:hAnsi="Times New Roman"/>
          <w:sz w:val="20"/>
        </w:rPr>
        <w:t xml:space="preserve"> Science.</w:t>
      </w:r>
      <w:r w:rsidRPr="000710CC">
        <w:rPr>
          <w:rFonts w:ascii="Times New Roman" w:hAnsi="Times New Roman"/>
          <w:bCs/>
          <w:sz w:val="20"/>
        </w:rPr>
        <w:t xml:space="preserve"> Graduated from a Magnet school charter by the state of Georgia in May 2012, and now enrolled at Georgia State University, expecting to graduate with a Bachelor’s of Science in December of 2018.</w:t>
      </w:r>
    </w:p>
    <w:p w14:paraId="1A5436B5" w14:textId="77777777" w:rsidR="00B54FF1" w:rsidRPr="000710CC" w:rsidRDefault="00B54FF1" w:rsidP="00B54FF1">
      <w:pPr>
        <w:pStyle w:val="Section"/>
        <w:spacing w:before="0" w:after="0"/>
        <w:rPr>
          <w:rFonts w:ascii="Times New Roman" w:hAnsi="Times New Roman"/>
        </w:rPr>
      </w:pPr>
      <w:r w:rsidRPr="000710CC">
        <w:rPr>
          <w:rFonts w:ascii="Times New Roman" w:hAnsi="Times New Roman"/>
        </w:rPr>
        <w:t>Education</w:t>
      </w:r>
    </w:p>
    <w:p w14:paraId="2BC38A2F" w14:textId="77777777" w:rsidR="00B54FF1" w:rsidRPr="000710CC" w:rsidRDefault="00B54FF1" w:rsidP="00B54FF1">
      <w:pPr>
        <w:pStyle w:val="Subsection"/>
        <w:rPr>
          <w:rFonts w:ascii="Times New Roman" w:hAnsi="Times New Roman"/>
          <w:color w:val="000000" w:themeColor="text1"/>
        </w:rPr>
      </w:pPr>
      <w:r w:rsidRPr="000710CC">
        <w:rPr>
          <w:rStyle w:val="SubsectionDateChar1"/>
          <w:rFonts w:ascii="Times New Roman" w:hAnsi="Times New Roman"/>
          <w:color w:val="000000" w:themeColor="text1"/>
        </w:rPr>
        <w:t>Georgia State University</w:t>
      </w:r>
    </w:p>
    <w:p w14:paraId="2F8DFA71" w14:textId="714E225B" w:rsidR="00B54FF1" w:rsidRPr="000710CC" w:rsidRDefault="00B54FF1" w:rsidP="00B54FF1">
      <w:pPr>
        <w:pStyle w:val="ListBullet"/>
        <w:numPr>
          <w:ilvl w:val="0"/>
          <w:numId w:val="0"/>
        </w:numPr>
        <w:ind w:left="360" w:hanging="360"/>
        <w:rPr>
          <w:rFonts w:ascii="Times New Roman" w:hAnsi="Times New Roman"/>
          <w:sz w:val="20"/>
        </w:rPr>
      </w:pPr>
      <w:r w:rsidRPr="000710CC">
        <w:rPr>
          <w:rFonts w:ascii="Times New Roman" w:hAnsi="Times New Roman"/>
        </w:rPr>
        <w:tab/>
      </w:r>
      <w:r w:rsidRPr="000710CC">
        <w:rPr>
          <w:rFonts w:ascii="Times New Roman" w:hAnsi="Times New Roman"/>
          <w:sz w:val="20"/>
        </w:rPr>
        <w:t>Expected Graduation: December 2018</w:t>
      </w:r>
    </w:p>
    <w:p w14:paraId="74CD9BA3" w14:textId="77777777" w:rsidR="00B54FF1" w:rsidRPr="000710CC" w:rsidRDefault="00B54FF1" w:rsidP="00B54FF1">
      <w:pPr>
        <w:pStyle w:val="Section"/>
        <w:spacing w:before="0" w:after="0"/>
        <w:rPr>
          <w:rFonts w:ascii="Times New Roman" w:hAnsi="Times New Roman"/>
        </w:rPr>
      </w:pPr>
      <w:r w:rsidRPr="000710CC">
        <w:rPr>
          <w:rFonts w:ascii="Times New Roman" w:hAnsi="Times New Roman"/>
        </w:rPr>
        <w:t>Experience</w:t>
      </w:r>
    </w:p>
    <w:p w14:paraId="0ED8AD36" w14:textId="77777777" w:rsidR="00B54FF1" w:rsidRPr="000710CC" w:rsidRDefault="00B54FF1" w:rsidP="00B54FF1">
      <w:pPr>
        <w:pStyle w:val="Subsection"/>
        <w:rPr>
          <w:rFonts w:ascii="Times New Roman" w:hAnsi="Times New Roman"/>
          <w:color w:val="auto"/>
          <w:sz w:val="22"/>
        </w:rPr>
      </w:pPr>
      <w:r w:rsidRPr="000710CC">
        <w:rPr>
          <w:rFonts w:ascii="Times New Roman" w:hAnsi="Times New Roman"/>
          <w:color w:val="auto"/>
          <w:sz w:val="22"/>
        </w:rPr>
        <w:t xml:space="preserve">IT Client Support at AMB Group, LLC. </w:t>
      </w:r>
      <w:r w:rsidRPr="000710CC">
        <w:rPr>
          <w:rStyle w:val="SubsectionDateChar1"/>
          <w:rFonts w:ascii="Times New Roman" w:hAnsi="Times New Roman"/>
          <w:sz w:val="22"/>
        </w:rPr>
        <w:t>April 2015 – Present</w:t>
      </w:r>
    </w:p>
    <w:p w14:paraId="2979A0CC" w14:textId="77777777" w:rsidR="00B54FF1" w:rsidRPr="000710CC" w:rsidRDefault="00B54FF1" w:rsidP="00B54FF1">
      <w:pPr>
        <w:pStyle w:val="Subsection"/>
        <w:rPr>
          <w:rFonts w:ascii="Times New Roman" w:hAnsi="Times New Roman"/>
          <w:b w:val="0"/>
          <w:color w:val="000000" w:themeColor="text1"/>
          <w:spacing w:val="0"/>
          <w:sz w:val="20"/>
          <w:szCs w:val="20"/>
        </w:rPr>
      </w:pPr>
      <w:r w:rsidRPr="000710CC">
        <w:rPr>
          <w:rFonts w:ascii="Times New Roman" w:hAnsi="Times New Roman"/>
          <w:b w:val="0"/>
          <w:color w:val="000000" w:themeColor="text1"/>
          <w:spacing w:val="0"/>
          <w:sz w:val="20"/>
          <w:szCs w:val="20"/>
        </w:rPr>
        <w:t xml:space="preserve">Provide IT/Technical support for Arthur M. Blank Group, LLC. which includes: NFL Atlanta Falcons Football Club, Arthur </w:t>
      </w:r>
      <w:proofErr w:type="spellStart"/>
      <w:proofErr w:type="gramStart"/>
      <w:r w:rsidRPr="000710CC">
        <w:rPr>
          <w:rFonts w:ascii="Times New Roman" w:hAnsi="Times New Roman"/>
          <w:b w:val="0"/>
          <w:color w:val="000000" w:themeColor="text1"/>
          <w:spacing w:val="0"/>
          <w:sz w:val="20"/>
          <w:szCs w:val="20"/>
        </w:rPr>
        <w:t>M.Blank</w:t>
      </w:r>
      <w:proofErr w:type="spellEnd"/>
      <w:proofErr w:type="gramEnd"/>
      <w:r w:rsidRPr="000710CC">
        <w:rPr>
          <w:rFonts w:ascii="Times New Roman" w:hAnsi="Times New Roman"/>
          <w:b w:val="0"/>
          <w:color w:val="000000" w:themeColor="text1"/>
          <w:spacing w:val="0"/>
          <w:sz w:val="20"/>
          <w:szCs w:val="20"/>
        </w:rPr>
        <w:t xml:space="preserve"> Family Foundation, Arthur M. Blank Flight Hangar, Mercedes-Benz Stadium Preview Center, Georgia Dome, Mercedes-Benz Stadium, Mountain Sky Guest Ranch, and MLS Atlanta United FC</w:t>
      </w:r>
    </w:p>
    <w:p w14:paraId="3A1A8415" w14:textId="77777777" w:rsidR="00B54FF1" w:rsidRPr="000710CC" w:rsidRDefault="00B54FF1" w:rsidP="00B54FF1">
      <w:pPr>
        <w:pStyle w:val="Subsection"/>
        <w:rPr>
          <w:rFonts w:ascii="Times New Roman" w:hAnsi="Times New Roman"/>
          <w:b w:val="0"/>
          <w:color w:val="000000" w:themeColor="text1"/>
          <w:spacing w:val="0"/>
          <w:sz w:val="20"/>
          <w:szCs w:val="20"/>
        </w:rPr>
      </w:pPr>
      <w:r w:rsidRPr="000710CC">
        <w:rPr>
          <w:rFonts w:ascii="Times New Roman" w:hAnsi="Times New Roman"/>
          <w:b w:val="0"/>
          <w:color w:val="000000" w:themeColor="text1"/>
          <w:spacing w:val="0"/>
          <w:sz w:val="20"/>
          <w:szCs w:val="20"/>
        </w:rPr>
        <w:t xml:space="preserve">Member of the technical support team working in IT to meet the technical support needs of all the organization's associates throughout the Family of Businesses. Primary duties include support for desktops, laptops, mobile devices, printers, multi-function copiers, telephones, and other peripheral equipment. Troubleshooting computer hardware and operating systems, including Windows 7/8, Mac OSX, Microsoft Office, Android, and iOS. Assess and identify problems with users’ personal computers </w:t>
      </w:r>
      <w:proofErr w:type="gramStart"/>
      <w:r w:rsidRPr="000710CC">
        <w:rPr>
          <w:rFonts w:ascii="Times New Roman" w:hAnsi="Times New Roman"/>
          <w:b w:val="0"/>
          <w:color w:val="000000" w:themeColor="text1"/>
          <w:spacing w:val="0"/>
          <w:sz w:val="20"/>
          <w:szCs w:val="20"/>
        </w:rPr>
        <w:t>in order to</w:t>
      </w:r>
      <w:proofErr w:type="gramEnd"/>
      <w:r w:rsidRPr="000710CC">
        <w:rPr>
          <w:rFonts w:ascii="Times New Roman" w:hAnsi="Times New Roman"/>
          <w:b w:val="0"/>
          <w:color w:val="000000" w:themeColor="text1"/>
          <w:spacing w:val="0"/>
          <w:sz w:val="20"/>
          <w:szCs w:val="20"/>
        </w:rPr>
        <w:t xml:space="preserve"> provide solutions. Also included setup, configuration and maintenance of mobile communication devices. Support all computer software, such as current operating systems (Microsoft Windows, Macintosh OSX, Linux/Unix), Microsoft Office Suite, Adobe Suite, Microsoft Dynamics GP, and other applications needed to promote objectives of the AMB Group, LLC. </w:t>
      </w:r>
    </w:p>
    <w:p w14:paraId="7746F023" w14:textId="39133E57" w:rsidR="00B54FF1" w:rsidRPr="000710CC" w:rsidRDefault="00B54FF1" w:rsidP="00B54FF1">
      <w:pPr>
        <w:pStyle w:val="SubsectionText"/>
        <w:spacing w:before="0" w:after="0"/>
        <w:rPr>
          <w:rFonts w:ascii="Times New Roman" w:hAnsi="Times New Roman"/>
          <w:color w:val="auto"/>
          <w:kern w:val="24"/>
          <w:sz w:val="23"/>
          <w:szCs w:val="23"/>
          <w:lang w:eastAsia="en-US"/>
          <w14:ligatures w14:val="standardContextual"/>
        </w:rPr>
      </w:pPr>
    </w:p>
    <w:p w14:paraId="324B573D" w14:textId="77777777" w:rsidR="00437C0E" w:rsidRPr="000710CC" w:rsidRDefault="00437C0E" w:rsidP="00B54FF1">
      <w:pPr>
        <w:pStyle w:val="SubsectionText"/>
        <w:spacing w:before="0" w:after="0"/>
        <w:rPr>
          <w:rFonts w:ascii="Times New Roman" w:hAnsi="Times New Roman"/>
        </w:rPr>
      </w:pPr>
    </w:p>
    <w:p w14:paraId="77777642" w14:textId="77777777" w:rsidR="00B54FF1" w:rsidRPr="000710CC" w:rsidRDefault="00B54FF1" w:rsidP="00B54FF1">
      <w:pPr>
        <w:pStyle w:val="Section"/>
        <w:spacing w:before="0" w:after="0"/>
        <w:rPr>
          <w:rFonts w:ascii="Times New Roman" w:hAnsi="Times New Roman"/>
        </w:rPr>
      </w:pPr>
      <w:r w:rsidRPr="000710CC">
        <w:rPr>
          <w:rFonts w:ascii="Times New Roman" w:hAnsi="Times New Roman"/>
        </w:rPr>
        <w:t>Skills</w:t>
      </w:r>
    </w:p>
    <w:p w14:paraId="3D00B272" w14:textId="77777777" w:rsidR="00B54FF1" w:rsidRPr="000710CC" w:rsidRDefault="00B54FF1" w:rsidP="00B54FF1">
      <w:pPr>
        <w:pStyle w:val="ListBullet"/>
        <w:rPr>
          <w:rFonts w:ascii="Times New Roman" w:hAnsi="Times New Roman"/>
          <w:sz w:val="28"/>
        </w:rPr>
      </w:pPr>
      <w:r w:rsidRPr="000710CC">
        <w:rPr>
          <w:rFonts w:ascii="Times New Roman" w:hAnsi="Times New Roman"/>
        </w:rPr>
        <w:t>Technical Skills:</w:t>
      </w:r>
    </w:p>
    <w:p w14:paraId="1B5AFBD3" w14:textId="77777777" w:rsidR="00B54FF1" w:rsidRPr="000710CC" w:rsidRDefault="00B54FF1" w:rsidP="00B54FF1">
      <w:pPr>
        <w:pStyle w:val="ListBullet"/>
        <w:ind w:left="720"/>
        <w:rPr>
          <w:rFonts w:ascii="Times New Roman" w:hAnsi="Times New Roman"/>
          <w:sz w:val="20"/>
        </w:rPr>
      </w:pPr>
      <w:r w:rsidRPr="000710CC">
        <w:rPr>
          <w:rFonts w:ascii="Times New Roman" w:hAnsi="Times New Roman"/>
          <w:sz w:val="20"/>
        </w:rPr>
        <w:t>Adobe CS3 and CS4 Suite</w:t>
      </w:r>
    </w:p>
    <w:p w14:paraId="0C7B95D0" w14:textId="134A4F35" w:rsidR="00B54FF1" w:rsidRPr="000710CC" w:rsidRDefault="00B54FF1" w:rsidP="00B54FF1">
      <w:pPr>
        <w:pStyle w:val="ListBullet"/>
        <w:ind w:left="720"/>
        <w:rPr>
          <w:rFonts w:ascii="Times New Roman" w:hAnsi="Times New Roman"/>
          <w:sz w:val="20"/>
        </w:rPr>
      </w:pPr>
      <w:proofErr w:type="spellStart"/>
      <w:r w:rsidRPr="000710CC">
        <w:rPr>
          <w:rFonts w:ascii="Times New Roman" w:hAnsi="Times New Roman"/>
          <w:sz w:val="20"/>
        </w:rPr>
        <w:t>AutoCad</w:t>
      </w:r>
      <w:proofErr w:type="spellEnd"/>
      <w:r w:rsidRPr="000710CC">
        <w:rPr>
          <w:rFonts w:ascii="Times New Roman" w:hAnsi="Times New Roman"/>
          <w:sz w:val="20"/>
        </w:rPr>
        <w:t xml:space="preserve"> 2008, Autodesk Inventor 2008,</w:t>
      </w:r>
      <w:r w:rsidR="0031296B" w:rsidRPr="000710CC">
        <w:rPr>
          <w:rFonts w:ascii="Times New Roman" w:hAnsi="Times New Roman"/>
          <w:sz w:val="20"/>
        </w:rPr>
        <w:t xml:space="preserve"> </w:t>
      </w:r>
      <w:r w:rsidRPr="000710CC">
        <w:rPr>
          <w:rFonts w:ascii="Times New Roman" w:hAnsi="Times New Roman"/>
          <w:sz w:val="20"/>
        </w:rPr>
        <w:t xml:space="preserve">Autodesk Revit Architecture 2010 </w:t>
      </w:r>
    </w:p>
    <w:p w14:paraId="7C2EFCF6" w14:textId="77777777" w:rsidR="00B54FF1" w:rsidRPr="000710CC" w:rsidRDefault="00B54FF1" w:rsidP="00B54FF1">
      <w:pPr>
        <w:pStyle w:val="ListBullet"/>
        <w:ind w:left="720"/>
        <w:rPr>
          <w:rFonts w:ascii="Times New Roman" w:hAnsi="Times New Roman"/>
          <w:sz w:val="20"/>
        </w:rPr>
      </w:pPr>
      <w:proofErr w:type="spellStart"/>
      <w:r w:rsidRPr="000710CC">
        <w:rPr>
          <w:rFonts w:ascii="Times New Roman" w:hAnsi="Times New Roman"/>
          <w:sz w:val="20"/>
        </w:rPr>
        <w:t>HelpDesk</w:t>
      </w:r>
      <w:proofErr w:type="spellEnd"/>
      <w:r w:rsidRPr="000710CC">
        <w:rPr>
          <w:rFonts w:ascii="Times New Roman" w:hAnsi="Times New Roman"/>
          <w:sz w:val="20"/>
        </w:rPr>
        <w:t xml:space="preserve"> Ticketing System</w:t>
      </w:r>
    </w:p>
    <w:p w14:paraId="31AB769C" w14:textId="77777777" w:rsidR="00B54FF1" w:rsidRPr="000710CC" w:rsidRDefault="00B54FF1" w:rsidP="00B54FF1">
      <w:pPr>
        <w:pStyle w:val="ListBullet"/>
        <w:ind w:left="720"/>
        <w:rPr>
          <w:rFonts w:ascii="Times New Roman" w:hAnsi="Times New Roman"/>
          <w:sz w:val="20"/>
        </w:rPr>
      </w:pPr>
      <w:r w:rsidRPr="000710CC">
        <w:rPr>
          <w:rFonts w:ascii="Times New Roman" w:hAnsi="Times New Roman"/>
          <w:sz w:val="20"/>
        </w:rPr>
        <w:t>OS Image Deployment services</w:t>
      </w:r>
    </w:p>
    <w:p w14:paraId="19F20149" w14:textId="77777777" w:rsidR="00B54FF1" w:rsidRPr="000710CC" w:rsidRDefault="00B54FF1" w:rsidP="00B54FF1">
      <w:pPr>
        <w:pStyle w:val="ListBullet"/>
        <w:ind w:left="720"/>
        <w:rPr>
          <w:rFonts w:ascii="Times New Roman" w:hAnsi="Times New Roman"/>
          <w:sz w:val="20"/>
        </w:rPr>
      </w:pPr>
      <w:r w:rsidRPr="000710CC">
        <w:rPr>
          <w:rFonts w:ascii="Times New Roman" w:hAnsi="Times New Roman"/>
          <w:sz w:val="20"/>
        </w:rPr>
        <w:t>Java</w:t>
      </w:r>
    </w:p>
    <w:p w14:paraId="7428135A" w14:textId="77777777" w:rsidR="00B54FF1" w:rsidRPr="000710CC" w:rsidRDefault="00B54FF1" w:rsidP="00B54FF1">
      <w:pPr>
        <w:pStyle w:val="ListBullet"/>
        <w:ind w:left="720"/>
        <w:rPr>
          <w:rFonts w:ascii="Times New Roman" w:hAnsi="Times New Roman"/>
          <w:sz w:val="20"/>
        </w:rPr>
      </w:pPr>
      <w:r w:rsidRPr="000710CC">
        <w:rPr>
          <w:rFonts w:ascii="Times New Roman" w:hAnsi="Times New Roman"/>
          <w:sz w:val="20"/>
        </w:rPr>
        <w:t>Base level C</w:t>
      </w:r>
    </w:p>
    <w:p w14:paraId="407B48A0"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Leadership</w:t>
      </w:r>
    </w:p>
    <w:p w14:paraId="549DEF60"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Social Media Outreach</w:t>
      </w:r>
    </w:p>
    <w:p w14:paraId="49F51A21"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Project Management</w:t>
      </w:r>
    </w:p>
    <w:p w14:paraId="5AF83F2D"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Customer Service</w:t>
      </w:r>
    </w:p>
    <w:p w14:paraId="009C7D5D"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Sales</w:t>
      </w:r>
    </w:p>
    <w:p w14:paraId="0E820E5D"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Wireless/Telecommunication product expertise</w:t>
      </w:r>
    </w:p>
    <w:p w14:paraId="2E6DB465"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Networking</w:t>
      </w:r>
    </w:p>
    <w:p w14:paraId="41AE44EB"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Public Speaking</w:t>
      </w:r>
    </w:p>
    <w:p w14:paraId="5596D2BC" w14:textId="77777777" w:rsidR="00B54FF1" w:rsidRPr="000710CC" w:rsidRDefault="00B54FF1" w:rsidP="00B54FF1">
      <w:pPr>
        <w:pStyle w:val="ListBullet"/>
        <w:rPr>
          <w:rFonts w:ascii="Times New Roman" w:hAnsi="Times New Roman"/>
          <w:sz w:val="20"/>
        </w:rPr>
      </w:pPr>
      <w:r w:rsidRPr="000710CC">
        <w:rPr>
          <w:rFonts w:ascii="Times New Roman" w:hAnsi="Times New Roman"/>
          <w:sz w:val="20"/>
        </w:rPr>
        <w:t>Foreign language</w:t>
      </w:r>
    </w:p>
    <w:p w14:paraId="28C484F2" w14:textId="282D028D" w:rsidR="00B54FF1" w:rsidRPr="000710CC" w:rsidRDefault="00B54FF1" w:rsidP="00B54FF1">
      <w:pPr>
        <w:pStyle w:val="ListBullet"/>
        <w:numPr>
          <w:ilvl w:val="0"/>
          <w:numId w:val="0"/>
        </w:numPr>
        <w:ind w:left="360"/>
        <w:rPr>
          <w:rFonts w:ascii="Times New Roman" w:hAnsi="Times New Roman"/>
        </w:rPr>
      </w:pPr>
    </w:p>
    <w:p w14:paraId="7A2992E9" w14:textId="515821B6" w:rsidR="00C17F14" w:rsidRPr="000710CC" w:rsidRDefault="00C17F14" w:rsidP="00C17F14">
      <w:pPr>
        <w:autoSpaceDE w:val="0"/>
        <w:autoSpaceDN w:val="0"/>
        <w:adjustRightInd w:val="0"/>
        <w:spacing w:after="585" w:line="648" w:lineRule="exact"/>
        <w:ind w:left="6836"/>
        <w:rPr>
          <w:rFonts w:ascii="Times New Roman" w:hAnsi="Times New Roman"/>
          <w:color w:val="000000"/>
          <w:sz w:val="24"/>
          <w:szCs w:val="24"/>
        </w:rPr>
      </w:pPr>
      <w:r w:rsidRPr="000710CC">
        <w:rPr>
          <w:rFonts w:ascii="Times New Roman" w:hAnsi="Times New Roman"/>
          <w:noProof/>
          <w:sz w:val="24"/>
          <w:szCs w:val="24"/>
        </w:rPr>
        <w:lastRenderedPageBreak/>
        <mc:AlternateContent>
          <mc:Choice Requires="wps">
            <w:drawing>
              <wp:anchor distT="0" distB="0" distL="114300" distR="114300" simplePos="0" relativeHeight="251689984" behindDoc="1" locked="1" layoutInCell="1" allowOverlap="1" wp14:anchorId="1DE88529" wp14:editId="0CC22509">
                <wp:simplePos x="0" y="0"/>
                <wp:positionH relativeFrom="page">
                  <wp:posOffset>4587875</wp:posOffset>
                </wp:positionH>
                <wp:positionV relativeFrom="page">
                  <wp:posOffset>556895</wp:posOffset>
                </wp:positionV>
                <wp:extent cx="282575" cy="213360"/>
                <wp:effectExtent l="3810" t="8255" r="8890" b="6985"/>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13360"/>
                        </a:xfrm>
                        <a:custGeom>
                          <a:avLst/>
                          <a:gdLst>
                            <a:gd name="T0" fmla="*/ 445 w 445"/>
                            <a:gd name="T1" fmla="*/ 330 h 336"/>
                            <a:gd name="T2" fmla="*/ 442 w 445"/>
                            <a:gd name="T3" fmla="*/ 332 h 336"/>
                            <a:gd name="T4" fmla="*/ 370 w 445"/>
                            <a:gd name="T5" fmla="*/ 331 h 336"/>
                            <a:gd name="T6" fmla="*/ 298 w 445"/>
                            <a:gd name="T7" fmla="*/ 332 h 336"/>
                            <a:gd name="T8" fmla="*/ 296 w 445"/>
                            <a:gd name="T9" fmla="*/ 330 h 336"/>
                            <a:gd name="T10" fmla="*/ 296 w 445"/>
                            <a:gd name="T11" fmla="*/ 314 h 336"/>
                            <a:gd name="T12" fmla="*/ 298 w 445"/>
                            <a:gd name="T13" fmla="*/ 312 h 336"/>
                            <a:gd name="T14" fmla="*/ 326 w 445"/>
                            <a:gd name="T15" fmla="*/ 309 h 336"/>
                            <a:gd name="T16" fmla="*/ 334 w 445"/>
                            <a:gd name="T17" fmla="*/ 301 h 336"/>
                            <a:gd name="T18" fmla="*/ 337 w 445"/>
                            <a:gd name="T19" fmla="*/ 228 h 336"/>
                            <a:gd name="T20" fmla="*/ 337 w 445"/>
                            <a:gd name="T21" fmla="*/ 70 h 336"/>
                            <a:gd name="T22" fmla="*/ 284 w 445"/>
                            <a:gd name="T23" fmla="*/ 177 h 336"/>
                            <a:gd name="T24" fmla="*/ 254 w 445"/>
                            <a:gd name="T25" fmla="*/ 242 h 336"/>
                            <a:gd name="T26" fmla="*/ 211 w 445"/>
                            <a:gd name="T27" fmla="*/ 336 h 336"/>
                            <a:gd name="T28" fmla="*/ 195 w 445"/>
                            <a:gd name="T29" fmla="*/ 336 h 336"/>
                            <a:gd name="T30" fmla="*/ 162 w 445"/>
                            <a:gd name="T31" fmla="*/ 263 h 336"/>
                            <a:gd name="T32" fmla="*/ 130 w 445"/>
                            <a:gd name="T33" fmla="*/ 193 h 336"/>
                            <a:gd name="T34" fmla="*/ 68 w 445"/>
                            <a:gd name="T35" fmla="*/ 65 h 336"/>
                            <a:gd name="T36" fmla="*/ 68 w 445"/>
                            <a:gd name="T37" fmla="*/ 228 h 336"/>
                            <a:gd name="T38" fmla="*/ 71 w 445"/>
                            <a:gd name="T39" fmla="*/ 301 h 336"/>
                            <a:gd name="T40" fmla="*/ 79 w 445"/>
                            <a:gd name="T41" fmla="*/ 309 h 336"/>
                            <a:gd name="T42" fmla="*/ 107 w 445"/>
                            <a:gd name="T43" fmla="*/ 312 h 336"/>
                            <a:gd name="T44" fmla="*/ 109 w 445"/>
                            <a:gd name="T45" fmla="*/ 314 h 336"/>
                            <a:gd name="T46" fmla="*/ 109 w 445"/>
                            <a:gd name="T47" fmla="*/ 330 h 336"/>
                            <a:gd name="T48" fmla="*/ 107 w 445"/>
                            <a:gd name="T49" fmla="*/ 332 h 336"/>
                            <a:gd name="T50" fmla="*/ 56 w 445"/>
                            <a:gd name="T51" fmla="*/ 331 h 336"/>
                            <a:gd name="T52" fmla="*/ 2 w 445"/>
                            <a:gd name="T53" fmla="*/ 332 h 336"/>
                            <a:gd name="T54" fmla="*/ 0 w 445"/>
                            <a:gd name="T55" fmla="*/ 330 h 336"/>
                            <a:gd name="T56" fmla="*/ 0 w 445"/>
                            <a:gd name="T57" fmla="*/ 314 h 336"/>
                            <a:gd name="T58" fmla="*/ 2 w 445"/>
                            <a:gd name="T59" fmla="*/ 312 h 336"/>
                            <a:gd name="T60" fmla="*/ 30 w 445"/>
                            <a:gd name="T61" fmla="*/ 309 h 336"/>
                            <a:gd name="T62" fmla="*/ 38 w 445"/>
                            <a:gd name="T63" fmla="*/ 301 h 336"/>
                            <a:gd name="T64" fmla="*/ 41 w 445"/>
                            <a:gd name="T65" fmla="*/ 228 h 336"/>
                            <a:gd name="T66" fmla="*/ 41 w 445"/>
                            <a:gd name="T67" fmla="*/ 104 h 336"/>
                            <a:gd name="T68" fmla="*/ 38 w 445"/>
                            <a:gd name="T69" fmla="*/ 31 h 336"/>
                            <a:gd name="T70" fmla="*/ 30 w 445"/>
                            <a:gd name="T71" fmla="*/ 23 h 336"/>
                            <a:gd name="T72" fmla="*/ 2 w 445"/>
                            <a:gd name="T73" fmla="*/ 20 h 336"/>
                            <a:gd name="T74" fmla="*/ 0 w 445"/>
                            <a:gd name="T75" fmla="*/ 18 h 336"/>
                            <a:gd name="T76" fmla="*/ 0 w 445"/>
                            <a:gd name="T77" fmla="*/ 2 h 336"/>
                            <a:gd name="T78" fmla="*/ 2 w 445"/>
                            <a:gd name="T79" fmla="*/ 0 h 336"/>
                            <a:gd name="T80" fmla="*/ 64 w 445"/>
                            <a:gd name="T81" fmla="*/ 1 h 336"/>
                            <a:gd name="T82" fmla="*/ 114 w 445"/>
                            <a:gd name="T83" fmla="*/ 0 h 336"/>
                            <a:gd name="T84" fmla="*/ 136 w 445"/>
                            <a:gd name="T85" fmla="*/ 50 h 336"/>
                            <a:gd name="T86" fmla="*/ 151 w 445"/>
                            <a:gd name="T87" fmla="*/ 82 h 336"/>
                            <a:gd name="T88" fmla="*/ 225 w 445"/>
                            <a:gd name="T89" fmla="*/ 238 h 336"/>
                            <a:gd name="T90" fmla="*/ 261 w 445"/>
                            <a:gd name="T91" fmla="*/ 166 h 336"/>
                            <a:gd name="T92" fmla="*/ 317 w 445"/>
                            <a:gd name="T93" fmla="*/ 46 h 336"/>
                            <a:gd name="T94" fmla="*/ 337 w 445"/>
                            <a:gd name="T95" fmla="*/ 0 h 336"/>
                            <a:gd name="T96" fmla="*/ 372 w 445"/>
                            <a:gd name="T97" fmla="*/ 1 h 336"/>
                            <a:gd name="T98" fmla="*/ 442 w 445"/>
                            <a:gd name="T99" fmla="*/ 0 h 336"/>
                            <a:gd name="T100" fmla="*/ 445 w 445"/>
                            <a:gd name="T101" fmla="*/ 2 h 336"/>
                            <a:gd name="T102" fmla="*/ 445 w 445"/>
                            <a:gd name="T103" fmla="*/ 18 h 336"/>
                            <a:gd name="T104" fmla="*/ 442 w 445"/>
                            <a:gd name="T105" fmla="*/ 20 h 336"/>
                            <a:gd name="T106" fmla="*/ 415 w 445"/>
                            <a:gd name="T107" fmla="*/ 23 h 336"/>
                            <a:gd name="T108" fmla="*/ 407 w 445"/>
                            <a:gd name="T109" fmla="*/ 31 h 336"/>
                            <a:gd name="T110" fmla="*/ 404 w 445"/>
                            <a:gd name="T111" fmla="*/ 104 h 336"/>
                            <a:gd name="T112" fmla="*/ 404 w 445"/>
                            <a:gd name="T113" fmla="*/ 228 h 336"/>
                            <a:gd name="T114" fmla="*/ 407 w 445"/>
                            <a:gd name="T115" fmla="*/ 301 h 336"/>
                            <a:gd name="T116" fmla="*/ 415 w 445"/>
                            <a:gd name="T117" fmla="*/ 309 h 336"/>
                            <a:gd name="T118" fmla="*/ 442 w 445"/>
                            <a:gd name="T119" fmla="*/ 312 h 336"/>
                            <a:gd name="T120" fmla="*/ 445 w 445"/>
                            <a:gd name="T121" fmla="*/ 314 h 336"/>
                            <a:gd name="T122" fmla="*/ 445 w 445"/>
                            <a:gd name="T123" fmla="*/ 33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445" h="336">
                              <a:moveTo>
                                <a:pt x="445" y="330"/>
                              </a:moveTo>
                              <a:lnTo>
                                <a:pt x="442" y="332"/>
                              </a:lnTo>
                              <a:cubicBezTo>
                                <a:pt x="427" y="331"/>
                                <a:pt x="403" y="331"/>
                                <a:pt x="370" y="331"/>
                              </a:cubicBezTo>
                              <a:cubicBezTo>
                                <a:pt x="337" y="331"/>
                                <a:pt x="313" y="331"/>
                                <a:pt x="298" y="332"/>
                              </a:cubicBezTo>
                              <a:lnTo>
                                <a:pt x="296" y="330"/>
                              </a:lnTo>
                              <a:lnTo>
                                <a:pt x="296" y="314"/>
                              </a:lnTo>
                              <a:lnTo>
                                <a:pt x="298" y="312"/>
                              </a:lnTo>
                              <a:cubicBezTo>
                                <a:pt x="314" y="311"/>
                                <a:pt x="323" y="310"/>
                                <a:pt x="326" y="309"/>
                              </a:cubicBezTo>
                              <a:cubicBezTo>
                                <a:pt x="330" y="308"/>
                                <a:pt x="333" y="305"/>
                                <a:pt x="334" y="301"/>
                              </a:cubicBezTo>
                              <a:cubicBezTo>
                                <a:pt x="336" y="289"/>
                                <a:pt x="337" y="265"/>
                                <a:pt x="337" y="228"/>
                              </a:cubicBezTo>
                              <a:lnTo>
                                <a:pt x="337" y="70"/>
                              </a:lnTo>
                              <a:lnTo>
                                <a:pt x="284" y="177"/>
                              </a:lnTo>
                              <a:cubicBezTo>
                                <a:pt x="282" y="183"/>
                                <a:pt x="271" y="205"/>
                                <a:pt x="254" y="242"/>
                              </a:cubicBezTo>
                              <a:lnTo>
                                <a:pt x="211" y="336"/>
                              </a:lnTo>
                              <a:lnTo>
                                <a:pt x="195" y="336"/>
                              </a:lnTo>
                              <a:cubicBezTo>
                                <a:pt x="187" y="317"/>
                                <a:pt x="176" y="292"/>
                                <a:pt x="162" y="263"/>
                              </a:cubicBezTo>
                              <a:lnTo>
                                <a:pt x="130" y="193"/>
                              </a:lnTo>
                              <a:lnTo>
                                <a:pt x="68" y="65"/>
                              </a:lnTo>
                              <a:lnTo>
                                <a:pt x="68" y="228"/>
                              </a:lnTo>
                              <a:cubicBezTo>
                                <a:pt x="68" y="265"/>
                                <a:pt x="69" y="289"/>
                                <a:pt x="71" y="301"/>
                              </a:cubicBezTo>
                              <a:cubicBezTo>
                                <a:pt x="72" y="305"/>
                                <a:pt x="75" y="308"/>
                                <a:pt x="79" y="309"/>
                              </a:cubicBezTo>
                              <a:cubicBezTo>
                                <a:pt x="82" y="310"/>
                                <a:pt x="91" y="311"/>
                                <a:pt x="107" y="312"/>
                              </a:cubicBezTo>
                              <a:lnTo>
                                <a:pt x="109" y="314"/>
                              </a:lnTo>
                              <a:lnTo>
                                <a:pt x="109" y="330"/>
                              </a:lnTo>
                              <a:lnTo>
                                <a:pt x="107" y="332"/>
                              </a:lnTo>
                              <a:cubicBezTo>
                                <a:pt x="89" y="331"/>
                                <a:pt x="72" y="331"/>
                                <a:pt x="56" y="331"/>
                              </a:cubicBezTo>
                              <a:cubicBezTo>
                                <a:pt x="38" y="331"/>
                                <a:pt x="20" y="331"/>
                                <a:pt x="2" y="332"/>
                              </a:cubicBezTo>
                              <a:lnTo>
                                <a:pt x="0" y="330"/>
                              </a:lnTo>
                              <a:lnTo>
                                <a:pt x="0" y="314"/>
                              </a:lnTo>
                              <a:lnTo>
                                <a:pt x="2" y="312"/>
                              </a:lnTo>
                              <a:cubicBezTo>
                                <a:pt x="18" y="311"/>
                                <a:pt x="27" y="310"/>
                                <a:pt x="30" y="309"/>
                              </a:cubicBezTo>
                              <a:cubicBezTo>
                                <a:pt x="34" y="308"/>
                                <a:pt x="37" y="305"/>
                                <a:pt x="38" y="301"/>
                              </a:cubicBezTo>
                              <a:cubicBezTo>
                                <a:pt x="40" y="289"/>
                                <a:pt x="41" y="265"/>
                                <a:pt x="41" y="228"/>
                              </a:cubicBezTo>
                              <a:lnTo>
                                <a:pt x="41" y="104"/>
                              </a:lnTo>
                              <a:cubicBezTo>
                                <a:pt x="41" y="67"/>
                                <a:pt x="40" y="43"/>
                                <a:pt x="38" y="31"/>
                              </a:cubicBezTo>
                              <a:cubicBezTo>
                                <a:pt x="37" y="27"/>
                                <a:pt x="34" y="24"/>
                                <a:pt x="30" y="23"/>
                              </a:cubicBezTo>
                              <a:cubicBezTo>
                                <a:pt x="27" y="22"/>
                                <a:pt x="18" y="21"/>
                                <a:pt x="2" y="20"/>
                              </a:cubicBezTo>
                              <a:lnTo>
                                <a:pt x="0" y="18"/>
                              </a:lnTo>
                              <a:lnTo>
                                <a:pt x="0" y="2"/>
                              </a:lnTo>
                              <a:lnTo>
                                <a:pt x="2" y="0"/>
                              </a:lnTo>
                              <a:cubicBezTo>
                                <a:pt x="19" y="1"/>
                                <a:pt x="39" y="1"/>
                                <a:pt x="64" y="1"/>
                              </a:cubicBezTo>
                              <a:cubicBezTo>
                                <a:pt x="83" y="1"/>
                                <a:pt x="100" y="1"/>
                                <a:pt x="114" y="0"/>
                              </a:cubicBezTo>
                              <a:cubicBezTo>
                                <a:pt x="119" y="12"/>
                                <a:pt x="126" y="29"/>
                                <a:pt x="136" y="50"/>
                              </a:cubicBezTo>
                              <a:lnTo>
                                <a:pt x="151" y="82"/>
                              </a:lnTo>
                              <a:lnTo>
                                <a:pt x="225" y="238"/>
                              </a:lnTo>
                              <a:lnTo>
                                <a:pt x="261" y="166"/>
                              </a:lnTo>
                              <a:lnTo>
                                <a:pt x="317" y="46"/>
                              </a:lnTo>
                              <a:cubicBezTo>
                                <a:pt x="324" y="32"/>
                                <a:pt x="330" y="16"/>
                                <a:pt x="337" y="0"/>
                              </a:cubicBezTo>
                              <a:cubicBezTo>
                                <a:pt x="354" y="1"/>
                                <a:pt x="366" y="1"/>
                                <a:pt x="372" y="1"/>
                              </a:cubicBezTo>
                              <a:cubicBezTo>
                                <a:pt x="403" y="1"/>
                                <a:pt x="426" y="1"/>
                                <a:pt x="442" y="0"/>
                              </a:cubicBezTo>
                              <a:lnTo>
                                <a:pt x="445" y="2"/>
                              </a:lnTo>
                              <a:lnTo>
                                <a:pt x="445" y="18"/>
                              </a:lnTo>
                              <a:lnTo>
                                <a:pt x="442" y="20"/>
                              </a:lnTo>
                              <a:cubicBezTo>
                                <a:pt x="427" y="21"/>
                                <a:pt x="417" y="22"/>
                                <a:pt x="415" y="23"/>
                              </a:cubicBezTo>
                              <a:cubicBezTo>
                                <a:pt x="410" y="24"/>
                                <a:pt x="408" y="27"/>
                                <a:pt x="407" y="31"/>
                              </a:cubicBezTo>
                              <a:cubicBezTo>
                                <a:pt x="405" y="43"/>
                                <a:pt x="404" y="67"/>
                                <a:pt x="404" y="104"/>
                              </a:cubicBezTo>
                              <a:lnTo>
                                <a:pt x="404" y="228"/>
                              </a:lnTo>
                              <a:cubicBezTo>
                                <a:pt x="404" y="265"/>
                                <a:pt x="405" y="289"/>
                                <a:pt x="407" y="301"/>
                              </a:cubicBezTo>
                              <a:cubicBezTo>
                                <a:pt x="408" y="305"/>
                                <a:pt x="410" y="308"/>
                                <a:pt x="415" y="309"/>
                              </a:cubicBezTo>
                              <a:cubicBezTo>
                                <a:pt x="417" y="310"/>
                                <a:pt x="427" y="311"/>
                                <a:pt x="442" y="312"/>
                              </a:cubicBezTo>
                              <a:lnTo>
                                <a:pt x="445" y="314"/>
                              </a:lnTo>
                              <a:lnTo>
                                <a:pt x="445" y="33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C7D23" id="Freeform: Shape 32" o:spid="_x0000_s1026" style="position:absolute;margin-left:361.25pt;margin-top:43.85pt;width:22.25pt;height:16.8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4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" path="m445,330r-3,2c427,331,403,331,370,331v-33,,-57,,-72,1l296,330r,-16l298,312v16,-1,25,-2,28,-3c330,308,333,305,334,301v2,-12,3,-36,3,-73l337,70,284,177v-2,6,-13,28,-30,65l211,336r-16,c187,317,176,292,162,263l130,193,68,65r,163c68,265,69,289,71,301v1,4,4,7,8,8c82,310,91,311,107,312r2,2l109,330r-2,2c89,331,72,331,56,331v-18,,-36,,-54,1l,330,,314r2,-2c18,311,27,310,30,309v4,-1,7,-4,8,-8c40,289,41,265,41,228r,-124c41,67,40,43,38,31,37,27,34,24,30,23,27,22,18,21,2,20l,18,,2,2,c19,1,39,1,64,1v19,,36,,50,-1c119,12,126,29,136,50r15,32l225,238r36,-72l317,46c324,32,330,16,337,v17,1,29,1,35,1c403,1,426,1,442,r3,2l445,18r-3,2c427,21,417,22,415,23v-5,1,-7,4,-8,8c405,43,404,67,404,104r,124c404,265,405,289,407,301v1,4,3,7,8,8c417,310,427,311,442,312r3,2l445,330e" fillcolor="black" stroked="f">
                <v:path o:connecttype="custom" o:connectlocs="282575,209550;280670,210820;234950,210185;189230,210820;187960,209550;187960,199390;189230,198120;207010,196215;212090,191135;213995,144780;213995,44450;180340,112395;161290,153670;133985,213360;123825,213360;102870,167005;82550,122555;43180,41275;43180,144780;45085,191135;50165,196215;67945,198120;69215,199390;69215,209550;67945,210820;35560,210185;1270,210820;0,209550;0,199390;1270,198120;19050,196215;24130,191135;26035,144780;26035,66040;24130,19685;19050,14605;1270,12700;0,11430;0,1270;1270,0;40640,635;72390,0;86360,31750;95885,52070;142875,151130;165735,105410;201295,29210;213995,0;236220,635;280670,0;282575,1270;282575,11430;280670,12700;263525,14605;258445,19685;256540,66040;256540,144780;258445,191135;263525,196215;280670,198120;282575,199390;282575,209550" o:connectangles="0,0,0,0,0,0,0,0,0,0,0,0,0,0,0,0,0,0,0,0,0,0,0,0,0,0,0,0,0,0,0,0,0,0,0,0,0,0,0,0,0,0,0,0,0,0,0,0,0,0,0,0,0,0,0,0,0,0,0,0,0,0"/>
                <w10:wrap anchorx="page" anchory="page"/>
                <w10:anchorlock/>
              </v:shape>
            </w:pict>
          </mc:Fallback>
        </mc:AlternateContent>
      </w:r>
    </w:p>
    <w:p w14:paraId="27F5EC62" w14:textId="6BFFE12A" w:rsidR="00C17F14" w:rsidRPr="000710CC" w:rsidRDefault="00C17F14" w:rsidP="00C17F14">
      <w:pPr>
        <w:autoSpaceDE w:val="0"/>
        <w:autoSpaceDN w:val="0"/>
        <w:adjustRightInd w:val="0"/>
        <w:spacing w:after="0" w:line="396" w:lineRule="exact"/>
        <w:ind w:left="1165"/>
        <w:rPr>
          <w:rFonts w:ascii="Times New Roman" w:hAnsi="Times New Roman"/>
          <w:color w:val="000000"/>
          <w:sz w:val="24"/>
          <w:szCs w:val="24"/>
        </w:rPr>
      </w:pPr>
      <w:r w:rsidRPr="000710CC">
        <w:rPr>
          <w:rFonts w:ascii="Times New Roman" w:hAnsi="Times New Roman"/>
          <w:noProof/>
          <w:sz w:val="24"/>
          <w:szCs w:val="24"/>
        </w:rPr>
        <mc:AlternateContent>
          <mc:Choice Requires="wps">
            <w:drawing>
              <wp:anchor distT="0" distB="0" distL="114300" distR="114300" simplePos="0" relativeHeight="251662336" behindDoc="1" locked="1" layoutInCell="1" allowOverlap="1" wp14:anchorId="6E5D34AD" wp14:editId="638E7A8A">
                <wp:simplePos x="0" y="0"/>
                <wp:positionH relativeFrom="page">
                  <wp:posOffset>2185035</wp:posOffset>
                </wp:positionH>
                <wp:positionV relativeFrom="page">
                  <wp:posOffset>560705</wp:posOffset>
                </wp:positionV>
                <wp:extent cx="282575" cy="213360"/>
                <wp:effectExtent l="3810" t="8255" r="8890" b="6985"/>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13360"/>
                        </a:xfrm>
                        <a:custGeom>
                          <a:avLst/>
                          <a:gdLst>
                            <a:gd name="T0" fmla="*/ 445 w 445"/>
                            <a:gd name="T1" fmla="*/ 330 h 336"/>
                            <a:gd name="T2" fmla="*/ 442 w 445"/>
                            <a:gd name="T3" fmla="*/ 332 h 336"/>
                            <a:gd name="T4" fmla="*/ 370 w 445"/>
                            <a:gd name="T5" fmla="*/ 331 h 336"/>
                            <a:gd name="T6" fmla="*/ 298 w 445"/>
                            <a:gd name="T7" fmla="*/ 332 h 336"/>
                            <a:gd name="T8" fmla="*/ 296 w 445"/>
                            <a:gd name="T9" fmla="*/ 330 h 336"/>
                            <a:gd name="T10" fmla="*/ 296 w 445"/>
                            <a:gd name="T11" fmla="*/ 314 h 336"/>
                            <a:gd name="T12" fmla="*/ 298 w 445"/>
                            <a:gd name="T13" fmla="*/ 312 h 336"/>
                            <a:gd name="T14" fmla="*/ 326 w 445"/>
                            <a:gd name="T15" fmla="*/ 309 h 336"/>
                            <a:gd name="T16" fmla="*/ 334 w 445"/>
                            <a:gd name="T17" fmla="*/ 301 h 336"/>
                            <a:gd name="T18" fmla="*/ 337 w 445"/>
                            <a:gd name="T19" fmla="*/ 228 h 336"/>
                            <a:gd name="T20" fmla="*/ 337 w 445"/>
                            <a:gd name="T21" fmla="*/ 70 h 336"/>
                            <a:gd name="T22" fmla="*/ 284 w 445"/>
                            <a:gd name="T23" fmla="*/ 177 h 336"/>
                            <a:gd name="T24" fmla="*/ 254 w 445"/>
                            <a:gd name="T25" fmla="*/ 242 h 336"/>
                            <a:gd name="T26" fmla="*/ 211 w 445"/>
                            <a:gd name="T27" fmla="*/ 336 h 336"/>
                            <a:gd name="T28" fmla="*/ 195 w 445"/>
                            <a:gd name="T29" fmla="*/ 336 h 336"/>
                            <a:gd name="T30" fmla="*/ 162 w 445"/>
                            <a:gd name="T31" fmla="*/ 263 h 336"/>
                            <a:gd name="T32" fmla="*/ 130 w 445"/>
                            <a:gd name="T33" fmla="*/ 193 h 336"/>
                            <a:gd name="T34" fmla="*/ 68 w 445"/>
                            <a:gd name="T35" fmla="*/ 65 h 336"/>
                            <a:gd name="T36" fmla="*/ 68 w 445"/>
                            <a:gd name="T37" fmla="*/ 228 h 336"/>
                            <a:gd name="T38" fmla="*/ 71 w 445"/>
                            <a:gd name="T39" fmla="*/ 301 h 336"/>
                            <a:gd name="T40" fmla="*/ 79 w 445"/>
                            <a:gd name="T41" fmla="*/ 309 h 336"/>
                            <a:gd name="T42" fmla="*/ 107 w 445"/>
                            <a:gd name="T43" fmla="*/ 312 h 336"/>
                            <a:gd name="T44" fmla="*/ 109 w 445"/>
                            <a:gd name="T45" fmla="*/ 314 h 336"/>
                            <a:gd name="T46" fmla="*/ 109 w 445"/>
                            <a:gd name="T47" fmla="*/ 330 h 336"/>
                            <a:gd name="T48" fmla="*/ 107 w 445"/>
                            <a:gd name="T49" fmla="*/ 332 h 336"/>
                            <a:gd name="T50" fmla="*/ 56 w 445"/>
                            <a:gd name="T51" fmla="*/ 331 h 336"/>
                            <a:gd name="T52" fmla="*/ 2 w 445"/>
                            <a:gd name="T53" fmla="*/ 332 h 336"/>
                            <a:gd name="T54" fmla="*/ 0 w 445"/>
                            <a:gd name="T55" fmla="*/ 330 h 336"/>
                            <a:gd name="T56" fmla="*/ 0 w 445"/>
                            <a:gd name="T57" fmla="*/ 314 h 336"/>
                            <a:gd name="T58" fmla="*/ 2 w 445"/>
                            <a:gd name="T59" fmla="*/ 312 h 336"/>
                            <a:gd name="T60" fmla="*/ 30 w 445"/>
                            <a:gd name="T61" fmla="*/ 309 h 336"/>
                            <a:gd name="T62" fmla="*/ 38 w 445"/>
                            <a:gd name="T63" fmla="*/ 301 h 336"/>
                            <a:gd name="T64" fmla="*/ 41 w 445"/>
                            <a:gd name="T65" fmla="*/ 228 h 336"/>
                            <a:gd name="T66" fmla="*/ 41 w 445"/>
                            <a:gd name="T67" fmla="*/ 104 h 336"/>
                            <a:gd name="T68" fmla="*/ 38 w 445"/>
                            <a:gd name="T69" fmla="*/ 31 h 336"/>
                            <a:gd name="T70" fmla="*/ 30 w 445"/>
                            <a:gd name="T71" fmla="*/ 23 h 336"/>
                            <a:gd name="T72" fmla="*/ 2 w 445"/>
                            <a:gd name="T73" fmla="*/ 20 h 336"/>
                            <a:gd name="T74" fmla="*/ 0 w 445"/>
                            <a:gd name="T75" fmla="*/ 18 h 336"/>
                            <a:gd name="T76" fmla="*/ 0 w 445"/>
                            <a:gd name="T77" fmla="*/ 2 h 336"/>
                            <a:gd name="T78" fmla="*/ 2 w 445"/>
                            <a:gd name="T79" fmla="*/ 0 h 336"/>
                            <a:gd name="T80" fmla="*/ 64 w 445"/>
                            <a:gd name="T81" fmla="*/ 1 h 336"/>
                            <a:gd name="T82" fmla="*/ 114 w 445"/>
                            <a:gd name="T83" fmla="*/ 0 h 336"/>
                            <a:gd name="T84" fmla="*/ 136 w 445"/>
                            <a:gd name="T85" fmla="*/ 50 h 336"/>
                            <a:gd name="T86" fmla="*/ 151 w 445"/>
                            <a:gd name="T87" fmla="*/ 82 h 336"/>
                            <a:gd name="T88" fmla="*/ 225 w 445"/>
                            <a:gd name="T89" fmla="*/ 238 h 336"/>
                            <a:gd name="T90" fmla="*/ 261 w 445"/>
                            <a:gd name="T91" fmla="*/ 166 h 336"/>
                            <a:gd name="T92" fmla="*/ 317 w 445"/>
                            <a:gd name="T93" fmla="*/ 46 h 336"/>
                            <a:gd name="T94" fmla="*/ 337 w 445"/>
                            <a:gd name="T95" fmla="*/ 0 h 336"/>
                            <a:gd name="T96" fmla="*/ 372 w 445"/>
                            <a:gd name="T97" fmla="*/ 1 h 336"/>
                            <a:gd name="T98" fmla="*/ 442 w 445"/>
                            <a:gd name="T99" fmla="*/ 0 h 336"/>
                            <a:gd name="T100" fmla="*/ 445 w 445"/>
                            <a:gd name="T101" fmla="*/ 2 h 336"/>
                            <a:gd name="T102" fmla="*/ 445 w 445"/>
                            <a:gd name="T103" fmla="*/ 18 h 336"/>
                            <a:gd name="T104" fmla="*/ 442 w 445"/>
                            <a:gd name="T105" fmla="*/ 20 h 336"/>
                            <a:gd name="T106" fmla="*/ 415 w 445"/>
                            <a:gd name="T107" fmla="*/ 23 h 336"/>
                            <a:gd name="T108" fmla="*/ 407 w 445"/>
                            <a:gd name="T109" fmla="*/ 31 h 336"/>
                            <a:gd name="T110" fmla="*/ 404 w 445"/>
                            <a:gd name="T111" fmla="*/ 104 h 336"/>
                            <a:gd name="T112" fmla="*/ 404 w 445"/>
                            <a:gd name="T113" fmla="*/ 228 h 336"/>
                            <a:gd name="T114" fmla="*/ 407 w 445"/>
                            <a:gd name="T115" fmla="*/ 301 h 336"/>
                            <a:gd name="T116" fmla="*/ 415 w 445"/>
                            <a:gd name="T117" fmla="*/ 309 h 336"/>
                            <a:gd name="T118" fmla="*/ 442 w 445"/>
                            <a:gd name="T119" fmla="*/ 312 h 336"/>
                            <a:gd name="T120" fmla="*/ 445 w 445"/>
                            <a:gd name="T121" fmla="*/ 314 h 336"/>
                            <a:gd name="T122" fmla="*/ 445 w 445"/>
                            <a:gd name="T123" fmla="*/ 33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445" h="336">
                              <a:moveTo>
                                <a:pt x="445" y="330"/>
                              </a:moveTo>
                              <a:lnTo>
                                <a:pt x="442" y="332"/>
                              </a:lnTo>
                              <a:cubicBezTo>
                                <a:pt x="427" y="331"/>
                                <a:pt x="403" y="331"/>
                                <a:pt x="370" y="331"/>
                              </a:cubicBezTo>
                              <a:cubicBezTo>
                                <a:pt x="337" y="331"/>
                                <a:pt x="313" y="331"/>
                                <a:pt x="298" y="332"/>
                              </a:cubicBezTo>
                              <a:lnTo>
                                <a:pt x="296" y="330"/>
                              </a:lnTo>
                              <a:lnTo>
                                <a:pt x="296" y="314"/>
                              </a:lnTo>
                              <a:lnTo>
                                <a:pt x="298" y="312"/>
                              </a:lnTo>
                              <a:cubicBezTo>
                                <a:pt x="314" y="311"/>
                                <a:pt x="323" y="310"/>
                                <a:pt x="326" y="309"/>
                              </a:cubicBezTo>
                              <a:cubicBezTo>
                                <a:pt x="330" y="308"/>
                                <a:pt x="333" y="305"/>
                                <a:pt x="334" y="301"/>
                              </a:cubicBezTo>
                              <a:cubicBezTo>
                                <a:pt x="336" y="289"/>
                                <a:pt x="337" y="265"/>
                                <a:pt x="337" y="228"/>
                              </a:cubicBezTo>
                              <a:lnTo>
                                <a:pt x="337" y="70"/>
                              </a:lnTo>
                              <a:lnTo>
                                <a:pt x="284" y="177"/>
                              </a:lnTo>
                              <a:cubicBezTo>
                                <a:pt x="282" y="183"/>
                                <a:pt x="271" y="205"/>
                                <a:pt x="254" y="242"/>
                              </a:cubicBezTo>
                              <a:lnTo>
                                <a:pt x="211" y="336"/>
                              </a:lnTo>
                              <a:lnTo>
                                <a:pt x="195" y="336"/>
                              </a:lnTo>
                              <a:cubicBezTo>
                                <a:pt x="187" y="317"/>
                                <a:pt x="176" y="292"/>
                                <a:pt x="162" y="263"/>
                              </a:cubicBezTo>
                              <a:lnTo>
                                <a:pt x="130" y="193"/>
                              </a:lnTo>
                              <a:lnTo>
                                <a:pt x="68" y="65"/>
                              </a:lnTo>
                              <a:lnTo>
                                <a:pt x="68" y="228"/>
                              </a:lnTo>
                              <a:cubicBezTo>
                                <a:pt x="68" y="265"/>
                                <a:pt x="69" y="289"/>
                                <a:pt x="71" y="301"/>
                              </a:cubicBezTo>
                              <a:cubicBezTo>
                                <a:pt x="72" y="305"/>
                                <a:pt x="75" y="308"/>
                                <a:pt x="79" y="309"/>
                              </a:cubicBezTo>
                              <a:cubicBezTo>
                                <a:pt x="82" y="310"/>
                                <a:pt x="91" y="311"/>
                                <a:pt x="107" y="312"/>
                              </a:cubicBezTo>
                              <a:lnTo>
                                <a:pt x="109" y="314"/>
                              </a:lnTo>
                              <a:lnTo>
                                <a:pt x="109" y="330"/>
                              </a:lnTo>
                              <a:lnTo>
                                <a:pt x="107" y="332"/>
                              </a:lnTo>
                              <a:cubicBezTo>
                                <a:pt x="89" y="331"/>
                                <a:pt x="72" y="331"/>
                                <a:pt x="56" y="331"/>
                              </a:cubicBezTo>
                              <a:cubicBezTo>
                                <a:pt x="38" y="331"/>
                                <a:pt x="20" y="331"/>
                                <a:pt x="2" y="332"/>
                              </a:cubicBezTo>
                              <a:lnTo>
                                <a:pt x="0" y="330"/>
                              </a:lnTo>
                              <a:lnTo>
                                <a:pt x="0" y="314"/>
                              </a:lnTo>
                              <a:lnTo>
                                <a:pt x="2" y="312"/>
                              </a:lnTo>
                              <a:cubicBezTo>
                                <a:pt x="18" y="311"/>
                                <a:pt x="27" y="310"/>
                                <a:pt x="30" y="309"/>
                              </a:cubicBezTo>
                              <a:cubicBezTo>
                                <a:pt x="34" y="308"/>
                                <a:pt x="37" y="305"/>
                                <a:pt x="38" y="301"/>
                              </a:cubicBezTo>
                              <a:cubicBezTo>
                                <a:pt x="40" y="289"/>
                                <a:pt x="41" y="265"/>
                                <a:pt x="41" y="228"/>
                              </a:cubicBezTo>
                              <a:lnTo>
                                <a:pt x="41" y="104"/>
                              </a:lnTo>
                              <a:cubicBezTo>
                                <a:pt x="41" y="67"/>
                                <a:pt x="40" y="43"/>
                                <a:pt x="38" y="31"/>
                              </a:cubicBezTo>
                              <a:cubicBezTo>
                                <a:pt x="37" y="27"/>
                                <a:pt x="34" y="24"/>
                                <a:pt x="30" y="23"/>
                              </a:cubicBezTo>
                              <a:cubicBezTo>
                                <a:pt x="27" y="22"/>
                                <a:pt x="18" y="21"/>
                                <a:pt x="2" y="20"/>
                              </a:cubicBezTo>
                              <a:lnTo>
                                <a:pt x="0" y="18"/>
                              </a:lnTo>
                              <a:lnTo>
                                <a:pt x="0" y="2"/>
                              </a:lnTo>
                              <a:lnTo>
                                <a:pt x="2" y="0"/>
                              </a:lnTo>
                              <a:cubicBezTo>
                                <a:pt x="19" y="1"/>
                                <a:pt x="39" y="1"/>
                                <a:pt x="64" y="1"/>
                              </a:cubicBezTo>
                              <a:cubicBezTo>
                                <a:pt x="83" y="1"/>
                                <a:pt x="100" y="1"/>
                                <a:pt x="114" y="0"/>
                              </a:cubicBezTo>
                              <a:cubicBezTo>
                                <a:pt x="119" y="12"/>
                                <a:pt x="126" y="29"/>
                                <a:pt x="136" y="50"/>
                              </a:cubicBezTo>
                              <a:lnTo>
                                <a:pt x="151" y="82"/>
                              </a:lnTo>
                              <a:lnTo>
                                <a:pt x="225" y="238"/>
                              </a:lnTo>
                              <a:lnTo>
                                <a:pt x="261" y="166"/>
                              </a:lnTo>
                              <a:lnTo>
                                <a:pt x="317" y="46"/>
                              </a:lnTo>
                              <a:cubicBezTo>
                                <a:pt x="324" y="32"/>
                                <a:pt x="330" y="16"/>
                                <a:pt x="337" y="0"/>
                              </a:cubicBezTo>
                              <a:cubicBezTo>
                                <a:pt x="354" y="1"/>
                                <a:pt x="366" y="1"/>
                                <a:pt x="372" y="1"/>
                              </a:cubicBezTo>
                              <a:cubicBezTo>
                                <a:pt x="403" y="1"/>
                                <a:pt x="426" y="1"/>
                                <a:pt x="442" y="0"/>
                              </a:cubicBezTo>
                              <a:lnTo>
                                <a:pt x="445" y="2"/>
                              </a:lnTo>
                              <a:lnTo>
                                <a:pt x="445" y="18"/>
                              </a:lnTo>
                              <a:lnTo>
                                <a:pt x="442" y="20"/>
                              </a:lnTo>
                              <a:cubicBezTo>
                                <a:pt x="427" y="21"/>
                                <a:pt x="417" y="22"/>
                                <a:pt x="415" y="23"/>
                              </a:cubicBezTo>
                              <a:cubicBezTo>
                                <a:pt x="410" y="24"/>
                                <a:pt x="408" y="27"/>
                                <a:pt x="407" y="31"/>
                              </a:cubicBezTo>
                              <a:cubicBezTo>
                                <a:pt x="405" y="43"/>
                                <a:pt x="404" y="67"/>
                                <a:pt x="404" y="104"/>
                              </a:cubicBezTo>
                              <a:lnTo>
                                <a:pt x="404" y="228"/>
                              </a:lnTo>
                              <a:cubicBezTo>
                                <a:pt x="404" y="265"/>
                                <a:pt x="405" y="289"/>
                                <a:pt x="407" y="301"/>
                              </a:cubicBezTo>
                              <a:cubicBezTo>
                                <a:pt x="408" y="305"/>
                                <a:pt x="410" y="308"/>
                                <a:pt x="415" y="309"/>
                              </a:cubicBezTo>
                              <a:cubicBezTo>
                                <a:pt x="417" y="310"/>
                                <a:pt x="427" y="311"/>
                                <a:pt x="442" y="312"/>
                              </a:cubicBezTo>
                              <a:lnTo>
                                <a:pt x="445" y="314"/>
                              </a:lnTo>
                              <a:lnTo>
                                <a:pt x="445" y="33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3DD15" id="Freeform: Shape 30" o:spid="_x0000_s1026" style="position:absolute;margin-left:172.05pt;margin-top:44.15pt;width:22.25pt;height:16.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4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" path="m445,330r-3,2c427,331,403,331,370,331v-33,,-57,,-72,1l296,330r,-16l298,312v16,-1,25,-2,28,-3c330,308,333,305,334,301v2,-12,3,-36,3,-73l337,70,284,177v-2,6,-13,28,-30,65l211,336r-16,c187,317,176,292,162,263l130,193,68,65r,163c68,265,69,289,71,301v1,4,4,7,8,8c82,310,91,311,107,312r2,2l109,330r-2,2c89,331,72,331,56,331v-18,,-36,,-54,1l,330,,314r2,-2c18,311,27,310,30,309v4,-1,7,-4,8,-8c40,289,41,265,41,228r,-124c41,67,40,43,38,31,37,27,34,24,30,23,27,22,18,21,2,20l,18,,2,2,c19,1,39,1,64,1v19,,36,,50,-1c119,12,126,29,136,50r15,32l225,238r36,-72l317,46c324,32,330,16,337,v17,1,29,1,35,1c403,1,426,1,442,r3,2l445,18r-3,2c427,21,417,22,415,23v-5,1,-7,4,-8,8c405,43,404,67,404,104r,124c404,265,405,289,407,301v1,4,3,7,8,8c417,310,427,311,442,312r3,2l445,330e" fillcolor="black" stroked="f">
                <v:path o:connecttype="custom" o:connectlocs="282575,209550;280670,210820;234950,210185;189230,210820;187960,209550;187960,199390;189230,198120;207010,196215;212090,191135;213995,144780;213995,44450;180340,112395;161290,153670;133985,213360;123825,213360;102870,167005;82550,122555;43180,41275;43180,144780;45085,191135;50165,196215;67945,198120;69215,199390;69215,209550;67945,210820;35560,210185;1270,210820;0,209550;0,199390;1270,198120;19050,196215;24130,191135;26035,144780;26035,66040;24130,19685;19050,14605;1270,12700;0,11430;0,1270;1270,0;40640,635;72390,0;86360,31750;95885,52070;142875,151130;165735,105410;201295,29210;213995,0;236220,635;280670,0;282575,1270;282575,11430;280670,12700;263525,14605;258445,19685;256540,66040;256540,144780;258445,191135;263525,196215;280670,198120;282575,199390;282575,209550" o:connectangles="0,0,0,0,0,0,0,0,0,0,0,0,0,0,0,0,0,0,0,0,0,0,0,0,0,0,0,0,0,0,0,0,0,0,0,0,0,0,0,0,0,0,0,0,0,0,0,0,0,0,0,0,0,0,0,0,0,0,0,0,0,0"/>
                <w10:wrap anchorx="page" anchory="page"/>
                <w10:anchorlock/>
              </v:shape>
            </w:pict>
          </mc:Fallback>
        </mc:AlternateContent>
      </w:r>
      <w:r w:rsidRPr="000710CC">
        <w:rPr>
          <w:rFonts w:ascii="Times New Roman" w:hAnsi="Times New Roman"/>
          <w:noProof/>
          <w:sz w:val="24"/>
          <w:szCs w:val="24"/>
        </w:rPr>
        <mc:AlternateContent>
          <mc:Choice Requires="wps">
            <w:drawing>
              <wp:anchor distT="0" distB="0" distL="114300" distR="114300" simplePos="0" relativeHeight="251664384" behindDoc="1" locked="1" layoutInCell="1" allowOverlap="1" wp14:anchorId="08BAD447" wp14:editId="7284829D">
                <wp:simplePos x="0" y="0"/>
                <wp:positionH relativeFrom="page">
                  <wp:posOffset>2682875</wp:posOffset>
                </wp:positionH>
                <wp:positionV relativeFrom="page">
                  <wp:posOffset>629920</wp:posOffset>
                </wp:positionV>
                <wp:extent cx="174625" cy="141605"/>
                <wp:effectExtent l="6350" t="1270" r="0" b="0"/>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141605"/>
                        </a:xfrm>
                        <a:custGeom>
                          <a:avLst/>
                          <a:gdLst>
                            <a:gd name="T0" fmla="*/ 273 w 275"/>
                            <a:gd name="T1" fmla="*/ 223 h 223"/>
                            <a:gd name="T2" fmla="*/ 155 w 275"/>
                            <a:gd name="T3" fmla="*/ 223 h 223"/>
                            <a:gd name="T4" fmla="*/ 153 w 275"/>
                            <a:gd name="T5" fmla="*/ 209 h 223"/>
                            <a:gd name="T6" fmla="*/ 175 w 275"/>
                            <a:gd name="T7" fmla="*/ 203 h 223"/>
                            <a:gd name="T8" fmla="*/ 185 w 275"/>
                            <a:gd name="T9" fmla="*/ 134 h 223"/>
                            <a:gd name="T10" fmla="*/ 136 w 275"/>
                            <a:gd name="T11" fmla="*/ 115 h 223"/>
                            <a:gd name="T12" fmla="*/ 90 w 275"/>
                            <a:gd name="T13" fmla="*/ 134 h 223"/>
                            <a:gd name="T14" fmla="*/ 92 w 275"/>
                            <a:gd name="T15" fmla="*/ 191 h 223"/>
                            <a:gd name="T16" fmla="*/ 120 w 275"/>
                            <a:gd name="T17" fmla="*/ 206 h 223"/>
                            <a:gd name="T18" fmla="*/ 122 w 275"/>
                            <a:gd name="T19" fmla="*/ 221 h 223"/>
                            <a:gd name="T20" fmla="*/ 61 w 275"/>
                            <a:gd name="T21" fmla="*/ 221 h 223"/>
                            <a:gd name="T22" fmla="*/ 0 w 275"/>
                            <a:gd name="T23" fmla="*/ 221 h 223"/>
                            <a:gd name="T24" fmla="*/ 2 w 275"/>
                            <a:gd name="T25" fmla="*/ 206 h 223"/>
                            <a:gd name="T26" fmla="*/ 31 w 275"/>
                            <a:gd name="T27" fmla="*/ 176 h 223"/>
                            <a:gd name="T28" fmla="*/ 32 w 275"/>
                            <a:gd name="T29" fmla="*/ 93 h 223"/>
                            <a:gd name="T30" fmla="*/ 21 w 275"/>
                            <a:gd name="T31" fmla="*/ 19 h 223"/>
                            <a:gd name="T32" fmla="*/ 0 w 275"/>
                            <a:gd name="T33" fmla="*/ 14 h 223"/>
                            <a:gd name="T34" fmla="*/ 2 w 275"/>
                            <a:gd name="T35" fmla="*/ 0 h 223"/>
                            <a:gd name="T36" fmla="*/ 120 w 275"/>
                            <a:gd name="T37" fmla="*/ 0 h 223"/>
                            <a:gd name="T38" fmla="*/ 122 w 275"/>
                            <a:gd name="T39" fmla="*/ 14 h 223"/>
                            <a:gd name="T40" fmla="*/ 100 w 275"/>
                            <a:gd name="T41" fmla="*/ 19 h 223"/>
                            <a:gd name="T42" fmla="*/ 91 w 275"/>
                            <a:gd name="T43" fmla="*/ 52 h 223"/>
                            <a:gd name="T44" fmla="*/ 90 w 275"/>
                            <a:gd name="T45" fmla="*/ 94 h 223"/>
                            <a:gd name="T46" fmla="*/ 185 w 275"/>
                            <a:gd name="T47" fmla="*/ 94 h 223"/>
                            <a:gd name="T48" fmla="*/ 181 w 275"/>
                            <a:gd name="T49" fmla="*/ 25 h 223"/>
                            <a:gd name="T50" fmla="*/ 155 w 275"/>
                            <a:gd name="T51" fmla="*/ 16 h 223"/>
                            <a:gd name="T52" fmla="*/ 153 w 275"/>
                            <a:gd name="T53" fmla="*/ 2 h 223"/>
                            <a:gd name="T54" fmla="*/ 214 w 275"/>
                            <a:gd name="T55" fmla="*/ 1 h 223"/>
                            <a:gd name="T56" fmla="*/ 275 w 275"/>
                            <a:gd name="T57" fmla="*/ 2 h 223"/>
                            <a:gd name="T58" fmla="*/ 273 w 275"/>
                            <a:gd name="T59" fmla="*/ 16 h 223"/>
                            <a:gd name="T60" fmla="*/ 244 w 275"/>
                            <a:gd name="T61" fmla="*/ 34 h 223"/>
                            <a:gd name="T62" fmla="*/ 243 w 275"/>
                            <a:gd name="T63" fmla="*/ 93 h 223"/>
                            <a:gd name="T64" fmla="*/ 247 w 275"/>
                            <a:gd name="T65" fmla="*/ 197 h 223"/>
                            <a:gd name="T66" fmla="*/ 273 w 275"/>
                            <a:gd name="T67" fmla="*/ 206 h 223"/>
                            <a:gd name="T68" fmla="*/ 275 w 275"/>
                            <a:gd name="T69" fmla="*/ 221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75" h="223">
                              <a:moveTo>
                                <a:pt x="275" y="221"/>
                              </a:moveTo>
                              <a:lnTo>
                                <a:pt x="273" y="223"/>
                              </a:lnTo>
                              <a:cubicBezTo>
                                <a:pt x="254" y="222"/>
                                <a:pt x="235" y="221"/>
                                <a:pt x="214" y="221"/>
                              </a:cubicBezTo>
                              <a:cubicBezTo>
                                <a:pt x="192" y="221"/>
                                <a:pt x="172" y="222"/>
                                <a:pt x="155" y="223"/>
                              </a:cubicBezTo>
                              <a:lnTo>
                                <a:pt x="153" y="221"/>
                              </a:lnTo>
                              <a:lnTo>
                                <a:pt x="153" y="209"/>
                              </a:lnTo>
                              <a:lnTo>
                                <a:pt x="155" y="206"/>
                              </a:lnTo>
                              <a:cubicBezTo>
                                <a:pt x="160" y="206"/>
                                <a:pt x="167" y="205"/>
                                <a:pt x="175" y="203"/>
                              </a:cubicBezTo>
                              <a:cubicBezTo>
                                <a:pt x="181" y="201"/>
                                <a:pt x="184" y="192"/>
                                <a:pt x="184" y="176"/>
                              </a:cubicBezTo>
                              <a:cubicBezTo>
                                <a:pt x="184" y="164"/>
                                <a:pt x="185" y="151"/>
                                <a:pt x="185" y="134"/>
                              </a:cubicBezTo>
                              <a:lnTo>
                                <a:pt x="185" y="115"/>
                              </a:lnTo>
                              <a:cubicBezTo>
                                <a:pt x="166" y="115"/>
                                <a:pt x="150" y="115"/>
                                <a:pt x="136" y="115"/>
                              </a:cubicBezTo>
                              <a:cubicBezTo>
                                <a:pt x="122" y="115"/>
                                <a:pt x="107" y="115"/>
                                <a:pt x="90" y="115"/>
                              </a:cubicBezTo>
                              <a:lnTo>
                                <a:pt x="90" y="134"/>
                              </a:lnTo>
                              <a:cubicBezTo>
                                <a:pt x="90" y="151"/>
                                <a:pt x="91" y="164"/>
                                <a:pt x="91" y="176"/>
                              </a:cubicBezTo>
                              <a:cubicBezTo>
                                <a:pt x="91" y="183"/>
                                <a:pt x="91" y="188"/>
                                <a:pt x="92" y="191"/>
                              </a:cubicBezTo>
                              <a:cubicBezTo>
                                <a:pt x="93" y="198"/>
                                <a:pt x="96" y="202"/>
                                <a:pt x="100" y="203"/>
                              </a:cubicBezTo>
                              <a:cubicBezTo>
                                <a:pt x="103" y="205"/>
                                <a:pt x="109" y="206"/>
                                <a:pt x="120" y="206"/>
                              </a:cubicBezTo>
                              <a:lnTo>
                                <a:pt x="122" y="209"/>
                              </a:lnTo>
                              <a:lnTo>
                                <a:pt x="122" y="221"/>
                              </a:lnTo>
                              <a:lnTo>
                                <a:pt x="120" y="223"/>
                              </a:lnTo>
                              <a:cubicBezTo>
                                <a:pt x="101" y="222"/>
                                <a:pt x="82" y="221"/>
                                <a:pt x="61" y="221"/>
                              </a:cubicBezTo>
                              <a:cubicBezTo>
                                <a:pt x="39" y="221"/>
                                <a:pt x="20" y="222"/>
                                <a:pt x="3" y="223"/>
                              </a:cubicBezTo>
                              <a:lnTo>
                                <a:pt x="0" y="221"/>
                              </a:lnTo>
                              <a:lnTo>
                                <a:pt x="0" y="209"/>
                              </a:lnTo>
                              <a:lnTo>
                                <a:pt x="2" y="206"/>
                              </a:lnTo>
                              <a:cubicBezTo>
                                <a:pt x="7" y="206"/>
                                <a:pt x="14" y="205"/>
                                <a:pt x="22" y="203"/>
                              </a:cubicBezTo>
                              <a:cubicBezTo>
                                <a:pt x="28" y="201"/>
                                <a:pt x="31" y="192"/>
                                <a:pt x="31" y="176"/>
                              </a:cubicBezTo>
                              <a:cubicBezTo>
                                <a:pt x="32" y="164"/>
                                <a:pt x="32" y="149"/>
                                <a:pt x="32" y="129"/>
                              </a:cubicBezTo>
                              <a:lnTo>
                                <a:pt x="32" y="93"/>
                              </a:lnTo>
                              <a:cubicBezTo>
                                <a:pt x="32" y="52"/>
                                <a:pt x="31" y="29"/>
                                <a:pt x="28" y="25"/>
                              </a:cubicBezTo>
                              <a:cubicBezTo>
                                <a:pt x="27" y="22"/>
                                <a:pt x="24" y="21"/>
                                <a:pt x="21" y="19"/>
                              </a:cubicBezTo>
                              <a:cubicBezTo>
                                <a:pt x="19" y="18"/>
                                <a:pt x="12" y="17"/>
                                <a:pt x="2" y="16"/>
                              </a:cubicBezTo>
                              <a:lnTo>
                                <a:pt x="0" y="14"/>
                              </a:lnTo>
                              <a:lnTo>
                                <a:pt x="0" y="2"/>
                              </a:lnTo>
                              <a:lnTo>
                                <a:pt x="2" y="0"/>
                              </a:lnTo>
                              <a:cubicBezTo>
                                <a:pt x="20" y="1"/>
                                <a:pt x="40" y="1"/>
                                <a:pt x="61" y="1"/>
                              </a:cubicBezTo>
                              <a:cubicBezTo>
                                <a:pt x="83" y="1"/>
                                <a:pt x="103" y="1"/>
                                <a:pt x="120" y="0"/>
                              </a:cubicBezTo>
                              <a:lnTo>
                                <a:pt x="122" y="2"/>
                              </a:lnTo>
                              <a:lnTo>
                                <a:pt x="122" y="14"/>
                              </a:lnTo>
                              <a:lnTo>
                                <a:pt x="120" y="16"/>
                              </a:lnTo>
                              <a:cubicBezTo>
                                <a:pt x="110" y="17"/>
                                <a:pt x="104" y="18"/>
                                <a:pt x="100" y="19"/>
                              </a:cubicBezTo>
                              <a:cubicBezTo>
                                <a:pt x="96" y="21"/>
                                <a:pt x="93" y="26"/>
                                <a:pt x="92" y="34"/>
                              </a:cubicBezTo>
                              <a:cubicBezTo>
                                <a:pt x="91" y="36"/>
                                <a:pt x="91" y="42"/>
                                <a:pt x="91" y="52"/>
                              </a:cubicBezTo>
                              <a:lnTo>
                                <a:pt x="90" y="77"/>
                              </a:lnTo>
                              <a:lnTo>
                                <a:pt x="90" y="94"/>
                              </a:lnTo>
                              <a:cubicBezTo>
                                <a:pt x="106" y="95"/>
                                <a:pt x="122" y="95"/>
                                <a:pt x="136" y="95"/>
                              </a:cubicBezTo>
                              <a:cubicBezTo>
                                <a:pt x="151" y="95"/>
                                <a:pt x="167" y="95"/>
                                <a:pt x="185" y="94"/>
                              </a:cubicBezTo>
                              <a:lnTo>
                                <a:pt x="185" y="77"/>
                              </a:lnTo>
                              <a:cubicBezTo>
                                <a:pt x="185" y="47"/>
                                <a:pt x="183" y="29"/>
                                <a:pt x="181" y="25"/>
                              </a:cubicBezTo>
                              <a:cubicBezTo>
                                <a:pt x="180" y="22"/>
                                <a:pt x="177" y="21"/>
                                <a:pt x="174" y="19"/>
                              </a:cubicBezTo>
                              <a:cubicBezTo>
                                <a:pt x="171" y="18"/>
                                <a:pt x="165" y="17"/>
                                <a:pt x="155" y="16"/>
                              </a:cubicBezTo>
                              <a:lnTo>
                                <a:pt x="153" y="14"/>
                              </a:lnTo>
                              <a:lnTo>
                                <a:pt x="153" y="2"/>
                              </a:lnTo>
                              <a:lnTo>
                                <a:pt x="155" y="0"/>
                              </a:lnTo>
                              <a:cubicBezTo>
                                <a:pt x="173" y="1"/>
                                <a:pt x="193" y="1"/>
                                <a:pt x="214" y="1"/>
                              </a:cubicBezTo>
                              <a:cubicBezTo>
                                <a:pt x="236" y="1"/>
                                <a:pt x="256" y="1"/>
                                <a:pt x="273" y="0"/>
                              </a:cubicBezTo>
                              <a:lnTo>
                                <a:pt x="275" y="2"/>
                              </a:lnTo>
                              <a:lnTo>
                                <a:pt x="275" y="14"/>
                              </a:lnTo>
                              <a:lnTo>
                                <a:pt x="273" y="16"/>
                              </a:lnTo>
                              <a:cubicBezTo>
                                <a:pt x="263" y="17"/>
                                <a:pt x="256" y="18"/>
                                <a:pt x="253" y="19"/>
                              </a:cubicBezTo>
                              <a:cubicBezTo>
                                <a:pt x="249" y="21"/>
                                <a:pt x="246" y="26"/>
                                <a:pt x="244" y="34"/>
                              </a:cubicBezTo>
                              <a:cubicBezTo>
                                <a:pt x="244" y="36"/>
                                <a:pt x="244" y="42"/>
                                <a:pt x="244" y="52"/>
                              </a:cubicBezTo>
                              <a:cubicBezTo>
                                <a:pt x="243" y="68"/>
                                <a:pt x="243" y="81"/>
                                <a:pt x="243" y="93"/>
                              </a:cubicBezTo>
                              <a:lnTo>
                                <a:pt x="243" y="129"/>
                              </a:lnTo>
                              <a:cubicBezTo>
                                <a:pt x="243" y="170"/>
                                <a:pt x="244" y="193"/>
                                <a:pt x="247" y="197"/>
                              </a:cubicBezTo>
                              <a:cubicBezTo>
                                <a:pt x="249" y="201"/>
                                <a:pt x="251" y="203"/>
                                <a:pt x="255" y="204"/>
                              </a:cubicBezTo>
                              <a:cubicBezTo>
                                <a:pt x="258" y="205"/>
                                <a:pt x="264" y="206"/>
                                <a:pt x="273" y="206"/>
                              </a:cubicBezTo>
                              <a:lnTo>
                                <a:pt x="275" y="209"/>
                              </a:lnTo>
                              <a:lnTo>
                                <a:pt x="275" y="22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B13F9" id="Freeform: Shape 29" o:spid="_x0000_s1026" style="position:absolute;margin-left:211.25pt;margin-top:49.6pt;width:13.75pt;height:11.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75,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" path="m275,221r-2,2c254,222,235,221,214,221v-22,,-42,1,-59,2l153,221r,-12l155,206v5,,12,-1,20,-3c181,201,184,192,184,176v,-12,1,-25,1,-42l185,115v-19,,-35,,-49,c122,115,107,115,90,115r,19c90,151,91,164,91,176v,7,,12,1,15c93,198,96,202,100,203v3,2,9,3,20,3l122,209r,12l120,223v-19,-1,-38,-2,-59,-2c39,221,20,222,3,223l,221,,209r2,-3c7,206,14,205,22,203v6,-2,9,-11,9,-27c32,164,32,149,32,129r,-36c32,52,31,29,28,25,27,22,24,21,21,19,19,18,12,17,2,16l,14,,2,2,c20,1,40,1,61,1v22,,42,,59,-1l122,2r,12l120,16v-10,1,-16,2,-20,3c96,21,93,26,92,34v-1,2,-1,8,-1,18l90,77r,17c106,95,122,95,136,95v15,,31,,49,-1l185,77v,-30,-2,-48,-4,-52c180,22,177,21,174,19v-3,-1,-9,-2,-19,-3l153,14r,-12l155,v18,1,38,1,59,1c236,1,256,1,273,r2,2l275,14r-2,2c263,17,256,18,253,19v-4,2,-7,7,-9,15c244,36,244,42,244,52v-1,16,-1,29,-1,41l243,129v,41,1,64,4,68c249,201,251,203,255,204v3,1,9,2,18,2l275,209r,12e" fillcolor="black" stroked="f">
                <v:path o:connecttype="custom" o:connectlocs="173355,141605;98425,141605;97155,132715;111125,128905;117475,85090;86360,73025;57150,85090;58420,121285;76200,130810;77470,140335;38735,140335;0,140335;1270,130810;19685,111760;20320,59055;13335,12065;0,8890;1270,0;76200,0;77470,8890;63500,12065;57785,33020;57150,59690;117475,59690;114935,15875;98425,10160;97155,1270;135890,635;174625,1270;173355,10160;154940,21590;154305,59055;156845,125095;173355,130810;174625,140335" o:connectangles="0,0,0,0,0,0,0,0,0,0,0,0,0,0,0,0,0,0,0,0,0,0,0,0,0,0,0,0,0,0,0,0,0,0,0"/>
                <w10:wrap anchorx="page" anchory="page"/>
                <w10:anchorlock/>
              </v:shape>
            </w:pict>
          </mc:Fallback>
        </mc:AlternateContent>
      </w:r>
      <w:r w:rsidRPr="000710CC">
        <w:rPr>
          <w:rFonts w:ascii="Times New Roman" w:hAnsi="Times New Roman"/>
          <w:color w:val="000000"/>
          <w:position w:val="3"/>
          <w:sz w:val="24"/>
          <w:szCs w:val="24"/>
        </w:rPr>
        <w:t>665 Elliott Drive Northwest, Rome, GA</w:t>
      </w:r>
      <w:r w:rsidRPr="000710CC">
        <w:rPr>
          <w:rFonts w:ascii="Times New Roman" w:hAnsi="Times New Roman"/>
          <w:color w:val="000000"/>
          <w:sz w:val="24"/>
          <w:szCs w:val="24"/>
        </w:rPr>
        <w:t xml:space="preserve"> </w:t>
      </w:r>
      <w:r w:rsidRPr="000710CC">
        <w:rPr>
          <w:rFonts w:ascii="Times New Roman" w:hAnsi="Times New Roman"/>
          <w:color w:val="000000"/>
          <w:position w:val="3"/>
          <w:sz w:val="24"/>
          <w:szCs w:val="24"/>
        </w:rPr>
        <w:t>30165</w:t>
      </w:r>
      <w:r w:rsidRPr="000710CC">
        <w:rPr>
          <w:rFonts w:ascii="Times New Roman" w:hAnsi="Times New Roman"/>
          <w:color w:val="000000"/>
          <w:spacing w:val="3"/>
          <w:sz w:val="24"/>
          <w:szCs w:val="24"/>
        </w:rPr>
        <w:t xml:space="preserve"> </w:t>
      </w:r>
      <w:r w:rsidRPr="000710CC">
        <w:rPr>
          <w:rFonts w:ascii="Times New Roman" w:hAnsi="Times New Roman"/>
          <w:color w:val="000000"/>
          <w:spacing w:val="24"/>
          <w:sz w:val="24"/>
          <w:szCs w:val="24"/>
        </w:rPr>
        <w:t>•</w:t>
      </w:r>
      <w:r w:rsidRPr="000710CC">
        <w:rPr>
          <w:rFonts w:ascii="Times New Roman" w:hAnsi="Times New Roman"/>
          <w:color w:val="000000"/>
          <w:spacing w:val="-28"/>
          <w:sz w:val="24"/>
          <w:szCs w:val="24"/>
        </w:rPr>
        <w:t xml:space="preserve"> </w:t>
      </w:r>
      <w:r w:rsidRPr="000710CC">
        <w:rPr>
          <w:rFonts w:ascii="Times New Roman" w:hAnsi="Times New Roman"/>
          <w:color w:val="000000"/>
          <w:spacing w:val="-7"/>
          <w:position w:val="3"/>
          <w:sz w:val="24"/>
          <w:szCs w:val="24"/>
        </w:rPr>
        <w:t xml:space="preserve">Cell: </w:t>
      </w:r>
      <w:r w:rsidRPr="000710CC">
        <w:rPr>
          <w:rFonts w:ascii="Times New Roman" w:hAnsi="Times New Roman"/>
          <w:color w:val="000000"/>
          <w:position w:val="3"/>
          <w:sz w:val="24"/>
          <w:szCs w:val="24"/>
        </w:rPr>
        <w:t>7066488682</w:t>
      </w:r>
      <w:r w:rsidRPr="000710CC">
        <w:rPr>
          <w:rFonts w:ascii="Times New Roman" w:hAnsi="Times New Roman"/>
          <w:color w:val="000000"/>
          <w:spacing w:val="3"/>
          <w:sz w:val="24"/>
          <w:szCs w:val="24"/>
        </w:rPr>
        <w:t xml:space="preserve"> </w:t>
      </w:r>
      <w:r w:rsidRPr="000710CC">
        <w:rPr>
          <w:rFonts w:ascii="Times New Roman" w:hAnsi="Times New Roman"/>
          <w:color w:val="000000"/>
          <w:spacing w:val="24"/>
          <w:sz w:val="24"/>
          <w:szCs w:val="24"/>
        </w:rPr>
        <w:t>•</w:t>
      </w:r>
      <w:r w:rsidRPr="000710CC">
        <w:rPr>
          <w:rFonts w:ascii="Times New Roman" w:hAnsi="Times New Roman"/>
          <w:color w:val="000000"/>
          <w:spacing w:val="-28"/>
          <w:sz w:val="24"/>
          <w:szCs w:val="24"/>
        </w:rPr>
        <w:t xml:space="preserve"> </w:t>
      </w:r>
      <w:r w:rsidRPr="000710CC">
        <w:rPr>
          <w:rFonts w:ascii="Times New Roman" w:hAnsi="Times New Roman"/>
          <w:color w:val="000000"/>
          <w:spacing w:val="-2"/>
          <w:position w:val="3"/>
          <w:sz w:val="24"/>
          <w:szCs w:val="24"/>
        </w:rPr>
        <w:t>mmomin12@student.gsu.edu</w:t>
      </w:r>
    </w:p>
    <w:p w14:paraId="207A2945" w14:textId="77777777" w:rsidR="00C17F14" w:rsidRPr="000710CC" w:rsidRDefault="00C17F14" w:rsidP="00C17F14">
      <w:pPr>
        <w:autoSpaceDE w:val="0"/>
        <w:autoSpaceDN w:val="0"/>
        <w:adjustRightInd w:val="0"/>
        <w:spacing w:after="0" w:line="494" w:lineRule="exact"/>
        <w:ind w:left="1165"/>
        <w:rPr>
          <w:rFonts w:ascii="Times New Roman" w:hAnsi="Times New Roman"/>
          <w:color w:val="000000"/>
          <w:sz w:val="24"/>
          <w:szCs w:val="24"/>
        </w:rPr>
      </w:pPr>
    </w:p>
    <w:p w14:paraId="563BC0BA" w14:textId="77777777" w:rsidR="00C17F14" w:rsidRPr="000710CC" w:rsidRDefault="00C17F14" w:rsidP="00C17F14">
      <w:pPr>
        <w:autoSpaceDE w:val="0"/>
        <w:autoSpaceDN w:val="0"/>
        <w:adjustRightInd w:val="0"/>
        <w:spacing w:after="254" w:line="396" w:lineRule="exact"/>
        <w:ind w:left="240"/>
        <w:rPr>
          <w:rFonts w:ascii="Times New Roman" w:hAnsi="Times New Roman"/>
          <w:b/>
          <w:bCs/>
          <w:color w:val="000000"/>
          <w:sz w:val="24"/>
          <w:szCs w:val="24"/>
        </w:rPr>
      </w:pPr>
      <w:r w:rsidRPr="000710CC">
        <w:rPr>
          <w:rFonts w:ascii="Times New Roman" w:hAnsi="Times New Roman"/>
          <w:noProof/>
          <w:sz w:val="24"/>
          <w:szCs w:val="24"/>
        </w:rPr>
        <mc:AlternateContent>
          <mc:Choice Requires="wps">
            <w:drawing>
              <wp:anchor distT="0" distB="0" distL="114300" distR="114300" simplePos="0" relativeHeight="251663360" behindDoc="1" locked="1" layoutInCell="1" allowOverlap="1" wp14:anchorId="026E4BFD" wp14:editId="30AC4FEC">
                <wp:simplePos x="0" y="0"/>
                <wp:positionH relativeFrom="page">
                  <wp:posOffset>2491740</wp:posOffset>
                </wp:positionH>
                <wp:positionV relativeFrom="page">
                  <wp:posOffset>624205</wp:posOffset>
                </wp:positionV>
                <wp:extent cx="165735" cy="153035"/>
                <wp:effectExtent l="5715" t="5080" r="0" b="381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 cy="153035"/>
                        </a:xfrm>
                        <a:custGeom>
                          <a:avLst/>
                          <a:gdLst>
                            <a:gd name="T0" fmla="*/ 261 w 261"/>
                            <a:gd name="T1" fmla="*/ 113 h 241"/>
                            <a:gd name="T2" fmla="*/ 252 w 261"/>
                            <a:gd name="T3" fmla="*/ 165 h 241"/>
                            <a:gd name="T4" fmla="*/ 179 w 261"/>
                            <a:gd name="T5" fmla="*/ 233 h 241"/>
                            <a:gd name="T6" fmla="*/ 126 w 261"/>
                            <a:gd name="T7" fmla="*/ 241 h 241"/>
                            <a:gd name="T8" fmla="*/ 33 w 261"/>
                            <a:gd name="T9" fmla="*/ 209 h 241"/>
                            <a:gd name="T10" fmla="*/ 0 w 261"/>
                            <a:gd name="T11" fmla="*/ 122 h 241"/>
                            <a:gd name="T12" fmla="*/ 17 w 261"/>
                            <a:gd name="T13" fmla="*/ 55 h 241"/>
                            <a:gd name="T14" fmla="*/ 134 w 261"/>
                            <a:gd name="T15" fmla="*/ 0 h 241"/>
                            <a:gd name="T16" fmla="*/ 227 w 261"/>
                            <a:gd name="T17" fmla="*/ 30 h 241"/>
                            <a:gd name="T18" fmla="*/ 261 w 261"/>
                            <a:gd name="T19" fmla="*/ 113 h 241"/>
                            <a:gd name="T20" fmla="*/ 196 w 261"/>
                            <a:gd name="T21" fmla="*/ 122 h 241"/>
                            <a:gd name="T22" fmla="*/ 192 w 261"/>
                            <a:gd name="T23" fmla="*/ 81 h 241"/>
                            <a:gd name="T24" fmla="*/ 157 w 261"/>
                            <a:gd name="T25" fmla="*/ 28 h 241"/>
                            <a:gd name="T26" fmla="*/ 129 w 261"/>
                            <a:gd name="T27" fmla="*/ 22 h 241"/>
                            <a:gd name="T28" fmla="*/ 79 w 261"/>
                            <a:gd name="T29" fmla="*/ 50 h 241"/>
                            <a:gd name="T30" fmla="*/ 65 w 261"/>
                            <a:gd name="T31" fmla="*/ 112 h 241"/>
                            <a:gd name="T32" fmla="*/ 104 w 261"/>
                            <a:gd name="T33" fmla="*/ 212 h 241"/>
                            <a:gd name="T34" fmla="*/ 133 w 261"/>
                            <a:gd name="T35" fmla="*/ 218 h 241"/>
                            <a:gd name="T36" fmla="*/ 188 w 261"/>
                            <a:gd name="T37" fmla="*/ 176 h 241"/>
                            <a:gd name="T38" fmla="*/ 196 w 261"/>
                            <a:gd name="T39" fmla="*/ 122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1" h="241">
                              <a:moveTo>
                                <a:pt x="261" y="113"/>
                              </a:moveTo>
                              <a:cubicBezTo>
                                <a:pt x="261" y="131"/>
                                <a:pt x="258" y="148"/>
                                <a:pt x="252" y="165"/>
                              </a:cubicBezTo>
                              <a:cubicBezTo>
                                <a:pt x="240" y="199"/>
                                <a:pt x="216" y="222"/>
                                <a:pt x="179" y="233"/>
                              </a:cubicBezTo>
                              <a:cubicBezTo>
                                <a:pt x="162" y="238"/>
                                <a:pt x="144" y="241"/>
                                <a:pt x="126" y="241"/>
                              </a:cubicBezTo>
                              <a:cubicBezTo>
                                <a:pt x="87" y="241"/>
                                <a:pt x="56" y="230"/>
                                <a:pt x="33" y="209"/>
                              </a:cubicBezTo>
                              <a:cubicBezTo>
                                <a:pt x="11" y="188"/>
                                <a:pt x="0" y="159"/>
                                <a:pt x="0" y="122"/>
                              </a:cubicBezTo>
                              <a:cubicBezTo>
                                <a:pt x="0" y="95"/>
                                <a:pt x="6" y="73"/>
                                <a:pt x="17" y="55"/>
                              </a:cubicBezTo>
                              <a:cubicBezTo>
                                <a:pt x="40" y="18"/>
                                <a:pt x="79" y="0"/>
                                <a:pt x="134" y="0"/>
                              </a:cubicBezTo>
                              <a:cubicBezTo>
                                <a:pt x="173" y="0"/>
                                <a:pt x="205" y="10"/>
                                <a:pt x="227" y="30"/>
                              </a:cubicBezTo>
                              <a:cubicBezTo>
                                <a:pt x="250" y="50"/>
                                <a:pt x="261" y="78"/>
                                <a:pt x="261" y="113"/>
                              </a:cubicBezTo>
                              <a:moveTo>
                                <a:pt x="196" y="122"/>
                              </a:moveTo>
                              <a:cubicBezTo>
                                <a:pt x="196" y="108"/>
                                <a:pt x="195" y="95"/>
                                <a:pt x="192" y="81"/>
                              </a:cubicBezTo>
                              <a:cubicBezTo>
                                <a:pt x="186" y="55"/>
                                <a:pt x="174" y="37"/>
                                <a:pt x="157" y="28"/>
                              </a:cubicBezTo>
                              <a:cubicBezTo>
                                <a:pt x="149" y="24"/>
                                <a:pt x="140" y="22"/>
                                <a:pt x="129" y="22"/>
                              </a:cubicBezTo>
                              <a:cubicBezTo>
                                <a:pt x="107" y="22"/>
                                <a:pt x="90" y="32"/>
                                <a:pt x="79" y="50"/>
                              </a:cubicBezTo>
                              <a:cubicBezTo>
                                <a:pt x="69" y="66"/>
                                <a:pt x="65" y="87"/>
                                <a:pt x="65" y="112"/>
                              </a:cubicBezTo>
                              <a:cubicBezTo>
                                <a:pt x="65" y="164"/>
                                <a:pt x="78" y="197"/>
                                <a:pt x="104" y="212"/>
                              </a:cubicBezTo>
                              <a:cubicBezTo>
                                <a:pt x="112" y="216"/>
                                <a:pt x="122" y="218"/>
                                <a:pt x="133" y="218"/>
                              </a:cubicBezTo>
                              <a:cubicBezTo>
                                <a:pt x="160" y="218"/>
                                <a:pt x="179" y="204"/>
                                <a:pt x="188" y="176"/>
                              </a:cubicBezTo>
                              <a:cubicBezTo>
                                <a:pt x="194" y="161"/>
                                <a:pt x="196" y="143"/>
                                <a:pt x="196" y="122"/>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CE31E" id="Freeform: Shape 28" o:spid="_x0000_s1026" style="position:absolute;margin-left:196.2pt;margin-top:49.15pt;width:13.05pt;height:12.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6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" path="m261,113v,18,-3,35,-9,52c240,199,216,222,179,233v-17,5,-35,8,-53,8c87,241,56,230,33,209,11,188,,159,,122,,95,6,73,17,55,40,18,79,,134,v39,,71,10,93,30c250,50,261,78,261,113t-65,9c196,108,195,95,192,81,186,55,174,37,157,28v-8,-4,-17,-6,-28,-6c107,22,90,32,79,50,69,66,65,87,65,112v,52,13,85,39,100c112,216,122,218,133,218v27,,46,-14,55,-42c194,161,196,143,196,122e" fillcolor="black" stroked="f">
                <v:path o:connecttype="custom" o:connectlocs="165735,71755;160020,104775;113665,147955;80010,153035;20955,132715;0,77470;10795,34925;85090,0;144145,19050;165735,71755;124460,77470;121920,51435;99695,17780;81915,13970;50165,31750;41275,71120;66040,134620;84455,138430;119380,111760;124460,77470" o:connectangles="0,0,0,0,0,0,0,0,0,0,0,0,0,0,0,0,0,0,0,0"/>
                <w10:wrap anchorx="page" anchory="page"/>
                <w10:anchorlock/>
              </v:shape>
            </w:pict>
          </mc:Fallback>
        </mc:AlternateContent>
      </w:r>
      <w:r w:rsidRPr="000710CC">
        <w:rPr>
          <w:rFonts w:ascii="Times New Roman" w:hAnsi="Times New Roman"/>
          <w:noProof/>
          <w:sz w:val="24"/>
          <w:szCs w:val="24"/>
        </w:rPr>
        <mc:AlternateContent>
          <mc:Choice Requires="wps">
            <w:drawing>
              <wp:anchor distT="0" distB="0" distL="114300" distR="114300" simplePos="0" relativeHeight="251665408" behindDoc="1" locked="1" layoutInCell="1" allowOverlap="1" wp14:anchorId="5C65D21F" wp14:editId="18CF6115">
                <wp:simplePos x="0" y="0"/>
                <wp:positionH relativeFrom="page">
                  <wp:posOffset>2871470</wp:posOffset>
                </wp:positionH>
                <wp:positionV relativeFrom="page">
                  <wp:posOffset>629285</wp:posOffset>
                </wp:positionV>
                <wp:extent cx="166370" cy="142240"/>
                <wp:effectExtent l="4445" t="635" r="635" b="0"/>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70" cy="142240"/>
                        </a:xfrm>
                        <a:custGeom>
                          <a:avLst/>
                          <a:gdLst>
                            <a:gd name="T0" fmla="*/ 262 w 262"/>
                            <a:gd name="T1" fmla="*/ 221 h 224"/>
                            <a:gd name="T2" fmla="*/ 260 w 262"/>
                            <a:gd name="T3" fmla="*/ 224 h 224"/>
                            <a:gd name="T4" fmla="*/ 206 w 262"/>
                            <a:gd name="T5" fmla="*/ 222 h 224"/>
                            <a:gd name="T6" fmla="*/ 145 w 262"/>
                            <a:gd name="T7" fmla="*/ 224 h 224"/>
                            <a:gd name="T8" fmla="*/ 143 w 262"/>
                            <a:gd name="T9" fmla="*/ 221 h 224"/>
                            <a:gd name="T10" fmla="*/ 143 w 262"/>
                            <a:gd name="T11" fmla="*/ 210 h 224"/>
                            <a:gd name="T12" fmla="*/ 145 w 262"/>
                            <a:gd name="T13" fmla="*/ 207 h 224"/>
                            <a:gd name="T14" fmla="*/ 160 w 262"/>
                            <a:gd name="T15" fmla="*/ 203 h 224"/>
                            <a:gd name="T16" fmla="*/ 167 w 262"/>
                            <a:gd name="T17" fmla="*/ 198 h 224"/>
                            <a:gd name="T18" fmla="*/ 166 w 262"/>
                            <a:gd name="T19" fmla="*/ 188 h 224"/>
                            <a:gd name="T20" fmla="*/ 154 w 262"/>
                            <a:gd name="T21" fmla="*/ 158 h 224"/>
                            <a:gd name="T22" fmla="*/ 109 w 262"/>
                            <a:gd name="T23" fmla="*/ 158 h 224"/>
                            <a:gd name="T24" fmla="*/ 70 w 262"/>
                            <a:gd name="T25" fmla="*/ 158 h 224"/>
                            <a:gd name="T26" fmla="*/ 60 w 262"/>
                            <a:gd name="T27" fmla="*/ 187 h 224"/>
                            <a:gd name="T28" fmla="*/ 58 w 262"/>
                            <a:gd name="T29" fmla="*/ 196 h 224"/>
                            <a:gd name="T30" fmla="*/ 64 w 262"/>
                            <a:gd name="T31" fmla="*/ 204 h 224"/>
                            <a:gd name="T32" fmla="*/ 79 w 262"/>
                            <a:gd name="T33" fmla="*/ 207 h 224"/>
                            <a:gd name="T34" fmla="*/ 81 w 262"/>
                            <a:gd name="T35" fmla="*/ 210 h 224"/>
                            <a:gd name="T36" fmla="*/ 81 w 262"/>
                            <a:gd name="T37" fmla="*/ 221 h 224"/>
                            <a:gd name="T38" fmla="*/ 79 w 262"/>
                            <a:gd name="T39" fmla="*/ 224 h 224"/>
                            <a:gd name="T40" fmla="*/ 40 w 262"/>
                            <a:gd name="T41" fmla="*/ 222 h 224"/>
                            <a:gd name="T42" fmla="*/ 2 w 262"/>
                            <a:gd name="T43" fmla="*/ 224 h 224"/>
                            <a:gd name="T44" fmla="*/ 0 w 262"/>
                            <a:gd name="T45" fmla="*/ 221 h 224"/>
                            <a:gd name="T46" fmla="*/ 0 w 262"/>
                            <a:gd name="T47" fmla="*/ 210 h 224"/>
                            <a:gd name="T48" fmla="*/ 2 w 262"/>
                            <a:gd name="T49" fmla="*/ 207 h 224"/>
                            <a:gd name="T50" fmla="*/ 17 w 262"/>
                            <a:gd name="T51" fmla="*/ 203 h 224"/>
                            <a:gd name="T52" fmla="*/ 25 w 262"/>
                            <a:gd name="T53" fmla="*/ 195 h 224"/>
                            <a:gd name="T54" fmla="*/ 37 w 262"/>
                            <a:gd name="T55" fmla="*/ 175 h 224"/>
                            <a:gd name="T56" fmla="*/ 114 w 262"/>
                            <a:gd name="T57" fmla="*/ 0 h 224"/>
                            <a:gd name="T58" fmla="*/ 150 w 262"/>
                            <a:gd name="T59" fmla="*/ 0 h 224"/>
                            <a:gd name="T60" fmla="*/ 227 w 262"/>
                            <a:gd name="T61" fmla="*/ 180 h 224"/>
                            <a:gd name="T62" fmla="*/ 240 w 262"/>
                            <a:gd name="T63" fmla="*/ 200 h 224"/>
                            <a:gd name="T64" fmla="*/ 260 w 262"/>
                            <a:gd name="T65" fmla="*/ 207 h 224"/>
                            <a:gd name="T66" fmla="*/ 262 w 262"/>
                            <a:gd name="T67" fmla="*/ 210 h 224"/>
                            <a:gd name="T68" fmla="*/ 262 w 262"/>
                            <a:gd name="T69" fmla="*/ 221 h 224"/>
                            <a:gd name="T70" fmla="*/ 145 w 262"/>
                            <a:gd name="T71" fmla="*/ 137 h 224"/>
                            <a:gd name="T72" fmla="*/ 111 w 262"/>
                            <a:gd name="T73" fmla="*/ 57 h 224"/>
                            <a:gd name="T74" fmla="*/ 78 w 262"/>
                            <a:gd name="T75" fmla="*/ 137 h 224"/>
                            <a:gd name="T76" fmla="*/ 115 w 262"/>
                            <a:gd name="T77" fmla="*/ 137 h 224"/>
                            <a:gd name="T78" fmla="*/ 145 w 262"/>
                            <a:gd name="T79" fmla="*/ 137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2" h="224">
                              <a:moveTo>
                                <a:pt x="262" y="221"/>
                              </a:moveTo>
                              <a:lnTo>
                                <a:pt x="260" y="224"/>
                              </a:lnTo>
                              <a:cubicBezTo>
                                <a:pt x="239" y="223"/>
                                <a:pt x="221" y="222"/>
                                <a:pt x="206" y="222"/>
                              </a:cubicBezTo>
                              <a:cubicBezTo>
                                <a:pt x="196" y="222"/>
                                <a:pt x="176" y="223"/>
                                <a:pt x="145" y="224"/>
                              </a:cubicBezTo>
                              <a:lnTo>
                                <a:pt x="143" y="221"/>
                              </a:lnTo>
                              <a:lnTo>
                                <a:pt x="143" y="210"/>
                              </a:lnTo>
                              <a:lnTo>
                                <a:pt x="145" y="207"/>
                              </a:lnTo>
                              <a:lnTo>
                                <a:pt x="160" y="203"/>
                              </a:lnTo>
                              <a:cubicBezTo>
                                <a:pt x="163" y="202"/>
                                <a:pt x="166" y="201"/>
                                <a:pt x="167" y="198"/>
                              </a:cubicBezTo>
                              <a:cubicBezTo>
                                <a:pt x="168" y="195"/>
                                <a:pt x="168" y="192"/>
                                <a:pt x="166" y="188"/>
                              </a:cubicBezTo>
                              <a:lnTo>
                                <a:pt x="154" y="158"/>
                              </a:lnTo>
                              <a:cubicBezTo>
                                <a:pt x="148" y="158"/>
                                <a:pt x="133" y="158"/>
                                <a:pt x="109" y="158"/>
                              </a:cubicBezTo>
                              <a:cubicBezTo>
                                <a:pt x="90" y="158"/>
                                <a:pt x="77" y="158"/>
                                <a:pt x="70" y="158"/>
                              </a:cubicBezTo>
                              <a:lnTo>
                                <a:pt x="60" y="187"/>
                              </a:lnTo>
                              <a:cubicBezTo>
                                <a:pt x="58" y="190"/>
                                <a:pt x="58" y="193"/>
                                <a:pt x="58" y="196"/>
                              </a:cubicBezTo>
                              <a:cubicBezTo>
                                <a:pt x="58" y="200"/>
                                <a:pt x="60" y="203"/>
                                <a:pt x="64" y="204"/>
                              </a:cubicBezTo>
                              <a:cubicBezTo>
                                <a:pt x="68" y="205"/>
                                <a:pt x="73" y="206"/>
                                <a:pt x="79" y="207"/>
                              </a:cubicBezTo>
                              <a:lnTo>
                                <a:pt x="81" y="210"/>
                              </a:lnTo>
                              <a:lnTo>
                                <a:pt x="81" y="221"/>
                              </a:lnTo>
                              <a:lnTo>
                                <a:pt x="79" y="224"/>
                              </a:lnTo>
                              <a:cubicBezTo>
                                <a:pt x="60" y="223"/>
                                <a:pt x="47" y="222"/>
                                <a:pt x="40" y="222"/>
                              </a:cubicBezTo>
                              <a:cubicBezTo>
                                <a:pt x="31" y="222"/>
                                <a:pt x="19" y="223"/>
                                <a:pt x="2" y="224"/>
                              </a:cubicBezTo>
                              <a:lnTo>
                                <a:pt x="0" y="221"/>
                              </a:lnTo>
                              <a:lnTo>
                                <a:pt x="0" y="210"/>
                              </a:lnTo>
                              <a:lnTo>
                                <a:pt x="2" y="207"/>
                              </a:lnTo>
                              <a:cubicBezTo>
                                <a:pt x="9" y="206"/>
                                <a:pt x="14" y="205"/>
                                <a:pt x="17" y="203"/>
                              </a:cubicBezTo>
                              <a:cubicBezTo>
                                <a:pt x="20" y="201"/>
                                <a:pt x="23" y="198"/>
                                <a:pt x="25" y="195"/>
                              </a:cubicBezTo>
                              <a:cubicBezTo>
                                <a:pt x="30" y="190"/>
                                <a:pt x="34" y="183"/>
                                <a:pt x="37" y="175"/>
                              </a:cubicBezTo>
                              <a:lnTo>
                                <a:pt x="114" y="0"/>
                              </a:lnTo>
                              <a:lnTo>
                                <a:pt x="150" y="0"/>
                              </a:lnTo>
                              <a:lnTo>
                                <a:pt x="227" y="180"/>
                              </a:lnTo>
                              <a:cubicBezTo>
                                <a:pt x="230" y="189"/>
                                <a:pt x="235" y="196"/>
                                <a:pt x="240" y="200"/>
                              </a:cubicBezTo>
                              <a:cubicBezTo>
                                <a:pt x="245" y="204"/>
                                <a:pt x="252" y="206"/>
                                <a:pt x="260" y="207"/>
                              </a:cubicBezTo>
                              <a:lnTo>
                                <a:pt x="262" y="210"/>
                              </a:lnTo>
                              <a:lnTo>
                                <a:pt x="262" y="221"/>
                              </a:lnTo>
                              <a:moveTo>
                                <a:pt x="145" y="137"/>
                              </a:moveTo>
                              <a:lnTo>
                                <a:pt x="111" y="57"/>
                              </a:lnTo>
                              <a:lnTo>
                                <a:pt x="78" y="137"/>
                              </a:lnTo>
                              <a:cubicBezTo>
                                <a:pt x="85" y="137"/>
                                <a:pt x="97" y="137"/>
                                <a:pt x="115" y="137"/>
                              </a:cubicBezTo>
                              <a:cubicBezTo>
                                <a:pt x="128" y="137"/>
                                <a:pt x="138" y="137"/>
                                <a:pt x="145" y="137"/>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C14BE" id="Freeform: Shape 27" o:spid="_x0000_s1026" style="position:absolute;margin-left:226.1pt;margin-top:49.55pt;width:13.1pt;height:1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6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" path="m262,221r-2,3c239,223,221,222,206,222v-10,,-30,1,-61,2l143,221r,-11l145,207r15,-4c163,202,166,201,167,198v1,-3,1,-6,-1,-10l154,158v-6,,-21,,-45,c90,158,77,158,70,158l60,187v-2,3,-2,6,-2,9c58,200,60,203,64,204v4,1,9,2,15,3l81,210r,11l79,224c60,223,47,222,40,222v-9,,-21,1,-38,2l,221,,210r2,-3c9,206,14,205,17,203v3,-2,6,-5,8,-8c30,190,34,183,37,175l114,r36,l227,180v3,9,8,16,13,20c245,204,252,206,260,207r2,3l262,221m145,137l111,57,78,137v7,,19,,37,c128,137,138,137,145,137e" fillcolor="black" stroked="f">
                <v:path o:connecttype="custom" o:connectlocs="166370,140335;165100,142240;130810,140970;92075,142240;90805,140335;90805,133350;92075,131445;101600,128905;106045,125730;105410,119380;97790,100330;69215,100330;44450,100330;38100,118745;36830,124460;40640,129540;50165,131445;51435,133350;51435,140335;50165,142240;25400,140970;1270,142240;0,140335;0,133350;1270,131445;10795,128905;15875,123825;23495,111125;72390,0;95250,0;144145,114300;152400,127000;165100,131445;166370,133350;166370,140335;92075,86995;70485,36195;49530,86995;73025,86995;92075,86995" o:connectangles="0,0,0,0,0,0,0,0,0,0,0,0,0,0,0,0,0,0,0,0,0,0,0,0,0,0,0,0,0,0,0,0,0,0,0,0,0,0,0,0"/>
                <w10:wrap anchorx="page" anchory="page"/>
                <w10:anchorlock/>
              </v:shape>
            </w:pict>
          </mc:Fallback>
        </mc:AlternateContent>
      </w:r>
      <w:r w:rsidRPr="000710CC">
        <w:rPr>
          <w:rFonts w:ascii="Times New Roman" w:hAnsi="Times New Roman"/>
          <w:b/>
          <w:bCs/>
          <w:color w:val="000000"/>
          <w:sz w:val="24"/>
          <w:szCs w:val="24"/>
        </w:rPr>
        <w:t>Professional Summary</w:t>
      </w:r>
    </w:p>
    <w:p w14:paraId="27FCF8B5" w14:textId="499E3A9F" w:rsidR="00C17F14" w:rsidRPr="000710CC" w:rsidRDefault="00C17F14" w:rsidP="00C17F14">
      <w:pPr>
        <w:autoSpaceDE w:val="0"/>
        <w:autoSpaceDN w:val="0"/>
        <w:adjustRightInd w:val="0"/>
        <w:spacing w:after="254" w:line="396" w:lineRule="exact"/>
        <w:ind w:left="240"/>
        <w:rPr>
          <w:rFonts w:ascii="Times New Roman" w:hAnsi="Times New Roman"/>
          <w:b/>
          <w:bCs/>
          <w:color w:val="000000"/>
          <w:sz w:val="24"/>
          <w:szCs w:val="24"/>
        </w:rPr>
      </w:pPr>
      <w:r w:rsidRPr="000710CC">
        <w:rPr>
          <w:rFonts w:ascii="Times New Roman" w:hAnsi="Times New Roman"/>
          <w:noProof/>
          <w:sz w:val="24"/>
          <w:szCs w:val="24"/>
        </w:rPr>
        <mc:AlternateContent>
          <mc:Choice Requires="wps">
            <w:drawing>
              <wp:anchor distT="0" distB="0" distL="114300" distR="114300" simplePos="0" relativeHeight="251666432" behindDoc="1" locked="1" layoutInCell="1" allowOverlap="1" wp14:anchorId="493AC55B" wp14:editId="264C9A3E">
                <wp:simplePos x="0" y="0"/>
                <wp:positionH relativeFrom="page">
                  <wp:posOffset>3051810</wp:posOffset>
                </wp:positionH>
                <wp:positionV relativeFrom="page">
                  <wp:posOffset>629920</wp:posOffset>
                </wp:positionV>
                <wp:extent cx="209550" cy="142875"/>
                <wp:effectExtent l="3810" t="1270" r="5715" b="8255"/>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42875"/>
                        </a:xfrm>
                        <a:custGeom>
                          <a:avLst/>
                          <a:gdLst>
                            <a:gd name="T0" fmla="*/ 330 w 330"/>
                            <a:gd name="T1" fmla="*/ 221 h 225"/>
                            <a:gd name="T2" fmla="*/ 328 w 330"/>
                            <a:gd name="T3" fmla="*/ 223 h 225"/>
                            <a:gd name="T4" fmla="*/ 269 w 330"/>
                            <a:gd name="T5" fmla="*/ 221 h 225"/>
                            <a:gd name="T6" fmla="*/ 210 w 330"/>
                            <a:gd name="T7" fmla="*/ 223 h 225"/>
                            <a:gd name="T8" fmla="*/ 208 w 330"/>
                            <a:gd name="T9" fmla="*/ 221 h 225"/>
                            <a:gd name="T10" fmla="*/ 208 w 330"/>
                            <a:gd name="T11" fmla="*/ 209 h 225"/>
                            <a:gd name="T12" fmla="*/ 210 w 330"/>
                            <a:gd name="T13" fmla="*/ 206 h 225"/>
                            <a:gd name="T14" fmla="*/ 230 w 330"/>
                            <a:gd name="T15" fmla="*/ 203 h 225"/>
                            <a:gd name="T16" fmla="*/ 239 w 330"/>
                            <a:gd name="T17" fmla="*/ 176 h 225"/>
                            <a:gd name="T18" fmla="*/ 240 w 330"/>
                            <a:gd name="T19" fmla="*/ 129 h 225"/>
                            <a:gd name="T20" fmla="*/ 240 w 330"/>
                            <a:gd name="T21" fmla="*/ 52 h 225"/>
                            <a:gd name="T22" fmla="*/ 157 w 330"/>
                            <a:gd name="T23" fmla="*/ 225 h 225"/>
                            <a:gd name="T24" fmla="*/ 139 w 330"/>
                            <a:gd name="T25" fmla="*/ 225 h 225"/>
                            <a:gd name="T26" fmla="*/ 54 w 330"/>
                            <a:gd name="T27" fmla="*/ 52 h 225"/>
                            <a:gd name="T28" fmla="*/ 55 w 330"/>
                            <a:gd name="T29" fmla="*/ 129 h 225"/>
                            <a:gd name="T30" fmla="*/ 57 w 330"/>
                            <a:gd name="T31" fmla="*/ 176 h 225"/>
                            <a:gd name="T32" fmla="*/ 58 w 330"/>
                            <a:gd name="T33" fmla="*/ 191 h 225"/>
                            <a:gd name="T34" fmla="*/ 66 w 330"/>
                            <a:gd name="T35" fmla="*/ 203 h 225"/>
                            <a:gd name="T36" fmla="*/ 86 w 330"/>
                            <a:gd name="T37" fmla="*/ 206 h 225"/>
                            <a:gd name="T38" fmla="*/ 88 w 330"/>
                            <a:gd name="T39" fmla="*/ 209 h 225"/>
                            <a:gd name="T40" fmla="*/ 88 w 330"/>
                            <a:gd name="T41" fmla="*/ 221 h 225"/>
                            <a:gd name="T42" fmla="*/ 86 w 330"/>
                            <a:gd name="T43" fmla="*/ 223 h 225"/>
                            <a:gd name="T44" fmla="*/ 45 w 330"/>
                            <a:gd name="T45" fmla="*/ 221 h 225"/>
                            <a:gd name="T46" fmla="*/ 2 w 330"/>
                            <a:gd name="T47" fmla="*/ 223 h 225"/>
                            <a:gd name="T48" fmla="*/ 0 w 330"/>
                            <a:gd name="T49" fmla="*/ 221 h 225"/>
                            <a:gd name="T50" fmla="*/ 0 w 330"/>
                            <a:gd name="T51" fmla="*/ 209 h 225"/>
                            <a:gd name="T52" fmla="*/ 2 w 330"/>
                            <a:gd name="T53" fmla="*/ 206 h 225"/>
                            <a:gd name="T54" fmla="*/ 22 w 330"/>
                            <a:gd name="T55" fmla="*/ 203 h 225"/>
                            <a:gd name="T56" fmla="*/ 31 w 330"/>
                            <a:gd name="T57" fmla="*/ 176 h 225"/>
                            <a:gd name="T58" fmla="*/ 32 w 330"/>
                            <a:gd name="T59" fmla="*/ 129 h 225"/>
                            <a:gd name="T60" fmla="*/ 33 w 330"/>
                            <a:gd name="T61" fmla="*/ 93 h 225"/>
                            <a:gd name="T62" fmla="*/ 33 w 330"/>
                            <a:gd name="T63" fmla="*/ 52 h 225"/>
                            <a:gd name="T64" fmla="*/ 30 w 330"/>
                            <a:gd name="T65" fmla="*/ 28 h 225"/>
                            <a:gd name="T66" fmla="*/ 22 w 330"/>
                            <a:gd name="T67" fmla="*/ 20 h 225"/>
                            <a:gd name="T68" fmla="*/ 2 w 330"/>
                            <a:gd name="T69" fmla="*/ 16 h 225"/>
                            <a:gd name="T70" fmla="*/ 0 w 330"/>
                            <a:gd name="T71" fmla="*/ 14 h 225"/>
                            <a:gd name="T72" fmla="*/ 0 w 330"/>
                            <a:gd name="T73" fmla="*/ 2 h 225"/>
                            <a:gd name="T74" fmla="*/ 2 w 330"/>
                            <a:gd name="T75" fmla="*/ 0 h 225"/>
                            <a:gd name="T76" fmla="*/ 50 w 330"/>
                            <a:gd name="T77" fmla="*/ 1 h 225"/>
                            <a:gd name="T78" fmla="*/ 95 w 330"/>
                            <a:gd name="T79" fmla="*/ 0 h 225"/>
                            <a:gd name="T80" fmla="*/ 169 w 330"/>
                            <a:gd name="T81" fmla="*/ 153 h 225"/>
                            <a:gd name="T82" fmla="*/ 240 w 330"/>
                            <a:gd name="T83" fmla="*/ 0 h 225"/>
                            <a:gd name="T84" fmla="*/ 270 w 330"/>
                            <a:gd name="T85" fmla="*/ 1 h 225"/>
                            <a:gd name="T86" fmla="*/ 328 w 330"/>
                            <a:gd name="T87" fmla="*/ 0 h 225"/>
                            <a:gd name="T88" fmla="*/ 330 w 330"/>
                            <a:gd name="T89" fmla="*/ 2 h 225"/>
                            <a:gd name="T90" fmla="*/ 330 w 330"/>
                            <a:gd name="T91" fmla="*/ 14 h 225"/>
                            <a:gd name="T92" fmla="*/ 328 w 330"/>
                            <a:gd name="T93" fmla="*/ 16 h 225"/>
                            <a:gd name="T94" fmla="*/ 308 w 330"/>
                            <a:gd name="T95" fmla="*/ 19 h 225"/>
                            <a:gd name="T96" fmla="*/ 300 w 330"/>
                            <a:gd name="T97" fmla="*/ 34 h 225"/>
                            <a:gd name="T98" fmla="*/ 299 w 330"/>
                            <a:gd name="T99" fmla="*/ 52 h 225"/>
                            <a:gd name="T100" fmla="*/ 298 w 330"/>
                            <a:gd name="T101" fmla="*/ 93 h 225"/>
                            <a:gd name="T102" fmla="*/ 298 w 330"/>
                            <a:gd name="T103" fmla="*/ 129 h 225"/>
                            <a:gd name="T104" fmla="*/ 302 w 330"/>
                            <a:gd name="T105" fmla="*/ 197 h 225"/>
                            <a:gd name="T106" fmla="*/ 310 w 330"/>
                            <a:gd name="T107" fmla="*/ 204 h 225"/>
                            <a:gd name="T108" fmla="*/ 328 w 330"/>
                            <a:gd name="T109" fmla="*/ 206 h 225"/>
                            <a:gd name="T110" fmla="*/ 330 w 330"/>
                            <a:gd name="T111" fmla="*/ 209 h 225"/>
                            <a:gd name="T112" fmla="*/ 330 w 330"/>
                            <a:gd name="T113" fmla="*/ 221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0" h="225">
                              <a:moveTo>
                                <a:pt x="330" y="221"/>
                              </a:moveTo>
                              <a:lnTo>
                                <a:pt x="328" y="223"/>
                              </a:lnTo>
                              <a:cubicBezTo>
                                <a:pt x="309" y="222"/>
                                <a:pt x="290" y="221"/>
                                <a:pt x="269" y="221"/>
                              </a:cubicBezTo>
                              <a:cubicBezTo>
                                <a:pt x="247" y="221"/>
                                <a:pt x="228" y="222"/>
                                <a:pt x="210" y="223"/>
                              </a:cubicBezTo>
                              <a:lnTo>
                                <a:pt x="208" y="221"/>
                              </a:lnTo>
                              <a:lnTo>
                                <a:pt x="208" y="209"/>
                              </a:lnTo>
                              <a:lnTo>
                                <a:pt x="210" y="206"/>
                              </a:lnTo>
                              <a:cubicBezTo>
                                <a:pt x="215" y="206"/>
                                <a:pt x="222" y="205"/>
                                <a:pt x="230" y="203"/>
                              </a:cubicBezTo>
                              <a:cubicBezTo>
                                <a:pt x="236" y="201"/>
                                <a:pt x="239" y="192"/>
                                <a:pt x="239" y="176"/>
                              </a:cubicBezTo>
                              <a:cubicBezTo>
                                <a:pt x="240" y="164"/>
                                <a:pt x="240" y="149"/>
                                <a:pt x="240" y="129"/>
                              </a:cubicBezTo>
                              <a:lnTo>
                                <a:pt x="240" y="52"/>
                              </a:lnTo>
                              <a:cubicBezTo>
                                <a:pt x="219" y="97"/>
                                <a:pt x="191" y="155"/>
                                <a:pt x="157" y="225"/>
                              </a:cubicBezTo>
                              <a:lnTo>
                                <a:pt x="139" y="225"/>
                              </a:lnTo>
                              <a:cubicBezTo>
                                <a:pt x="127" y="198"/>
                                <a:pt x="98" y="140"/>
                                <a:pt x="54" y="52"/>
                              </a:cubicBezTo>
                              <a:lnTo>
                                <a:pt x="55" y="129"/>
                              </a:lnTo>
                              <a:cubicBezTo>
                                <a:pt x="56" y="141"/>
                                <a:pt x="56" y="157"/>
                                <a:pt x="57" y="176"/>
                              </a:cubicBezTo>
                              <a:cubicBezTo>
                                <a:pt x="57" y="183"/>
                                <a:pt x="58" y="188"/>
                                <a:pt x="58" y="191"/>
                              </a:cubicBezTo>
                              <a:cubicBezTo>
                                <a:pt x="59" y="198"/>
                                <a:pt x="62" y="202"/>
                                <a:pt x="66" y="203"/>
                              </a:cubicBezTo>
                              <a:cubicBezTo>
                                <a:pt x="69" y="205"/>
                                <a:pt x="75" y="206"/>
                                <a:pt x="86" y="206"/>
                              </a:cubicBezTo>
                              <a:lnTo>
                                <a:pt x="88" y="209"/>
                              </a:lnTo>
                              <a:lnTo>
                                <a:pt x="88" y="221"/>
                              </a:lnTo>
                              <a:lnTo>
                                <a:pt x="86" y="223"/>
                              </a:lnTo>
                              <a:cubicBezTo>
                                <a:pt x="64" y="222"/>
                                <a:pt x="51" y="221"/>
                                <a:pt x="45" y="221"/>
                              </a:cubicBezTo>
                              <a:cubicBezTo>
                                <a:pt x="38" y="221"/>
                                <a:pt x="24" y="222"/>
                                <a:pt x="2" y="223"/>
                              </a:cubicBezTo>
                              <a:lnTo>
                                <a:pt x="0" y="221"/>
                              </a:lnTo>
                              <a:lnTo>
                                <a:pt x="0" y="209"/>
                              </a:lnTo>
                              <a:lnTo>
                                <a:pt x="2" y="206"/>
                              </a:lnTo>
                              <a:cubicBezTo>
                                <a:pt x="8" y="206"/>
                                <a:pt x="14" y="205"/>
                                <a:pt x="22" y="203"/>
                              </a:cubicBezTo>
                              <a:cubicBezTo>
                                <a:pt x="28" y="201"/>
                                <a:pt x="31" y="192"/>
                                <a:pt x="31" y="176"/>
                              </a:cubicBezTo>
                              <a:cubicBezTo>
                                <a:pt x="32" y="160"/>
                                <a:pt x="32" y="145"/>
                                <a:pt x="32" y="129"/>
                              </a:cubicBezTo>
                              <a:lnTo>
                                <a:pt x="33" y="93"/>
                              </a:lnTo>
                              <a:cubicBezTo>
                                <a:pt x="33" y="69"/>
                                <a:pt x="33" y="56"/>
                                <a:pt x="33" y="52"/>
                              </a:cubicBezTo>
                              <a:cubicBezTo>
                                <a:pt x="33" y="40"/>
                                <a:pt x="32" y="32"/>
                                <a:pt x="30" y="28"/>
                              </a:cubicBezTo>
                              <a:cubicBezTo>
                                <a:pt x="28" y="25"/>
                                <a:pt x="26" y="22"/>
                                <a:pt x="22" y="20"/>
                              </a:cubicBezTo>
                              <a:cubicBezTo>
                                <a:pt x="19" y="18"/>
                                <a:pt x="12" y="17"/>
                                <a:pt x="2" y="16"/>
                              </a:cubicBezTo>
                              <a:lnTo>
                                <a:pt x="0" y="14"/>
                              </a:lnTo>
                              <a:lnTo>
                                <a:pt x="0" y="2"/>
                              </a:lnTo>
                              <a:lnTo>
                                <a:pt x="2" y="0"/>
                              </a:lnTo>
                              <a:cubicBezTo>
                                <a:pt x="22" y="1"/>
                                <a:pt x="38" y="1"/>
                                <a:pt x="50" y="1"/>
                              </a:cubicBezTo>
                              <a:cubicBezTo>
                                <a:pt x="63" y="1"/>
                                <a:pt x="78" y="1"/>
                                <a:pt x="95" y="0"/>
                              </a:cubicBezTo>
                              <a:cubicBezTo>
                                <a:pt x="118" y="49"/>
                                <a:pt x="142" y="100"/>
                                <a:pt x="169" y="153"/>
                              </a:cubicBezTo>
                              <a:cubicBezTo>
                                <a:pt x="193" y="104"/>
                                <a:pt x="217" y="52"/>
                                <a:pt x="240" y="0"/>
                              </a:cubicBezTo>
                              <a:cubicBezTo>
                                <a:pt x="262" y="1"/>
                                <a:pt x="272" y="1"/>
                                <a:pt x="270" y="1"/>
                              </a:cubicBezTo>
                              <a:cubicBezTo>
                                <a:pt x="289" y="1"/>
                                <a:pt x="309" y="1"/>
                                <a:pt x="328" y="0"/>
                              </a:cubicBezTo>
                              <a:lnTo>
                                <a:pt x="330" y="2"/>
                              </a:lnTo>
                              <a:lnTo>
                                <a:pt x="330" y="14"/>
                              </a:lnTo>
                              <a:lnTo>
                                <a:pt x="328" y="16"/>
                              </a:lnTo>
                              <a:cubicBezTo>
                                <a:pt x="318" y="17"/>
                                <a:pt x="312" y="18"/>
                                <a:pt x="308" y="19"/>
                              </a:cubicBezTo>
                              <a:cubicBezTo>
                                <a:pt x="304" y="21"/>
                                <a:pt x="301" y="26"/>
                                <a:pt x="300" y="34"/>
                              </a:cubicBezTo>
                              <a:cubicBezTo>
                                <a:pt x="299" y="36"/>
                                <a:pt x="299" y="42"/>
                                <a:pt x="299" y="52"/>
                              </a:cubicBezTo>
                              <a:cubicBezTo>
                                <a:pt x="299" y="68"/>
                                <a:pt x="298" y="81"/>
                                <a:pt x="298" y="93"/>
                              </a:cubicBezTo>
                              <a:lnTo>
                                <a:pt x="298" y="129"/>
                              </a:lnTo>
                              <a:cubicBezTo>
                                <a:pt x="298" y="170"/>
                                <a:pt x="300" y="193"/>
                                <a:pt x="302" y="197"/>
                              </a:cubicBezTo>
                              <a:cubicBezTo>
                                <a:pt x="304" y="201"/>
                                <a:pt x="307" y="203"/>
                                <a:pt x="310" y="204"/>
                              </a:cubicBezTo>
                              <a:cubicBezTo>
                                <a:pt x="313" y="205"/>
                                <a:pt x="319" y="206"/>
                                <a:pt x="328" y="206"/>
                              </a:cubicBezTo>
                              <a:lnTo>
                                <a:pt x="330" y="209"/>
                              </a:lnTo>
                              <a:lnTo>
                                <a:pt x="330" y="22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1D1F6" id="Freeform: Shape 26" o:spid="_x0000_s1026" style="position:absolute;margin-left:240.3pt;margin-top:49.6pt;width:16.5pt;height:11.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" path="m330,221r-2,2c309,222,290,221,269,221v-22,,-41,1,-59,2l208,221r,-12l210,206v5,,12,-1,20,-3c236,201,239,192,239,176v1,-12,1,-27,1,-47l240,52c219,97,191,155,157,225r-18,c127,198,98,140,54,52r1,77c56,141,56,157,57,176v,7,1,12,1,15c59,198,62,202,66,203v3,2,9,3,20,3l88,209r,12l86,223c64,222,51,221,45,221v-7,,-21,1,-43,2l,221,,209r2,-3c8,206,14,205,22,203v6,-2,9,-11,9,-27c32,160,32,145,32,129l33,93v,-24,,-37,,-41c33,40,32,32,30,28,28,25,26,22,22,20,19,18,12,17,2,16l,14,,2,2,c22,1,38,1,50,1,63,1,78,1,95,v23,49,47,100,74,153c193,104,217,52,240,v22,1,32,1,30,1c289,1,309,1,328,r2,2l330,14r-2,2c318,17,312,18,308,19v-4,2,-7,7,-8,15c299,36,299,42,299,52v,16,-1,29,-1,41l298,129v,41,2,64,4,68c304,201,307,203,310,204v3,1,9,2,18,2l330,209r,12e" fillcolor="black" stroked="f">
                <v:path o:connecttype="custom" o:connectlocs="209550,140335;208280,141605;170815,140335;133350,141605;132080,140335;132080,132715;133350,130810;146050,128905;151765,111760;152400,81915;152400,33020;99695,142875;88265,142875;34290,33020;34925,81915;36195,111760;36830,121285;41910,128905;54610,130810;55880,132715;55880,140335;54610,141605;28575,140335;1270,141605;0,140335;0,132715;1270,130810;13970,128905;19685,111760;20320,81915;20955,59055;20955,33020;19050,17780;13970,12700;1270,10160;0,8890;0,1270;1270,0;31750,635;60325,0;107315,97155;152400,0;171450,635;208280,0;209550,1270;209550,8890;208280,10160;195580,12065;190500,21590;189865,33020;189230,59055;189230,81915;191770,125095;196850,129540;208280,130810;209550,132715;209550,140335" o:connectangles="0,0,0,0,0,0,0,0,0,0,0,0,0,0,0,0,0,0,0,0,0,0,0,0,0,0,0,0,0,0,0,0,0,0,0,0,0,0,0,0,0,0,0,0,0,0,0,0,0,0,0,0,0,0,0,0,0"/>
                <w10:wrap anchorx="page" anchory="page"/>
                <w10:anchorlock/>
              </v:shape>
            </w:pict>
          </mc:Fallback>
        </mc:AlternateContent>
      </w:r>
      <w:r w:rsidRPr="000710CC">
        <w:rPr>
          <w:rFonts w:ascii="Times New Roman" w:hAnsi="Times New Roman"/>
          <w:noProof/>
          <w:sz w:val="24"/>
          <w:szCs w:val="24"/>
        </w:rPr>
        <mc:AlternateContent>
          <mc:Choice Requires="wps">
            <w:drawing>
              <wp:anchor distT="0" distB="0" distL="114300" distR="114300" simplePos="0" relativeHeight="251667456" behindDoc="1" locked="1" layoutInCell="1" allowOverlap="1" wp14:anchorId="6EB21995" wp14:editId="1B6F8F58">
                <wp:simplePos x="0" y="0"/>
                <wp:positionH relativeFrom="page">
                  <wp:posOffset>3284855</wp:posOffset>
                </wp:positionH>
                <wp:positionV relativeFrom="page">
                  <wp:posOffset>629920</wp:posOffset>
                </wp:positionV>
                <wp:extent cx="127635" cy="141605"/>
                <wp:effectExtent l="8255" t="1270" r="6985" b="0"/>
                <wp:wrapNone/>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41605"/>
                        </a:xfrm>
                        <a:custGeom>
                          <a:avLst/>
                          <a:gdLst>
                            <a:gd name="T0" fmla="*/ 201 w 201"/>
                            <a:gd name="T1" fmla="*/ 164 h 223"/>
                            <a:gd name="T2" fmla="*/ 197 w 201"/>
                            <a:gd name="T3" fmla="*/ 221 h 223"/>
                            <a:gd name="T4" fmla="*/ 195 w 201"/>
                            <a:gd name="T5" fmla="*/ 223 h 223"/>
                            <a:gd name="T6" fmla="*/ 107 w 201"/>
                            <a:gd name="T7" fmla="*/ 222 h 223"/>
                            <a:gd name="T8" fmla="*/ 66 w 201"/>
                            <a:gd name="T9" fmla="*/ 221 h 223"/>
                            <a:gd name="T10" fmla="*/ 16 w 201"/>
                            <a:gd name="T11" fmla="*/ 223 h 223"/>
                            <a:gd name="T12" fmla="*/ 14 w 201"/>
                            <a:gd name="T13" fmla="*/ 221 h 223"/>
                            <a:gd name="T14" fmla="*/ 14 w 201"/>
                            <a:gd name="T15" fmla="*/ 216 h 223"/>
                            <a:gd name="T16" fmla="*/ 15 w 201"/>
                            <a:gd name="T17" fmla="*/ 214 h 223"/>
                            <a:gd name="T18" fmla="*/ 29 w 201"/>
                            <a:gd name="T19" fmla="*/ 204 h 223"/>
                            <a:gd name="T20" fmla="*/ 31 w 201"/>
                            <a:gd name="T21" fmla="*/ 184 h 223"/>
                            <a:gd name="T22" fmla="*/ 32 w 201"/>
                            <a:gd name="T23" fmla="*/ 148 h 223"/>
                            <a:gd name="T24" fmla="*/ 32 w 201"/>
                            <a:gd name="T25" fmla="*/ 93 h 223"/>
                            <a:gd name="T26" fmla="*/ 28 w 201"/>
                            <a:gd name="T27" fmla="*/ 25 h 223"/>
                            <a:gd name="T28" fmla="*/ 22 w 201"/>
                            <a:gd name="T29" fmla="*/ 19 h 223"/>
                            <a:gd name="T30" fmla="*/ 2 w 201"/>
                            <a:gd name="T31" fmla="*/ 16 h 223"/>
                            <a:gd name="T32" fmla="*/ 0 w 201"/>
                            <a:gd name="T33" fmla="*/ 14 h 223"/>
                            <a:gd name="T34" fmla="*/ 0 w 201"/>
                            <a:gd name="T35" fmla="*/ 2 h 223"/>
                            <a:gd name="T36" fmla="*/ 2 w 201"/>
                            <a:gd name="T37" fmla="*/ 0 h 223"/>
                            <a:gd name="T38" fmla="*/ 62 w 201"/>
                            <a:gd name="T39" fmla="*/ 1 h 223"/>
                            <a:gd name="T40" fmla="*/ 110 w 201"/>
                            <a:gd name="T41" fmla="*/ 1 h 223"/>
                            <a:gd name="T42" fmla="*/ 189 w 201"/>
                            <a:gd name="T43" fmla="*/ 0 h 223"/>
                            <a:gd name="T44" fmla="*/ 192 w 201"/>
                            <a:gd name="T45" fmla="*/ 2 h 223"/>
                            <a:gd name="T46" fmla="*/ 188 w 201"/>
                            <a:gd name="T47" fmla="*/ 37 h 223"/>
                            <a:gd name="T48" fmla="*/ 186 w 201"/>
                            <a:gd name="T49" fmla="*/ 52 h 223"/>
                            <a:gd name="T50" fmla="*/ 184 w 201"/>
                            <a:gd name="T51" fmla="*/ 55 h 223"/>
                            <a:gd name="T52" fmla="*/ 172 w 201"/>
                            <a:gd name="T53" fmla="*/ 55 h 223"/>
                            <a:gd name="T54" fmla="*/ 170 w 201"/>
                            <a:gd name="T55" fmla="*/ 52 h 223"/>
                            <a:gd name="T56" fmla="*/ 170 w 201"/>
                            <a:gd name="T57" fmla="*/ 41 h 223"/>
                            <a:gd name="T58" fmla="*/ 166 w 201"/>
                            <a:gd name="T59" fmla="*/ 30 h 223"/>
                            <a:gd name="T60" fmla="*/ 150 w 201"/>
                            <a:gd name="T61" fmla="*/ 24 h 223"/>
                            <a:gd name="T62" fmla="*/ 123 w 201"/>
                            <a:gd name="T63" fmla="*/ 23 h 223"/>
                            <a:gd name="T64" fmla="*/ 91 w 201"/>
                            <a:gd name="T65" fmla="*/ 24 h 223"/>
                            <a:gd name="T66" fmla="*/ 91 w 201"/>
                            <a:gd name="T67" fmla="*/ 64 h 223"/>
                            <a:gd name="T68" fmla="*/ 91 w 201"/>
                            <a:gd name="T69" fmla="*/ 97 h 223"/>
                            <a:gd name="T70" fmla="*/ 123 w 201"/>
                            <a:gd name="T71" fmla="*/ 97 h 223"/>
                            <a:gd name="T72" fmla="*/ 142 w 201"/>
                            <a:gd name="T73" fmla="*/ 93 h 223"/>
                            <a:gd name="T74" fmla="*/ 148 w 201"/>
                            <a:gd name="T75" fmla="*/ 73 h 223"/>
                            <a:gd name="T76" fmla="*/ 151 w 201"/>
                            <a:gd name="T77" fmla="*/ 71 h 223"/>
                            <a:gd name="T78" fmla="*/ 163 w 201"/>
                            <a:gd name="T79" fmla="*/ 71 h 223"/>
                            <a:gd name="T80" fmla="*/ 165 w 201"/>
                            <a:gd name="T81" fmla="*/ 73 h 223"/>
                            <a:gd name="T82" fmla="*/ 164 w 201"/>
                            <a:gd name="T83" fmla="*/ 107 h 223"/>
                            <a:gd name="T84" fmla="*/ 165 w 201"/>
                            <a:gd name="T85" fmla="*/ 144 h 223"/>
                            <a:gd name="T86" fmla="*/ 163 w 201"/>
                            <a:gd name="T87" fmla="*/ 146 h 223"/>
                            <a:gd name="T88" fmla="*/ 151 w 201"/>
                            <a:gd name="T89" fmla="*/ 146 h 223"/>
                            <a:gd name="T90" fmla="*/ 148 w 201"/>
                            <a:gd name="T91" fmla="*/ 144 h 223"/>
                            <a:gd name="T92" fmla="*/ 142 w 201"/>
                            <a:gd name="T93" fmla="*/ 121 h 223"/>
                            <a:gd name="T94" fmla="*/ 123 w 201"/>
                            <a:gd name="T95" fmla="*/ 117 h 223"/>
                            <a:gd name="T96" fmla="*/ 91 w 201"/>
                            <a:gd name="T97" fmla="*/ 117 h 223"/>
                            <a:gd name="T98" fmla="*/ 91 w 201"/>
                            <a:gd name="T99" fmla="*/ 165 h 223"/>
                            <a:gd name="T100" fmla="*/ 91 w 201"/>
                            <a:gd name="T101" fmla="*/ 199 h 223"/>
                            <a:gd name="T102" fmla="*/ 124 w 201"/>
                            <a:gd name="T103" fmla="*/ 199 h 223"/>
                            <a:gd name="T104" fmla="*/ 173 w 201"/>
                            <a:gd name="T105" fmla="*/ 195 h 223"/>
                            <a:gd name="T106" fmla="*/ 181 w 201"/>
                            <a:gd name="T107" fmla="*/ 182 h 223"/>
                            <a:gd name="T108" fmla="*/ 185 w 201"/>
                            <a:gd name="T109" fmla="*/ 164 h 223"/>
                            <a:gd name="T110" fmla="*/ 187 w 201"/>
                            <a:gd name="T111" fmla="*/ 162 h 223"/>
                            <a:gd name="T112" fmla="*/ 199 w 201"/>
                            <a:gd name="T113" fmla="*/ 162 h 223"/>
                            <a:gd name="T114" fmla="*/ 201 w 201"/>
                            <a:gd name="T115" fmla="*/ 164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01" h="223">
                              <a:moveTo>
                                <a:pt x="201" y="164"/>
                              </a:moveTo>
                              <a:cubicBezTo>
                                <a:pt x="199" y="180"/>
                                <a:pt x="197" y="199"/>
                                <a:pt x="197" y="221"/>
                              </a:cubicBezTo>
                              <a:lnTo>
                                <a:pt x="195" y="223"/>
                              </a:lnTo>
                              <a:cubicBezTo>
                                <a:pt x="167" y="223"/>
                                <a:pt x="137" y="222"/>
                                <a:pt x="107" y="222"/>
                              </a:cubicBezTo>
                              <a:cubicBezTo>
                                <a:pt x="83" y="222"/>
                                <a:pt x="69" y="221"/>
                                <a:pt x="66" y="221"/>
                              </a:cubicBezTo>
                              <a:cubicBezTo>
                                <a:pt x="47" y="221"/>
                                <a:pt x="30" y="222"/>
                                <a:pt x="16" y="223"/>
                              </a:cubicBezTo>
                              <a:lnTo>
                                <a:pt x="14" y="221"/>
                              </a:lnTo>
                              <a:lnTo>
                                <a:pt x="14" y="216"/>
                              </a:lnTo>
                              <a:lnTo>
                                <a:pt x="15" y="214"/>
                              </a:lnTo>
                              <a:cubicBezTo>
                                <a:pt x="23" y="209"/>
                                <a:pt x="28" y="206"/>
                                <a:pt x="29" y="204"/>
                              </a:cubicBezTo>
                              <a:cubicBezTo>
                                <a:pt x="31" y="203"/>
                                <a:pt x="31" y="196"/>
                                <a:pt x="31" y="184"/>
                              </a:cubicBezTo>
                              <a:lnTo>
                                <a:pt x="32" y="148"/>
                              </a:lnTo>
                              <a:lnTo>
                                <a:pt x="32" y="93"/>
                              </a:lnTo>
                              <a:cubicBezTo>
                                <a:pt x="32" y="52"/>
                                <a:pt x="31" y="29"/>
                                <a:pt x="28" y="25"/>
                              </a:cubicBezTo>
                              <a:cubicBezTo>
                                <a:pt x="27" y="22"/>
                                <a:pt x="25" y="21"/>
                                <a:pt x="22" y="19"/>
                              </a:cubicBezTo>
                              <a:cubicBezTo>
                                <a:pt x="19" y="18"/>
                                <a:pt x="12" y="17"/>
                                <a:pt x="2" y="16"/>
                              </a:cubicBezTo>
                              <a:lnTo>
                                <a:pt x="0" y="14"/>
                              </a:lnTo>
                              <a:lnTo>
                                <a:pt x="0" y="2"/>
                              </a:lnTo>
                              <a:lnTo>
                                <a:pt x="2" y="0"/>
                              </a:lnTo>
                              <a:cubicBezTo>
                                <a:pt x="21" y="1"/>
                                <a:pt x="41" y="1"/>
                                <a:pt x="62" y="1"/>
                              </a:cubicBezTo>
                              <a:cubicBezTo>
                                <a:pt x="70" y="1"/>
                                <a:pt x="85" y="1"/>
                                <a:pt x="110" y="1"/>
                              </a:cubicBezTo>
                              <a:cubicBezTo>
                                <a:pt x="142" y="0"/>
                                <a:pt x="169" y="0"/>
                                <a:pt x="189" y="0"/>
                              </a:cubicBezTo>
                              <a:lnTo>
                                <a:pt x="192" y="2"/>
                              </a:lnTo>
                              <a:cubicBezTo>
                                <a:pt x="190" y="17"/>
                                <a:pt x="188" y="29"/>
                                <a:pt x="188" y="37"/>
                              </a:cubicBezTo>
                              <a:lnTo>
                                <a:pt x="186" y="52"/>
                              </a:lnTo>
                              <a:lnTo>
                                <a:pt x="184" y="55"/>
                              </a:lnTo>
                              <a:lnTo>
                                <a:pt x="172" y="55"/>
                              </a:lnTo>
                              <a:lnTo>
                                <a:pt x="170" y="52"/>
                              </a:lnTo>
                              <a:cubicBezTo>
                                <a:pt x="170" y="46"/>
                                <a:pt x="170" y="42"/>
                                <a:pt x="170" y="41"/>
                              </a:cubicBezTo>
                              <a:cubicBezTo>
                                <a:pt x="169" y="36"/>
                                <a:pt x="168" y="32"/>
                                <a:pt x="166" y="30"/>
                              </a:cubicBezTo>
                              <a:cubicBezTo>
                                <a:pt x="164" y="26"/>
                                <a:pt x="158" y="24"/>
                                <a:pt x="150" y="24"/>
                              </a:cubicBezTo>
                              <a:cubicBezTo>
                                <a:pt x="142" y="23"/>
                                <a:pt x="133" y="23"/>
                                <a:pt x="123" y="23"/>
                              </a:cubicBezTo>
                              <a:cubicBezTo>
                                <a:pt x="111" y="23"/>
                                <a:pt x="101" y="23"/>
                                <a:pt x="91" y="24"/>
                              </a:cubicBezTo>
                              <a:cubicBezTo>
                                <a:pt x="91" y="34"/>
                                <a:pt x="91" y="47"/>
                                <a:pt x="91" y="64"/>
                              </a:cubicBezTo>
                              <a:lnTo>
                                <a:pt x="91" y="97"/>
                              </a:lnTo>
                              <a:cubicBezTo>
                                <a:pt x="94" y="97"/>
                                <a:pt x="105" y="97"/>
                                <a:pt x="123" y="97"/>
                              </a:cubicBezTo>
                              <a:cubicBezTo>
                                <a:pt x="132" y="97"/>
                                <a:pt x="139" y="95"/>
                                <a:pt x="142" y="93"/>
                              </a:cubicBezTo>
                              <a:cubicBezTo>
                                <a:pt x="146" y="89"/>
                                <a:pt x="148" y="83"/>
                                <a:pt x="148" y="73"/>
                              </a:cubicBezTo>
                              <a:lnTo>
                                <a:pt x="151" y="71"/>
                              </a:lnTo>
                              <a:lnTo>
                                <a:pt x="163" y="71"/>
                              </a:lnTo>
                              <a:lnTo>
                                <a:pt x="165" y="73"/>
                              </a:lnTo>
                              <a:cubicBezTo>
                                <a:pt x="164" y="83"/>
                                <a:pt x="164" y="95"/>
                                <a:pt x="164" y="107"/>
                              </a:cubicBezTo>
                              <a:cubicBezTo>
                                <a:pt x="164" y="117"/>
                                <a:pt x="164" y="129"/>
                                <a:pt x="165" y="144"/>
                              </a:cubicBezTo>
                              <a:lnTo>
                                <a:pt x="163" y="146"/>
                              </a:lnTo>
                              <a:lnTo>
                                <a:pt x="151" y="146"/>
                              </a:lnTo>
                              <a:lnTo>
                                <a:pt x="148" y="144"/>
                              </a:lnTo>
                              <a:cubicBezTo>
                                <a:pt x="148" y="132"/>
                                <a:pt x="146" y="125"/>
                                <a:pt x="142" y="121"/>
                              </a:cubicBezTo>
                              <a:cubicBezTo>
                                <a:pt x="139" y="119"/>
                                <a:pt x="132" y="117"/>
                                <a:pt x="123" y="117"/>
                              </a:cubicBezTo>
                              <a:cubicBezTo>
                                <a:pt x="105" y="117"/>
                                <a:pt x="94" y="117"/>
                                <a:pt x="91" y="117"/>
                              </a:cubicBezTo>
                              <a:lnTo>
                                <a:pt x="91" y="165"/>
                              </a:lnTo>
                              <a:cubicBezTo>
                                <a:pt x="91" y="174"/>
                                <a:pt x="91" y="185"/>
                                <a:pt x="91" y="199"/>
                              </a:cubicBezTo>
                              <a:lnTo>
                                <a:pt x="124" y="199"/>
                              </a:lnTo>
                              <a:cubicBezTo>
                                <a:pt x="152" y="199"/>
                                <a:pt x="168" y="198"/>
                                <a:pt x="173" y="195"/>
                              </a:cubicBezTo>
                              <a:cubicBezTo>
                                <a:pt x="176" y="194"/>
                                <a:pt x="179" y="189"/>
                                <a:pt x="181" y="182"/>
                              </a:cubicBezTo>
                              <a:lnTo>
                                <a:pt x="185" y="164"/>
                              </a:lnTo>
                              <a:lnTo>
                                <a:pt x="187" y="162"/>
                              </a:lnTo>
                              <a:lnTo>
                                <a:pt x="199" y="162"/>
                              </a:lnTo>
                              <a:lnTo>
                                <a:pt x="201" y="16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D9CE7" id="Freeform: Shape 25" o:spid="_x0000_s1026" style="position:absolute;margin-left:258.65pt;margin-top:49.6pt;width:10.05pt;height:11.1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" path="m201,164v-2,16,-4,35,-4,57l195,223v-28,,-58,-1,-88,-1c83,222,69,221,66,221v-19,,-36,1,-50,2l14,221r,-5l15,214v8,-5,13,-8,14,-10c31,203,31,196,31,184r1,-36l32,93c32,52,31,29,28,25,27,22,25,21,22,19,19,18,12,17,2,16l,14,,2,2,c21,1,41,1,62,1v8,,23,,48,c142,,169,,189,r3,2c190,17,188,29,188,37r-2,15l184,55r-12,l170,52v,-6,,-10,,-11c169,36,168,32,166,30v-2,-4,-8,-6,-16,-6c142,23,133,23,123,23v-12,,-22,,-32,1c91,34,91,47,91,64r,33c94,97,105,97,123,97v9,,16,-2,19,-4c146,89,148,83,148,73r3,-2l163,71r2,2c164,83,164,95,164,107v,10,,22,1,37l163,146r-12,l148,144v,-12,-2,-19,-6,-23c139,119,132,117,123,117v-18,,-29,,-32,l91,165v,9,,20,,34l124,199v28,,44,-1,49,-4c176,194,179,189,181,182r4,-18l187,162r12,l201,164e" fillcolor="black" stroked="f">
                <v:path o:connecttype="custom" o:connectlocs="127635,104140;125095,140335;123825,141605;67945,140970;41910,140335;10160,141605;8890,140335;8890,137160;9525,135890;18415,129540;19685,116840;20320,93980;20320,59055;17780,15875;13970,12065;1270,10160;0,8890;0,1270;1270,0;39370,635;69850,635;120015,0;121920,1270;119380,23495;118110,33020;116840,34925;109220,34925;107950,33020;107950,26035;105410,19050;95250,15240;78105,14605;57785,15240;57785,40640;57785,61595;78105,61595;90170,59055;93980,46355;95885,45085;103505,45085;104775,46355;104140,67945;104775,91440;103505,92710;95885,92710;93980,91440;90170,76835;78105,74295;57785,74295;57785,104775;57785,126365;78740,126365;109855,123825;114935,115570;117475,104140;118745,102870;126365,102870;127635,104140" o:connectangles="0,0,0,0,0,0,0,0,0,0,0,0,0,0,0,0,0,0,0,0,0,0,0,0,0,0,0,0,0,0,0,0,0,0,0,0,0,0,0,0,0,0,0,0,0,0,0,0,0,0,0,0,0,0,0,0,0,0"/>
                <w10:wrap anchorx="page" anchory="page"/>
                <w10:anchorlock/>
              </v:shape>
            </w:pict>
          </mc:Fallback>
        </mc:AlternateContent>
      </w:r>
      <w:r w:rsidRPr="000710CC">
        <w:rPr>
          <w:rFonts w:ascii="Times New Roman" w:hAnsi="Times New Roman"/>
          <w:color w:val="000000"/>
          <w:spacing w:val="-1"/>
          <w:sz w:val="24"/>
          <w:szCs w:val="24"/>
        </w:rPr>
        <w:t>Knowledgeable web developer skilled in data collection, analysis and management. Works well under</w:t>
      </w:r>
      <w:r w:rsidRPr="000710CC">
        <w:rPr>
          <w:rFonts w:ascii="Times New Roman" w:hAnsi="Times New Roman"/>
          <w:noProof/>
          <w:sz w:val="24"/>
          <w:szCs w:val="24"/>
        </w:rPr>
        <mc:AlternateContent>
          <mc:Choice Requires="wps">
            <w:drawing>
              <wp:anchor distT="0" distB="0" distL="114300" distR="114300" simplePos="0" relativeHeight="251668480" behindDoc="1" locked="1" layoutInCell="1" allowOverlap="1" wp14:anchorId="418C6E0D" wp14:editId="57C71BBE">
                <wp:simplePos x="0" y="0"/>
                <wp:positionH relativeFrom="page">
                  <wp:posOffset>3437890</wp:posOffset>
                </wp:positionH>
                <wp:positionV relativeFrom="page">
                  <wp:posOffset>629920</wp:posOffset>
                </wp:positionV>
                <wp:extent cx="170180" cy="141605"/>
                <wp:effectExtent l="8890" t="1270" r="1905" b="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 cy="141605"/>
                        </a:xfrm>
                        <a:custGeom>
                          <a:avLst/>
                          <a:gdLst>
                            <a:gd name="T0" fmla="*/ 268 w 268"/>
                            <a:gd name="T1" fmla="*/ 99 h 223"/>
                            <a:gd name="T2" fmla="*/ 227 w 268"/>
                            <a:gd name="T3" fmla="*/ 188 h 223"/>
                            <a:gd name="T4" fmla="*/ 122 w 268"/>
                            <a:gd name="T5" fmla="*/ 222 h 223"/>
                            <a:gd name="T6" fmla="*/ 91 w 268"/>
                            <a:gd name="T7" fmla="*/ 222 h 223"/>
                            <a:gd name="T8" fmla="*/ 62 w 268"/>
                            <a:gd name="T9" fmla="*/ 221 h 223"/>
                            <a:gd name="T10" fmla="*/ 16 w 268"/>
                            <a:gd name="T11" fmla="*/ 223 h 223"/>
                            <a:gd name="T12" fmla="*/ 14 w 268"/>
                            <a:gd name="T13" fmla="*/ 221 h 223"/>
                            <a:gd name="T14" fmla="*/ 14 w 268"/>
                            <a:gd name="T15" fmla="*/ 216 h 223"/>
                            <a:gd name="T16" fmla="*/ 15 w 268"/>
                            <a:gd name="T17" fmla="*/ 214 h 223"/>
                            <a:gd name="T18" fmla="*/ 29 w 268"/>
                            <a:gd name="T19" fmla="*/ 204 h 223"/>
                            <a:gd name="T20" fmla="*/ 31 w 268"/>
                            <a:gd name="T21" fmla="*/ 184 h 223"/>
                            <a:gd name="T22" fmla="*/ 32 w 268"/>
                            <a:gd name="T23" fmla="*/ 148 h 223"/>
                            <a:gd name="T24" fmla="*/ 32 w 268"/>
                            <a:gd name="T25" fmla="*/ 93 h 223"/>
                            <a:gd name="T26" fmla="*/ 28 w 268"/>
                            <a:gd name="T27" fmla="*/ 25 h 223"/>
                            <a:gd name="T28" fmla="*/ 22 w 268"/>
                            <a:gd name="T29" fmla="*/ 19 h 223"/>
                            <a:gd name="T30" fmla="*/ 2 w 268"/>
                            <a:gd name="T31" fmla="*/ 16 h 223"/>
                            <a:gd name="T32" fmla="*/ 0 w 268"/>
                            <a:gd name="T33" fmla="*/ 14 h 223"/>
                            <a:gd name="T34" fmla="*/ 0 w 268"/>
                            <a:gd name="T35" fmla="*/ 2 h 223"/>
                            <a:gd name="T36" fmla="*/ 2 w 268"/>
                            <a:gd name="T37" fmla="*/ 0 h 223"/>
                            <a:gd name="T38" fmla="*/ 42 w 268"/>
                            <a:gd name="T39" fmla="*/ 1 h 223"/>
                            <a:gd name="T40" fmla="*/ 80 w 268"/>
                            <a:gd name="T41" fmla="*/ 1 h 223"/>
                            <a:gd name="T42" fmla="*/ 114 w 268"/>
                            <a:gd name="T43" fmla="*/ 0 h 223"/>
                            <a:gd name="T44" fmla="*/ 125 w 268"/>
                            <a:gd name="T45" fmla="*/ 0 h 223"/>
                            <a:gd name="T46" fmla="*/ 135 w 268"/>
                            <a:gd name="T47" fmla="*/ 0 h 223"/>
                            <a:gd name="T48" fmla="*/ 184 w 268"/>
                            <a:gd name="T49" fmla="*/ 2 h 223"/>
                            <a:gd name="T50" fmla="*/ 231 w 268"/>
                            <a:gd name="T51" fmla="*/ 20 h 223"/>
                            <a:gd name="T52" fmla="*/ 268 w 268"/>
                            <a:gd name="T53" fmla="*/ 99 h 223"/>
                            <a:gd name="T54" fmla="*/ 203 w 268"/>
                            <a:gd name="T55" fmla="*/ 106 h 223"/>
                            <a:gd name="T56" fmla="*/ 181 w 268"/>
                            <a:gd name="T57" fmla="*/ 40 h 223"/>
                            <a:gd name="T58" fmla="*/ 118 w 268"/>
                            <a:gd name="T59" fmla="*/ 22 h 223"/>
                            <a:gd name="T60" fmla="*/ 92 w 268"/>
                            <a:gd name="T61" fmla="*/ 24 h 223"/>
                            <a:gd name="T62" fmla="*/ 90 w 268"/>
                            <a:gd name="T63" fmla="*/ 102 h 223"/>
                            <a:gd name="T64" fmla="*/ 90 w 268"/>
                            <a:gd name="T65" fmla="*/ 142 h 223"/>
                            <a:gd name="T66" fmla="*/ 92 w 268"/>
                            <a:gd name="T67" fmla="*/ 199 h 223"/>
                            <a:gd name="T68" fmla="*/ 118 w 268"/>
                            <a:gd name="T69" fmla="*/ 201 h 223"/>
                            <a:gd name="T70" fmla="*/ 185 w 268"/>
                            <a:gd name="T71" fmla="*/ 172 h 223"/>
                            <a:gd name="T72" fmla="*/ 203 w 268"/>
                            <a:gd name="T73" fmla="*/ 106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68" h="223">
                              <a:moveTo>
                                <a:pt x="268" y="99"/>
                              </a:moveTo>
                              <a:cubicBezTo>
                                <a:pt x="268" y="136"/>
                                <a:pt x="254" y="166"/>
                                <a:pt x="227" y="188"/>
                              </a:cubicBezTo>
                              <a:cubicBezTo>
                                <a:pt x="200" y="211"/>
                                <a:pt x="165" y="222"/>
                                <a:pt x="122" y="222"/>
                              </a:cubicBezTo>
                              <a:cubicBezTo>
                                <a:pt x="115" y="222"/>
                                <a:pt x="105" y="222"/>
                                <a:pt x="91" y="222"/>
                              </a:cubicBezTo>
                              <a:cubicBezTo>
                                <a:pt x="76" y="222"/>
                                <a:pt x="67" y="221"/>
                                <a:pt x="62" y="221"/>
                              </a:cubicBezTo>
                              <a:cubicBezTo>
                                <a:pt x="44" y="221"/>
                                <a:pt x="29" y="222"/>
                                <a:pt x="16" y="223"/>
                              </a:cubicBezTo>
                              <a:lnTo>
                                <a:pt x="14" y="221"/>
                              </a:lnTo>
                              <a:lnTo>
                                <a:pt x="14" y="216"/>
                              </a:lnTo>
                              <a:lnTo>
                                <a:pt x="15" y="214"/>
                              </a:lnTo>
                              <a:cubicBezTo>
                                <a:pt x="23" y="209"/>
                                <a:pt x="28" y="206"/>
                                <a:pt x="29" y="204"/>
                              </a:cubicBezTo>
                              <a:cubicBezTo>
                                <a:pt x="31" y="203"/>
                                <a:pt x="31" y="196"/>
                                <a:pt x="31" y="184"/>
                              </a:cubicBezTo>
                              <a:lnTo>
                                <a:pt x="32" y="148"/>
                              </a:lnTo>
                              <a:lnTo>
                                <a:pt x="32" y="93"/>
                              </a:lnTo>
                              <a:cubicBezTo>
                                <a:pt x="32" y="52"/>
                                <a:pt x="31" y="29"/>
                                <a:pt x="28" y="25"/>
                              </a:cubicBezTo>
                              <a:cubicBezTo>
                                <a:pt x="27" y="22"/>
                                <a:pt x="25" y="21"/>
                                <a:pt x="22" y="19"/>
                              </a:cubicBezTo>
                              <a:cubicBezTo>
                                <a:pt x="19" y="18"/>
                                <a:pt x="12" y="17"/>
                                <a:pt x="2" y="16"/>
                              </a:cubicBezTo>
                              <a:lnTo>
                                <a:pt x="0" y="14"/>
                              </a:lnTo>
                              <a:lnTo>
                                <a:pt x="0" y="2"/>
                              </a:lnTo>
                              <a:lnTo>
                                <a:pt x="2" y="0"/>
                              </a:lnTo>
                              <a:cubicBezTo>
                                <a:pt x="22" y="1"/>
                                <a:pt x="35" y="1"/>
                                <a:pt x="42" y="1"/>
                              </a:cubicBezTo>
                              <a:cubicBezTo>
                                <a:pt x="51" y="1"/>
                                <a:pt x="64" y="1"/>
                                <a:pt x="80" y="1"/>
                              </a:cubicBezTo>
                              <a:cubicBezTo>
                                <a:pt x="96" y="1"/>
                                <a:pt x="107" y="0"/>
                                <a:pt x="114" y="0"/>
                              </a:cubicBezTo>
                              <a:cubicBezTo>
                                <a:pt x="117" y="0"/>
                                <a:pt x="120" y="0"/>
                                <a:pt x="125" y="0"/>
                              </a:cubicBezTo>
                              <a:cubicBezTo>
                                <a:pt x="130" y="0"/>
                                <a:pt x="133" y="0"/>
                                <a:pt x="135" y="0"/>
                              </a:cubicBezTo>
                              <a:cubicBezTo>
                                <a:pt x="157" y="0"/>
                                <a:pt x="174" y="1"/>
                                <a:pt x="184" y="2"/>
                              </a:cubicBezTo>
                              <a:cubicBezTo>
                                <a:pt x="202" y="5"/>
                                <a:pt x="218" y="11"/>
                                <a:pt x="231" y="20"/>
                              </a:cubicBezTo>
                              <a:cubicBezTo>
                                <a:pt x="255" y="36"/>
                                <a:pt x="268" y="62"/>
                                <a:pt x="268" y="99"/>
                              </a:cubicBezTo>
                              <a:moveTo>
                                <a:pt x="203" y="106"/>
                              </a:moveTo>
                              <a:cubicBezTo>
                                <a:pt x="203" y="77"/>
                                <a:pt x="195" y="55"/>
                                <a:pt x="181" y="40"/>
                              </a:cubicBezTo>
                              <a:cubicBezTo>
                                <a:pt x="169" y="28"/>
                                <a:pt x="148" y="22"/>
                                <a:pt x="118" y="22"/>
                              </a:cubicBezTo>
                              <a:cubicBezTo>
                                <a:pt x="110" y="22"/>
                                <a:pt x="101" y="23"/>
                                <a:pt x="92" y="24"/>
                              </a:cubicBezTo>
                              <a:cubicBezTo>
                                <a:pt x="91" y="36"/>
                                <a:pt x="90" y="62"/>
                                <a:pt x="90" y="102"/>
                              </a:cubicBezTo>
                              <a:lnTo>
                                <a:pt x="90" y="142"/>
                              </a:lnTo>
                              <a:cubicBezTo>
                                <a:pt x="90" y="169"/>
                                <a:pt x="91" y="187"/>
                                <a:pt x="92" y="199"/>
                              </a:cubicBezTo>
                              <a:cubicBezTo>
                                <a:pt x="102" y="200"/>
                                <a:pt x="111" y="201"/>
                                <a:pt x="118" y="201"/>
                              </a:cubicBezTo>
                              <a:cubicBezTo>
                                <a:pt x="149" y="201"/>
                                <a:pt x="171" y="191"/>
                                <a:pt x="185" y="172"/>
                              </a:cubicBezTo>
                              <a:cubicBezTo>
                                <a:pt x="197" y="155"/>
                                <a:pt x="203" y="133"/>
                                <a:pt x="203" y="106"/>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81CCA" id="Freeform: Shape 24" o:spid="_x0000_s1026" style="position:absolute;margin-left:270.7pt;margin-top:49.6pt;width:13.4pt;height:11.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6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" path="m268,99v,37,-14,67,-41,89c200,211,165,222,122,222v-7,,-17,,-31,c76,222,67,221,62,221v-18,,-33,1,-46,2l14,221r,-5l15,214v8,-5,13,-8,14,-10c31,203,31,196,31,184r1,-36l32,93c32,52,31,29,28,25,27,22,25,21,22,19,19,18,12,17,2,16l,14,,2,2,c22,1,35,1,42,1v9,,22,,38,c96,1,107,,114,v3,,6,,11,c130,,133,,135,v22,,39,1,49,2c202,5,218,11,231,20v24,16,37,42,37,79m203,106v,-29,-8,-51,-22,-66c169,28,148,22,118,22v-8,,-17,1,-26,2c91,36,90,62,90,102r,40c90,169,91,187,92,199v10,1,19,2,26,2c149,201,171,191,185,172v12,-17,18,-39,18,-66e" fillcolor="black" stroked="f">
                <v:path o:connecttype="custom" o:connectlocs="170180,62865;144145,119380;77470,140970;57785,140970;39370,140335;10160,141605;8890,140335;8890,137160;9525,135890;18415,129540;19685,116840;20320,93980;20320,59055;17780,15875;13970,12065;1270,10160;0,8890;0,1270;1270,0;26670,635;50800,635;72390,0;79375,0;85725,0;116840,1270;146685,12700;170180,62865;128905,67310;114935,25400;74930,13970;58420,15240;57150,64770;57150,90170;58420,126365;74930,127635;117475,109220;128905,67310" o:connectangles="0,0,0,0,0,0,0,0,0,0,0,0,0,0,0,0,0,0,0,0,0,0,0,0,0,0,0,0,0,0,0,0,0,0,0,0,0"/>
                <w10:wrap anchorx="page" anchory="page"/>
                <w10:anchorlock/>
              </v:shape>
            </w:pict>
          </mc:Fallback>
        </mc:AlternateContent>
      </w:r>
      <w:r w:rsidRPr="000710CC">
        <w:rPr>
          <w:rFonts w:ascii="Times New Roman" w:hAnsi="Times New Roman"/>
          <w:sz w:val="24"/>
          <w:szCs w:val="24"/>
        </w:rPr>
        <w:t xml:space="preserve"> </w:t>
      </w:r>
      <w:r w:rsidRPr="000710CC">
        <w:rPr>
          <w:rFonts w:ascii="Times New Roman" w:hAnsi="Times New Roman"/>
          <w:color w:val="000000"/>
          <w:spacing w:val="-1"/>
          <w:sz w:val="24"/>
          <w:szCs w:val="24"/>
        </w:rPr>
        <w:t>pressure and consistently meets deadlines and targets while delivering high quality work.</w:t>
      </w:r>
    </w:p>
    <w:p w14:paraId="2EDE1292" w14:textId="5998E333" w:rsidR="00C17F14" w:rsidRPr="000710CC" w:rsidRDefault="00C17F14" w:rsidP="00C17F14">
      <w:pPr>
        <w:autoSpaceDE w:val="0"/>
        <w:autoSpaceDN w:val="0"/>
        <w:adjustRightInd w:val="0"/>
        <w:spacing w:after="254" w:line="396" w:lineRule="exact"/>
        <w:ind w:left="240"/>
        <w:rPr>
          <w:rFonts w:ascii="Times New Roman" w:hAnsi="Times New Roman"/>
          <w:b/>
          <w:bCs/>
          <w:color w:val="000000"/>
          <w:sz w:val="24"/>
          <w:szCs w:val="24"/>
        </w:rPr>
      </w:pPr>
      <w:r w:rsidRPr="000710CC">
        <w:rPr>
          <w:rFonts w:ascii="Times New Roman" w:hAnsi="Times New Roman"/>
          <w:noProof/>
          <w:sz w:val="24"/>
          <w:szCs w:val="24"/>
        </w:rPr>
        <mc:AlternateContent>
          <mc:Choice Requires="wps">
            <w:drawing>
              <wp:anchor distT="0" distB="0" distL="114300" distR="114300" simplePos="0" relativeHeight="251669504" behindDoc="1" locked="1" layoutInCell="1" allowOverlap="1" wp14:anchorId="4366CB8E" wp14:editId="0CF62292">
                <wp:simplePos x="0" y="0"/>
                <wp:positionH relativeFrom="page">
                  <wp:posOffset>3630930</wp:posOffset>
                </wp:positionH>
                <wp:positionV relativeFrom="page">
                  <wp:posOffset>629920</wp:posOffset>
                </wp:positionV>
                <wp:extent cx="134620" cy="141605"/>
                <wp:effectExtent l="1905" t="1270" r="6350" b="0"/>
                <wp:wrapNone/>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141605"/>
                        </a:xfrm>
                        <a:custGeom>
                          <a:avLst/>
                          <a:gdLst>
                            <a:gd name="T0" fmla="*/ 212 w 212"/>
                            <a:gd name="T1" fmla="*/ 162 h 223"/>
                            <a:gd name="T2" fmla="*/ 206 w 212"/>
                            <a:gd name="T3" fmla="*/ 221 h 223"/>
                            <a:gd name="T4" fmla="*/ 203 w 212"/>
                            <a:gd name="T5" fmla="*/ 223 h 223"/>
                            <a:gd name="T6" fmla="*/ 115 w 212"/>
                            <a:gd name="T7" fmla="*/ 221 h 223"/>
                            <a:gd name="T8" fmla="*/ 2 w 212"/>
                            <a:gd name="T9" fmla="*/ 223 h 223"/>
                            <a:gd name="T10" fmla="*/ 0 w 212"/>
                            <a:gd name="T11" fmla="*/ 221 h 223"/>
                            <a:gd name="T12" fmla="*/ 0 w 212"/>
                            <a:gd name="T13" fmla="*/ 207 h 223"/>
                            <a:gd name="T14" fmla="*/ 132 w 212"/>
                            <a:gd name="T15" fmla="*/ 24 h 223"/>
                            <a:gd name="T16" fmla="*/ 68 w 212"/>
                            <a:gd name="T17" fmla="*/ 24 h 223"/>
                            <a:gd name="T18" fmla="*/ 48 w 212"/>
                            <a:gd name="T19" fmla="*/ 27 h 223"/>
                            <a:gd name="T20" fmla="*/ 41 w 212"/>
                            <a:gd name="T21" fmla="*/ 39 h 223"/>
                            <a:gd name="T22" fmla="*/ 36 w 212"/>
                            <a:gd name="T23" fmla="*/ 55 h 223"/>
                            <a:gd name="T24" fmla="*/ 34 w 212"/>
                            <a:gd name="T25" fmla="*/ 58 h 223"/>
                            <a:gd name="T26" fmla="*/ 22 w 212"/>
                            <a:gd name="T27" fmla="*/ 58 h 223"/>
                            <a:gd name="T28" fmla="*/ 20 w 212"/>
                            <a:gd name="T29" fmla="*/ 55 h 223"/>
                            <a:gd name="T30" fmla="*/ 21 w 212"/>
                            <a:gd name="T31" fmla="*/ 24 h 223"/>
                            <a:gd name="T32" fmla="*/ 21 w 212"/>
                            <a:gd name="T33" fmla="*/ 2 h 223"/>
                            <a:gd name="T34" fmla="*/ 23 w 212"/>
                            <a:gd name="T35" fmla="*/ 0 h 223"/>
                            <a:gd name="T36" fmla="*/ 116 w 212"/>
                            <a:gd name="T37" fmla="*/ 1 h 223"/>
                            <a:gd name="T38" fmla="*/ 150 w 212"/>
                            <a:gd name="T39" fmla="*/ 1 h 223"/>
                            <a:gd name="T40" fmla="*/ 208 w 212"/>
                            <a:gd name="T41" fmla="*/ 0 h 223"/>
                            <a:gd name="T42" fmla="*/ 210 w 212"/>
                            <a:gd name="T43" fmla="*/ 2 h 223"/>
                            <a:gd name="T44" fmla="*/ 210 w 212"/>
                            <a:gd name="T45" fmla="*/ 14 h 223"/>
                            <a:gd name="T46" fmla="*/ 197 w 212"/>
                            <a:gd name="T47" fmla="*/ 33 h 223"/>
                            <a:gd name="T48" fmla="*/ 78 w 212"/>
                            <a:gd name="T49" fmla="*/ 199 h 223"/>
                            <a:gd name="T50" fmla="*/ 104 w 212"/>
                            <a:gd name="T51" fmla="*/ 199 h 223"/>
                            <a:gd name="T52" fmla="*/ 153 w 212"/>
                            <a:gd name="T53" fmla="*/ 198 h 223"/>
                            <a:gd name="T54" fmla="*/ 182 w 212"/>
                            <a:gd name="T55" fmla="*/ 194 h 223"/>
                            <a:gd name="T56" fmla="*/ 195 w 212"/>
                            <a:gd name="T57" fmla="*/ 162 h 223"/>
                            <a:gd name="T58" fmla="*/ 198 w 212"/>
                            <a:gd name="T59" fmla="*/ 160 h 223"/>
                            <a:gd name="T60" fmla="*/ 209 w 212"/>
                            <a:gd name="T61" fmla="*/ 160 h 223"/>
                            <a:gd name="T62" fmla="*/ 212 w 212"/>
                            <a:gd name="T63" fmla="*/ 162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2" h="223">
                              <a:moveTo>
                                <a:pt x="212" y="162"/>
                              </a:moveTo>
                              <a:cubicBezTo>
                                <a:pt x="210" y="179"/>
                                <a:pt x="208" y="198"/>
                                <a:pt x="206" y="221"/>
                              </a:cubicBezTo>
                              <a:lnTo>
                                <a:pt x="203" y="223"/>
                              </a:lnTo>
                              <a:lnTo>
                                <a:pt x="115" y="221"/>
                              </a:lnTo>
                              <a:cubicBezTo>
                                <a:pt x="96" y="221"/>
                                <a:pt x="58" y="222"/>
                                <a:pt x="2" y="223"/>
                              </a:cubicBezTo>
                              <a:lnTo>
                                <a:pt x="0" y="221"/>
                              </a:lnTo>
                              <a:lnTo>
                                <a:pt x="0" y="207"/>
                              </a:lnTo>
                              <a:cubicBezTo>
                                <a:pt x="46" y="144"/>
                                <a:pt x="90" y="83"/>
                                <a:pt x="132" y="24"/>
                              </a:cubicBezTo>
                              <a:lnTo>
                                <a:pt x="68" y="24"/>
                              </a:lnTo>
                              <a:cubicBezTo>
                                <a:pt x="57" y="24"/>
                                <a:pt x="50" y="25"/>
                                <a:pt x="48" y="27"/>
                              </a:cubicBezTo>
                              <a:cubicBezTo>
                                <a:pt x="45" y="30"/>
                                <a:pt x="43" y="34"/>
                                <a:pt x="41" y="39"/>
                              </a:cubicBezTo>
                              <a:cubicBezTo>
                                <a:pt x="40" y="41"/>
                                <a:pt x="39" y="46"/>
                                <a:pt x="36" y="55"/>
                              </a:cubicBezTo>
                              <a:lnTo>
                                <a:pt x="34" y="58"/>
                              </a:lnTo>
                              <a:lnTo>
                                <a:pt x="22" y="58"/>
                              </a:lnTo>
                              <a:lnTo>
                                <a:pt x="20" y="55"/>
                              </a:lnTo>
                              <a:cubicBezTo>
                                <a:pt x="21" y="43"/>
                                <a:pt x="21" y="33"/>
                                <a:pt x="21" y="24"/>
                              </a:cubicBezTo>
                              <a:cubicBezTo>
                                <a:pt x="21" y="22"/>
                                <a:pt x="21" y="15"/>
                                <a:pt x="21" y="2"/>
                              </a:cubicBezTo>
                              <a:lnTo>
                                <a:pt x="23" y="0"/>
                              </a:lnTo>
                              <a:cubicBezTo>
                                <a:pt x="49" y="1"/>
                                <a:pt x="80" y="1"/>
                                <a:pt x="116" y="1"/>
                              </a:cubicBezTo>
                              <a:cubicBezTo>
                                <a:pt x="121" y="1"/>
                                <a:pt x="132" y="1"/>
                                <a:pt x="150" y="1"/>
                              </a:cubicBezTo>
                              <a:cubicBezTo>
                                <a:pt x="174" y="0"/>
                                <a:pt x="193" y="0"/>
                                <a:pt x="208" y="0"/>
                              </a:cubicBezTo>
                              <a:lnTo>
                                <a:pt x="210" y="2"/>
                              </a:lnTo>
                              <a:lnTo>
                                <a:pt x="210" y="14"/>
                              </a:lnTo>
                              <a:cubicBezTo>
                                <a:pt x="210" y="14"/>
                                <a:pt x="206" y="20"/>
                                <a:pt x="197" y="33"/>
                              </a:cubicBezTo>
                              <a:lnTo>
                                <a:pt x="78" y="199"/>
                              </a:lnTo>
                              <a:cubicBezTo>
                                <a:pt x="89" y="199"/>
                                <a:pt x="98" y="199"/>
                                <a:pt x="104" y="199"/>
                              </a:cubicBezTo>
                              <a:cubicBezTo>
                                <a:pt x="116" y="199"/>
                                <a:pt x="132" y="199"/>
                                <a:pt x="153" y="198"/>
                              </a:cubicBezTo>
                              <a:cubicBezTo>
                                <a:pt x="170" y="197"/>
                                <a:pt x="180" y="196"/>
                                <a:pt x="182" y="194"/>
                              </a:cubicBezTo>
                              <a:cubicBezTo>
                                <a:pt x="187" y="190"/>
                                <a:pt x="191" y="180"/>
                                <a:pt x="195" y="162"/>
                              </a:cubicBezTo>
                              <a:lnTo>
                                <a:pt x="198" y="160"/>
                              </a:lnTo>
                              <a:lnTo>
                                <a:pt x="209" y="160"/>
                              </a:lnTo>
                              <a:lnTo>
                                <a:pt x="212" y="16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D704A" id="Freeform: Shape 23" o:spid="_x0000_s1026" style="position:absolute;margin-left:285.9pt;margin-top:49.6pt;width:10.6pt;height:11.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" path="m212,162v-2,17,-4,36,-6,59l203,223r-88,-2c96,221,58,222,2,223l,221,,207c46,144,90,83,132,24r-64,c57,24,50,25,48,27v-3,3,-5,7,-7,12c40,41,39,46,36,55r-2,3l22,58,20,55c21,43,21,33,21,24v,-2,,-9,,-22l23,v26,1,57,1,93,1c121,1,132,1,150,1,174,,193,,208,r2,2l210,14v,,-4,6,-13,19l78,199v11,,20,,26,c116,199,132,199,153,198v17,-1,27,-2,29,-4c187,190,191,180,195,162r3,-2l209,160r3,2e" fillcolor="black" stroked="f">
                <v:path o:connecttype="custom" o:connectlocs="134620,102870;130810,140335;128905,141605;73025,140335;1270,141605;0,140335;0,131445;83820,15240;43180,15240;30480,17145;26035,24765;22860,34925;21590,36830;13970,36830;12700,34925;13335,15240;13335,1270;14605,0;73660,635;95250,635;132080,0;133350,1270;133350,8890;125095,20955;49530,126365;66040,126365;97155,125730;115570,123190;123825,102870;125730,101600;132715,101600;134620,102870" o:connectangles="0,0,0,0,0,0,0,0,0,0,0,0,0,0,0,0,0,0,0,0,0,0,0,0,0,0,0,0,0,0,0,0"/>
                <w10:wrap anchorx="page" anchory="page"/>
                <w10:anchorlock/>
              </v:shape>
            </w:pict>
          </mc:Fallback>
        </mc:AlternateContent>
      </w:r>
      <w:r w:rsidRPr="000710CC">
        <w:rPr>
          <w:rFonts w:ascii="Times New Roman" w:hAnsi="Times New Roman"/>
          <w:b/>
          <w:bCs/>
          <w:color w:val="000000"/>
          <w:sz w:val="24"/>
          <w:szCs w:val="24"/>
        </w:rPr>
        <w:t>Education</w:t>
      </w:r>
    </w:p>
    <w:p w14:paraId="187B2436" w14:textId="7B5A2203" w:rsidR="00C17F14" w:rsidRPr="000710CC" w:rsidRDefault="00C17F14" w:rsidP="00C17F14">
      <w:pPr>
        <w:autoSpaceDE w:val="0"/>
        <w:autoSpaceDN w:val="0"/>
        <w:adjustRightInd w:val="0"/>
        <w:spacing w:after="476" w:line="362" w:lineRule="exact"/>
        <w:ind w:left="240"/>
        <w:rPr>
          <w:rFonts w:ascii="Times New Roman" w:hAnsi="Times New Roman"/>
          <w:color w:val="000000"/>
          <w:sz w:val="24"/>
          <w:szCs w:val="24"/>
        </w:rPr>
      </w:pPr>
      <w:r w:rsidRPr="000710CC">
        <w:rPr>
          <w:rFonts w:ascii="Times New Roman" w:hAnsi="Times New Roman"/>
          <w:noProof/>
          <w:sz w:val="24"/>
          <w:szCs w:val="24"/>
        </w:rPr>
        <mc:AlternateContent>
          <mc:Choice Requires="wps">
            <w:drawing>
              <wp:anchor distT="0" distB="0" distL="114300" distR="114300" simplePos="0" relativeHeight="251670528" behindDoc="1" locked="1" layoutInCell="1" allowOverlap="1" wp14:anchorId="599BD077" wp14:editId="48B8F9F6">
                <wp:simplePos x="0" y="0"/>
                <wp:positionH relativeFrom="page">
                  <wp:posOffset>3777615</wp:posOffset>
                </wp:positionH>
                <wp:positionV relativeFrom="page">
                  <wp:posOffset>629285</wp:posOffset>
                </wp:positionV>
                <wp:extent cx="166370" cy="142240"/>
                <wp:effectExtent l="5715" t="635" r="8890" b="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70" cy="142240"/>
                        </a:xfrm>
                        <a:custGeom>
                          <a:avLst/>
                          <a:gdLst>
                            <a:gd name="T0" fmla="*/ 262 w 262"/>
                            <a:gd name="T1" fmla="*/ 221 h 224"/>
                            <a:gd name="T2" fmla="*/ 260 w 262"/>
                            <a:gd name="T3" fmla="*/ 224 h 224"/>
                            <a:gd name="T4" fmla="*/ 206 w 262"/>
                            <a:gd name="T5" fmla="*/ 222 h 224"/>
                            <a:gd name="T6" fmla="*/ 145 w 262"/>
                            <a:gd name="T7" fmla="*/ 224 h 224"/>
                            <a:gd name="T8" fmla="*/ 143 w 262"/>
                            <a:gd name="T9" fmla="*/ 221 h 224"/>
                            <a:gd name="T10" fmla="*/ 143 w 262"/>
                            <a:gd name="T11" fmla="*/ 210 h 224"/>
                            <a:gd name="T12" fmla="*/ 145 w 262"/>
                            <a:gd name="T13" fmla="*/ 207 h 224"/>
                            <a:gd name="T14" fmla="*/ 160 w 262"/>
                            <a:gd name="T15" fmla="*/ 203 h 224"/>
                            <a:gd name="T16" fmla="*/ 167 w 262"/>
                            <a:gd name="T17" fmla="*/ 198 h 224"/>
                            <a:gd name="T18" fmla="*/ 166 w 262"/>
                            <a:gd name="T19" fmla="*/ 188 h 224"/>
                            <a:gd name="T20" fmla="*/ 154 w 262"/>
                            <a:gd name="T21" fmla="*/ 158 h 224"/>
                            <a:gd name="T22" fmla="*/ 109 w 262"/>
                            <a:gd name="T23" fmla="*/ 158 h 224"/>
                            <a:gd name="T24" fmla="*/ 71 w 262"/>
                            <a:gd name="T25" fmla="*/ 158 h 224"/>
                            <a:gd name="T26" fmla="*/ 60 w 262"/>
                            <a:gd name="T27" fmla="*/ 187 h 224"/>
                            <a:gd name="T28" fmla="*/ 58 w 262"/>
                            <a:gd name="T29" fmla="*/ 196 h 224"/>
                            <a:gd name="T30" fmla="*/ 64 w 262"/>
                            <a:gd name="T31" fmla="*/ 204 h 224"/>
                            <a:gd name="T32" fmla="*/ 79 w 262"/>
                            <a:gd name="T33" fmla="*/ 207 h 224"/>
                            <a:gd name="T34" fmla="*/ 81 w 262"/>
                            <a:gd name="T35" fmla="*/ 210 h 224"/>
                            <a:gd name="T36" fmla="*/ 81 w 262"/>
                            <a:gd name="T37" fmla="*/ 221 h 224"/>
                            <a:gd name="T38" fmla="*/ 79 w 262"/>
                            <a:gd name="T39" fmla="*/ 224 h 224"/>
                            <a:gd name="T40" fmla="*/ 40 w 262"/>
                            <a:gd name="T41" fmla="*/ 222 h 224"/>
                            <a:gd name="T42" fmla="*/ 2 w 262"/>
                            <a:gd name="T43" fmla="*/ 224 h 224"/>
                            <a:gd name="T44" fmla="*/ 0 w 262"/>
                            <a:gd name="T45" fmla="*/ 221 h 224"/>
                            <a:gd name="T46" fmla="*/ 0 w 262"/>
                            <a:gd name="T47" fmla="*/ 210 h 224"/>
                            <a:gd name="T48" fmla="*/ 2 w 262"/>
                            <a:gd name="T49" fmla="*/ 207 h 224"/>
                            <a:gd name="T50" fmla="*/ 17 w 262"/>
                            <a:gd name="T51" fmla="*/ 203 h 224"/>
                            <a:gd name="T52" fmla="*/ 26 w 262"/>
                            <a:gd name="T53" fmla="*/ 195 h 224"/>
                            <a:gd name="T54" fmla="*/ 37 w 262"/>
                            <a:gd name="T55" fmla="*/ 175 h 224"/>
                            <a:gd name="T56" fmla="*/ 114 w 262"/>
                            <a:gd name="T57" fmla="*/ 0 h 224"/>
                            <a:gd name="T58" fmla="*/ 150 w 262"/>
                            <a:gd name="T59" fmla="*/ 0 h 224"/>
                            <a:gd name="T60" fmla="*/ 227 w 262"/>
                            <a:gd name="T61" fmla="*/ 180 h 224"/>
                            <a:gd name="T62" fmla="*/ 240 w 262"/>
                            <a:gd name="T63" fmla="*/ 200 h 224"/>
                            <a:gd name="T64" fmla="*/ 260 w 262"/>
                            <a:gd name="T65" fmla="*/ 207 h 224"/>
                            <a:gd name="T66" fmla="*/ 262 w 262"/>
                            <a:gd name="T67" fmla="*/ 210 h 224"/>
                            <a:gd name="T68" fmla="*/ 262 w 262"/>
                            <a:gd name="T69" fmla="*/ 221 h 224"/>
                            <a:gd name="T70" fmla="*/ 145 w 262"/>
                            <a:gd name="T71" fmla="*/ 137 h 224"/>
                            <a:gd name="T72" fmla="*/ 111 w 262"/>
                            <a:gd name="T73" fmla="*/ 57 h 224"/>
                            <a:gd name="T74" fmla="*/ 78 w 262"/>
                            <a:gd name="T75" fmla="*/ 137 h 224"/>
                            <a:gd name="T76" fmla="*/ 115 w 262"/>
                            <a:gd name="T77" fmla="*/ 137 h 224"/>
                            <a:gd name="T78" fmla="*/ 145 w 262"/>
                            <a:gd name="T79" fmla="*/ 137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2" h="224">
                              <a:moveTo>
                                <a:pt x="262" y="221"/>
                              </a:moveTo>
                              <a:lnTo>
                                <a:pt x="260" y="224"/>
                              </a:lnTo>
                              <a:cubicBezTo>
                                <a:pt x="239" y="223"/>
                                <a:pt x="221" y="222"/>
                                <a:pt x="206" y="222"/>
                              </a:cubicBezTo>
                              <a:cubicBezTo>
                                <a:pt x="196" y="222"/>
                                <a:pt x="176" y="223"/>
                                <a:pt x="145" y="224"/>
                              </a:cubicBezTo>
                              <a:lnTo>
                                <a:pt x="143" y="221"/>
                              </a:lnTo>
                              <a:lnTo>
                                <a:pt x="143" y="210"/>
                              </a:lnTo>
                              <a:lnTo>
                                <a:pt x="145" y="207"/>
                              </a:lnTo>
                              <a:lnTo>
                                <a:pt x="160" y="203"/>
                              </a:lnTo>
                              <a:cubicBezTo>
                                <a:pt x="163" y="202"/>
                                <a:pt x="166" y="201"/>
                                <a:pt x="167" y="198"/>
                              </a:cubicBezTo>
                              <a:cubicBezTo>
                                <a:pt x="168" y="195"/>
                                <a:pt x="168" y="192"/>
                                <a:pt x="166" y="188"/>
                              </a:cubicBezTo>
                              <a:lnTo>
                                <a:pt x="154" y="158"/>
                              </a:lnTo>
                              <a:cubicBezTo>
                                <a:pt x="148" y="158"/>
                                <a:pt x="133" y="158"/>
                                <a:pt x="109" y="158"/>
                              </a:cubicBezTo>
                              <a:cubicBezTo>
                                <a:pt x="90" y="158"/>
                                <a:pt x="77" y="158"/>
                                <a:pt x="71" y="158"/>
                              </a:cubicBezTo>
                              <a:lnTo>
                                <a:pt x="60" y="187"/>
                              </a:lnTo>
                              <a:cubicBezTo>
                                <a:pt x="58" y="190"/>
                                <a:pt x="58" y="193"/>
                                <a:pt x="58" y="196"/>
                              </a:cubicBezTo>
                              <a:cubicBezTo>
                                <a:pt x="58" y="200"/>
                                <a:pt x="60" y="203"/>
                                <a:pt x="64" y="204"/>
                              </a:cubicBezTo>
                              <a:cubicBezTo>
                                <a:pt x="68" y="205"/>
                                <a:pt x="73" y="206"/>
                                <a:pt x="79" y="207"/>
                              </a:cubicBezTo>
                              <a:lnTo>
                                <a:pt x="81" y="210"/>
                              </a:lnTo>
                              <a:lnTo>
                                <a:pt x="81" y="221"/>
                              </a:lnTo>
                              <a:lnTo>
                                <a:pt x="79" y="224"/>
                              </a:lnTo>
                              <a:cubicBezTo>
                                <a:pt x="60" y="223"/>
                                <a:pt x="47" y="222"/>
                                <a:pt x="40" y="222"/>
                              </a:cubicBezTo>
                              <a:cubicBezTo>
                                <a:pt x="31" y="222"/>
                                <a:pt x="19" y="223"/>
                                <a:pt x="2" y="224"/>
                              </a:cubicBezTo>
                              <a:lnTo>
                                <a:pt x="0" y="221"/>
                              </a:lnTo>
                              <a:lnTo>
                                <a:pt x="0" y="210"/>
                              </a:lnTo>
                              <a:lnTo>
                                <a:pt x="2" y="207"/>
                              </a:lnTo>
                              <a:cubicBezTo>
                                <a:pt x="9" y="206"/>
                                <a:pt x="14" y="205"/>
                                <a:pt x="17" y="203"/>
                              </a:cubicBezTo>
                              <a:cubicBezTo>
                                <a:pt x="20" y="201"/>
                                <a:pt x="23" y="198"/>
                                <a:pt x="26" y="195"/>
                              </a:cubicBezTo>
                              <a:cubicBezTo>
                                <a:pt x="30" y="190"/>
                                <a:pt x="34" y="183"/>
                                <a:pt x="37" y="175"/>
                              </a:cubicBezTo>
                              <a:lnTo>
                                <a:pt x="114" y="0"/>
                              </a:lnTo>
                              <a:lnTo>
                                <a:pt x="150" y="0"/>
                              </a:lnTo>
                              <a:lnTo>
                                <a:pt x="227" y="180"/>
                              </a:lnTo>
                              <a:cubicBezTo>
                                <a:pt x="230" y="189"/>
                                <a:pt x="235" y="196"/>
                                <a:pt x="240" y="200"/>
                              </a:cubicBezTo>
                              <a:cubicBezTo>
                                <a:pt x="245" y="204"/>
                                <a:pt x="252" y="206"/>
                                <a:pt x="260" y="207"/>
                              </a:cubicBezTo>
                              <a:lnTo>
                                <a:pt x="262" y="210"/>
                              </a:lnTo>
                              <a:lnTo>
                                <a:pt x="262" y="221"/>
                              </a:lnTo>
                              <a:moveTo>
                                <a:pt x="145" y="137"/>
                              </a:moveTo>
                              <a:lnTo>
                                <a:pt x="111" y="57"/>
                              </a:lnTo>
                              <a:lnTo>
                                <a:pt x="78" y="137"/>
                              </a:lnTo>
                              <a:cubicBezTo>
                                <a:pt x="85" y="137"/>
                                <a:pt x="97" y="137"/>
                                <a:pt x="115" y="137"/>
                              </a:cubicBezTo>
                              <a:cubicBezTo>
                                <a:pt x="128" y="137"/>
                                <a:pt x="138" y="137"/>
                                <a:pt x="145" y="137"/>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48AD6" id="Freeform: Shape 22" o:spid="_x0000_s1026" style="position:absolute;margin-left:297.45pt;margin-top:49.55pt;width:13.1pt;height:11.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6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" path="m262,221r-2,3c239,223,221,222,206,222v-10,,-30,1,-61,2l143,221r,-11l145,207r15,-4c163,202,166,201,167,198v1,-3,1,-6,-1,-10l154,158v-6,,-21,,-45,c90,158,77,158,71,158l60,187v-2,3,-2,6,-2,9c58,200,60,203,64,204v4,1,9,2,15,3l81,210r,11l79,224c60,223,47,222,40,222v-9,,-21,1,-38,2l,221,,210r2,-3c9,206,14,205,17,203v3,-2,6,-5,9,-8c30,190,34,183,37,175l114,r36,l227,180v3,9,8,16,13,20c245,204,252,206,260,207r2,3l262,221m145,137l111,57,78,137v7,,19,,37,c128,137,138,137,145,137e" fillcolor="black" stroked="f">
                <v:path o:connecttype="custom" o:connectlocs="166370,140335;165100,142240;130810,140970;92075,142240;90805,140335;90805,133350;92075,131445;101600,128905;106045,125730;105410,119380;97790,100330;69215,100330;45085,100330;38100,118745;36830,124460;40640,129540;50165,131445;51435,133350;51435,140335;50165,142240;25400,140970;1270,142240;0,140335;0,133350;1270,131445;10795,128905;16510,123825;23495,111125;72390,0;95250,0;144145,114300;152400,127000;165100,131445;166370,133350;166370,140335;92075,86995;70485,36195;49530,86995;73025,86995;92075,86995" o:connectangles="0,0,0,0,0,0,0,0,0,0,0,0,0,0,0,0,0,0,0,0,0,0,0,0,0,0,0,0,0,0,0,0,0,0,0,0,0,0,0,0"/>
                <w10:wrap anchorx="page" anchory="page"/>
                <w10:anchorlock/>
              </v:shape>
            </w:pict>
          </mc:Fallback>
        </mc:AlternateContent>
      </w:r>
      <w:r w:rsidRPr="000710CC">
        <w:rPr>
          <w:rFonts w:ascii="Times New Roman" w:hAnsi="Times New Roman"/>
          <w:color w:val="000000"/>
          <w:spacing w:val="-1"/>
          <w:sz w:val="24"/>
          <w:szCs w:val="24"/>
        </w:rPr>
        <w:t>Bachelor of Science</w:t>
      </w:r>
      <w:r w:rsidRPr="000710CC">
        <w:rPr>
          <w:rFonts w:ascii="Times New Roman" w:hAnsi="Times New Roman"/>
          <w:color w:val="000000"/>
          <w:sz w:val="24"/>
          <w:szCs w:val="24"/>
        </w:rPr>
        <w:t>:</w:t>
      </w:r>
      <w:r w:rsidRPr="000710CC">
        <w:rPr>
          <w:rFonts w:ascii="Times New Roman" w:hAnsi="Times New Roman"/>
          <w:color w:val="000000"/>
          <w:spacing w:val="-7"/>
          <w:sz w:val="24"/>
          <w:szCs w:val="24"/>
        </w:rPr>
        <w:t xml:space="preserve"> </w:t>
      </w:r>
      <w:r w:rsidRPr="000710CC">
        <w:rPr>
          <w:rFonts w:ascii="Times New Roman" w:hAnsi="Times New Roman"/>
          <w:color w:val="000000"/>
          <w:spacing w:val="-1"/>
          <w:sz w:val="24"/>
          <w:szCs w:val="24"/>
        </w:rPr>
        <w:t>Computer Science</w:t>
      </w:r>
      <w:r w:rsidRPr="000710CC">
        <w:rPr>
          <w:rFonts w:ascii="Times New Roman" w:hAnsi="Times New Roman"/>
          <w:color w:val="000000"/>
          <w:sz w:val="24"/>
          <w:szCs w:val="24"/>
        </w:rPr>
        <w:t>,</w:t>
      </w:r>
      <w:r w:rsidRPr="000710CC">
        <w:rPr>
          <w:rFonts w:ascii="Times New Roman" w:hAnsi="Times New Roman"/>
          <w:color w:val="000000"/>
          <w:spacing w:val="-7"/>
          <w:sz w:val="24"/>
          <w:szCs w:val="24"/>
        </w:rPr>
        <w:t xml:space="preserve"> </w:t>
      </w:r>
      <w:r w:rsidRPr="000710CC">
        <w:rPr>
          <w:rFonts w:ascii="Times New Roman" w:hAnsi="Times New Roman"/>
          <w:color w:val="000000"/>
          <w:spacing w:val="-1"/>
          <w:sz w:val="24"/>
          <w:szCs w:val="24"/>
        </w:rPr>
        <w:t>Jan 2016 - Current</w:t>
      </w:r>
      <w:r w:rsidRPr="000710CC">
        <w:rPr>
          <w:rFonts w:ascii="Times New Roman" w:hAnsi="Times New Roman"/>
          <w:sz w:val="24"/>
          <w:szCs w:val="24"/>
        </w:rPr>
        <w:br/>
      </w:r>
      <w:r w:rsidRPr="000710CC">
        <w:rPr>
          <w:rFonts w:ascii="Times New Roman" w:hAnsi="Times New Roman"/>
          <w:noProof/>
          <w:sz w:val="24"/>
          <w:szCs w:val="24"/>
        </w:rPr>
        <mc:AlternateContent>
          <mc:Choice Requires="wps">
            <w:drawing>
              <wp:anchor distT="0" distB="0" distL="114300" distR="114300" simplePos="0" relativeHeight="251671552" behindDoc="1" locked="1" layoutInCell="1" allowOverlap="1" wp14:anchorId="499942D1" wp14:editId="476C3FC2">
                <wp:simplePos x="0" y="0"/>
                <wp:positionH relativeFrom="page">
                  <wp:posOffset>3957955</wp:posOffset>
                </wp:positionH>
                <wp:positionV relativeFrom="page">
                  <wp:posOffset>629920</wp:posOffset>
                </wp:positionV>
                <wp:extent cx="127635" cy="141605"/>
                <wp:effectExtent l="5080" t="1270" r="635" b="0"/>
                <wp:wrapNone/>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41605"/>
                        </a:xfrm>
                        <a:custGeom>
                          <a:avLst/>
                          <a:gdLst>
                            <a:gd name="T0" fmla="*/ 201 w 201"/>
                            <a:gd name="T1" fmla="*/ 164 h 223"/>
                            <a:gd name="T2" fmla="*/ 197 w 201"/>
                            <a:gd name="T3" fmla="*/ 221 h 223"/>
                            <a:gd name="T4" fmla="*/ 195 w 201"/>
                            <a:gd name="T5" fmla="*/ 223 h 223"/>
                            <a:gd name="T6" fmla="*/ 107 w 201"/>
                            <a:gd name="T7" fmla="*/ 222 h 223"/>
                            <a:gd name="T8" fmla="*/ 66 w 201"/>
                            <a:gd name="T9" fmla="*/ 221 h 223"/>
                            <a:gd name="T10" fmla="*/ 16 w 201"/>
                            <a:gd name="T11" fmla="*/ 223 h 223"/>
                            <a:gd name="T12" fmla="*/ 14 w 201"/>
                            <a:gd name="T13" fmla="*/ 221 h 223"/>
                            <a:gd name="T14" fmla="*/ 14 w 201"/>
                            <a:gd name="T15" fmla="*/ 216 h 223"/>
                            <a:gd name="T16" fmla="*/ 15 w 201"/>
                            <a:gd name="T17" fmla="*/ 214 h 223"/>
                            <a:gd name="T18" fmla="*/ 29 w 201"/>
                            <a:gd name="T19" fmla="*/ 204 h 223"/>
                            <a:gd name="T20" fmla="*/ 31 w 201"/>
                            <a:gd name="T21" fmla="*/ 184 h 223"/>
                            <a:gd name="T22" fmla="*/ 32 w 201"/>
                            <a:gd name="T23" fmla="*/ 148 h 223"/>
                            <a:gd name="T24" fmla="*/ 32 w 201"/>
                            <a:gd name="T25" fmla="*/ 93 h 223"/>
                            <a:gd name="T26" fmla="*/ 28 w 201"/>
                            <a:gd name="T27" fmla="*/ 25 h 223"/>
                            <a:gd name="T28" fmla="*/ 22 w 201"/>
                            <a:gd name="T29" fmla="*/ 19 h 223"/>
                            <a:gd name="T30" fmla="*/ 2 w 201"/>
                            <a:gd name="T31" fmla="*/ 16 h 223"/>
                            <a:gd name="T32" fmla="*/ 0 w 201"/>
                            <a:gd name="T33" fmla="*/ 14 h 223"/>
                            <a:gd name="T34" fmla="*/ 0 w 201"/>
                            <a:gd name="T35" fmla="*/ 2 h 223"/>
                            <a:gd name="T36" fmla="*/ 2 w 201"/>
                            <a:gd name="T37" fmla="*/ 0 h 223"/>
                            <a:gd name="T38" fmla="*/ 62 w 201"/>
                            <a:gd name="T39" fmla="*/ 1 h 223"/>
                            <a:gd name="T40" fmla="*/ 110 w 201"/>
                            <a:gd name="T41" fmla="*/ 1 h 223"/>
                            <a:gd name="T42" fmla="*/ 189 w 201"/>
                            <a:gd name="T43" fmla="*/ 0 h 223"/>
                            <a:gd name="T44" fmla="*/ 192 w 201"/>
                            <a:gd name="T45" fmla="*/ 2 h 223"/>
                            <a:gd name="T46" fmla="*/ 188 w 201"/>
                            <a:gd name="T47" fmla="*/ 37 h 223"/>
                            <a:gd name="T48" fmla="*/ 186 w 201"/>
                            <a:gd name="T49" fmla="*/ 52 h 223"/>
                            <a:gd name="T50" fmla="*/ 184 w 201"/>
                            <a:gd name="T51" fmla="*/ 55 h 223"/>
                            <a:gd name="T52" fmla="*/ 172 w 201"/>
                            <a:gd name="T53" fmla="*/ 55 h 223"/>
                            <a:gd name="T54" fmla="*/ 170 w 201"/>
                            <a:gd name="T55" fmla="*/ 52 h 223"/>
                            <a:gd name="T56" fmla="*/ 170 w 201"/>
                            <a:gd name="T57" fmla="*/ 41 h 223"/>
                            <a:gd name="T58" fmla="*/ 166 w 201"/>
                            <a:gd name="T59" fmla="*/ 30 h 223"/>
                            <a:gd name="T60" fmla="*/ 150 w 201"/>
                            <a:gd name="T61" fmla="*/ 24 h 223"/>
                            <a:gd name="T62" fmla="*/ 123 w 201"/>
                            <a:gd name="T63" fmla="*/ 23 h 223"/>
                            <a:gd name="T64" fmla="*/ 91 w 201"/>
                            <a:gd name="T65" fmla="*/ 24 h 223"/>
                            <a:gd name="T66" fmla="*/ 91 w 201"/>
                            <a:gd name="T67" fmla="*/ 64 h 223"/>
                            <a:gd name="T68" fmla="*/ 91 w 201"/>
                            <a:gd name="T69" fmla="*/ 97 h 223"/>
                            <a:gd name="T70" fmla="*/ 123 w 201"/>
                            <a:gd name="T71" fmla="*/ 97 h 223"/>
                            <a:gd name="T72" fmla="*/ 142 w 201"/>
                            <a:gd name="T73" fmla="*/ 93 h 223"/>
                            <a:gd name="T74" fmla="*/ 148 w 201"/>
                            <a:gd name="T75" fmla="*/ 73 h 223"/>
                            <a:gd name="T76" fmla="*/ 151 w 201"/>
                            <a:gd name="T77" fmla="*/ 71 h 223"/>
                            <a:gd name="T78" fmla="*/ 162 w 201"/>
                            <a:gd name="T79" fmla="*/ 71 h 223"/>
                            <a:gd name="T80" fmla="*/ 165 w 201"/>
                            <a:gd name="T81" fmla="*/ 73 h 223"/>
                            <a:gd name="T82" fmla="*/ 164 w 201"/>
                            <a:gd name="T83" fmla="*/ 107 h 223"/>
                            <a:gd name="T84" fmla="*/ 165 w 201"/>
                            <a:gd name="T85" fmla="*/ 144 h 223"/>
                            <a:gd name="T86" fmla="*/ 162 w 201"/>
                            <a:gd name="T87" fmla="*/ 146 h 223"/>
                            <a:gd name="T88" fmla="*/ 151 w 201"/>
                            <a:gd name="T89" fmla="*/ 146 h 223"/>
                            <a:gd name="T90" fmla="*/ 148 w 201"/>
                            <a:gd name="T91" fmla="*/ 144 h 223"/>
                            <a:gd name="T92" fmla="*/ 142 w 201"/>
                            <a:gd name="T93" fmla="*/ 121 h 223"/>
                            <a:gd name="T94" fmla="*/ 123 w 201"/>
                            <a:gd name="T95" fmla="*/ 117 h 223"/>
                            <a:gd name="T96" fmla="*/ 91 w 201"/>
                            <a:gd name="T97" fmla="*/ 117 h 223"/>
                            <a:gd name="T98" fmla="*/ 91 w 201"/>
                            <a:gd name="T99" fmla="*/ 165 h 223"/>
                            <a:gd name="T100" fmla="*/ 91 w 201"/>
                            <a:gd name="T101" fmla="*/ 199 h 223"/>
                            <a:gd name="T102" fmla="*/ 124 w 201"/>
                            <a:gd name="T103" fmla="*/ 199 h 223"/>
                            <a:gd name="T104" fmla="*/ 173 w 201"/>
                            <a:gd name="T105" fmla="*/ 195 h 223"/>
                            <a:gd name="T106" fmla="*/ 181 w 201"/>
                            <a:gd name="T107" fmla="*/ 182 h 223"/>
                            <a:gd name="T108" fmla="*/ 185 w 201"/>
                            <a:gd name="T109" fmla="*/ 164 h 223"/>
                            <a:gd name="T110" fmla="*/ 187 w 201"/>
                            <a:gd name="T111" fmla="*/ 162 h 223"/>
                            <a:gd name="T112" fmla="*/ 199 w 201"/>
                            <a:gd name="T113" fmla="*/ 162 h 223"/>
                            <a:gd name="T114" fmla="*/ 201 w 201"/>
                            <a:gd name="T115" fmla="*/ 164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01" h="223">
                              <a:moveTo>
                                <a:pt x="201" y="164"/>
                              </a:moveTo>
                              <a:cubicBezTo>
                                <a:pt x="199" y="180"/>
                                <a:pt x="197" y="199"/>
                                <a:pt x="197" y="221"/>
                              </a:cubicBezTo>
                              <a:lnTo>
                                <a:pt x="195" y="223"/>
                              </a:lnTo>
                              <a:cubicBezTo>
                                <a:pt x="167" y="223"/>
                                <a:pt x="137" y="222"/>
                                <a:pt x="107" y="222"/>
                              </a:cubicBezTo>
                              <a:cubicBezTo>
                                <a:pt x="83" y="222"/>
                                <a:pt x="69" y="221"/>
                                <a:pt x="66" y="221"/>
                              </a:cubicBezTo>
                              <a:cubicBezTo>
                                <a:pt x="47" y="221"/>
                                <a:pt x="30" y="222"/>
                                <a:pt x="16" y="223"/>
                              </a:cubicBezTo>
                              <a:lnTo>
                                <a:pt x="14" y="221"/>
                              </a:lnTo>
                              <a:lnTo>
                                <a:pt x="14" y="216"/>
                              </a:lnTo>
                              <a:lnTo>
                                <a:pt x="15" y="214"/>
                              </a:lnTo>
                              <a:cubicBezTo>
                                <a:pt x="23" y="209"/>
                                <a:pt x="28" y="206"/>
                                <a:pt x="29" y="204"/>
                              </a:cubicBezTo>
                              <a:cubicBezTo>
                                <a:pt x="31" y="203"/>
                                <a:pt x="31" y="196"/>
                                <a:pt x="31" y="184"/>
                              </a:cubicBezTo>
                              <a:lnTo>
                                <a:pt x="32" y="148"/>
                              </a:lnTo>
                              <a:lnTo>
                                <a:pt x="32" y="93"/>
                              </a:lnTo>
                              <a:cubicBezTo>
                                <a:pt x="32" y="52"/>
                                <a:pt x="31" y="29"/>
                                <a:pt x="28" y="25"/>
                              </a:cubicBezTo>
                              <a:cubicBezTo>
                                <a:pt x="27" y="22"/>
                                <a:pt x="25" y="21"/>
                                <a:pt x="22" y="19"/>
                              </a:cubicBezTo>
                              <a:cubicBezTo>
                                <a:pt x="19" y="18"/>
                                <a:pt x="12" y="17"/>
                                <a:pt x="2" y="16"/>
                              </a:cubicBezTo>
                              <a:lnTo>
                                <a:pt x="0" y="14"/>
                              </a:lnTo>
                              <a:lnTo>
                                <a:pt x="0" y="2"/>
                              </a:lnTo>
                              <a:lnTo>
                                <a:pt x="2" y="0"/>
                              </a:lnTo>
                              <a:cubicBezTo>
                                <a:pt x="21" y="1"/>
                                <a:pt x="41" y="1"/>
                                <a:pt x="62" y="1"/>
                              </a:cubicBezTo>
                              <a:cubicBezTo>
                                <a:pt x="70" y="1"/>
                                <a:pt x="85" y="1"/>
                                <a:pt x="110" y="1"/>
                              </a:cubicBezTo>
                              <a:cubicBezTo>
                                <a:pt x="142" y="0"/>
                                <a:pt x="169" y="0"/>
                                <a:pt x="189" y="0"/>
                              </a:cubicBezTo>
                              <a:lnTo>
                                <a:pt x="192" y="2"/>
                              </a:lnTo>
                              <a:cubicBezTo>
                                <a:pt x="190" y="17"/>
                                <a:pt x="188" y="29"/>
                                <a:pt x="188" y="37"/>
                              </a:cubicBezTo>
                              <a:lnTo>
                                <a:pt x="186" y="52"/>
                              </a:lnTo>
                              <a:lnTo>
                                <a:pt x="184" y="55"/>
                              </a:lnTo>
                              <a:lnTo>
                                <a:pt x="172" y="55"/>
                              </a:lnTo>
                              <a:lnTo>
                                <a:pt x="170" y="52"/>
                              </a:lnTo>
                              <a:cubicBezTo>
                                <a:pt x="170" y="46"/>
                                <a:pt x="170" y="42"/>
                                <a:pt x="170" y="41"/>
                              </a:cubicBezTo>
                              <a:cubicBezTo>
                                <a:pt x="169" y="36"/>
                                <a:pt x="168" y="32"/>
                                <a:pt x="166" y="30"/>
                              </a:cubicBezTo>
                              <a:cubicBezTo>
                                <a:pt x="164" y="26"/>
                                <a:pt x="158" y="24"/>
                                <a:pt x="150" y="24"/>
                              </a:cubicBezTo>
                              <a:cubicBezTo>
                                <a:pt x="142" y="23"/>
                                <a:pt x="133" y="23"/>
                                <a:pt x="123" y="23"/>
                              </a:cubicBezTo>
                              <a:cubicBezTo>
                                <a:pt x="111" y="23"/>
                                <a:pt x="101" y="23"/>
                                <a:pt x="91" y="24"/>
                              </a:cubicBezTo>
                              <a:cubicBezTo>
                                <a:pt x="91" y="34"/>
                                <a:pt x="91" y="47"/>
                                <a:pt x="91" y="64"/>
                              </a:cubicBezTo>
                              <a:lnTo>
                                <a:pt x="91" y="97"/>
                              </a:lnTo>
                              <a:cubicBezTo>
                                <a:pt x="94" y="97"/>
                                <a:pt x="105" y="97"/>
                                <a:pt x="123" y="97"/>
                              </a:cubicBezTo>
                              <a:cubicBezTo>
                                <a:pt x="132" y="97"/>
                                <a:pt x="139" y="95"/>
                                <a:pt x="142" y="93"/>
                              </a:cubicBezTo>
                              <a:cubicBezTo>
                                <a:pt x="146" y="89"/>
                                <a:pt x="148" y="83"/>
                                <a:pt x="148" y="73"/>
                              </a:cubicBezTo>
                              <a:lnTo>
                                <a:pt x="151" y="71"/>
                              </a:lnTo>
                              <a:lnTo>
                                <a:pt x="162" y="71"/>
                              </a:lnTo>
                              <a:lnTo>
                                <a:pt x="165" y="73"/>
                              </a:lnTo>
                              <a:cubicBezTo>
                                <a:pt x="164" y="83"/>
                                <a:pt x="164" y="95"/>
                                <a:pt x="164" y="107"/>
                              </a:cubicBezTo>
                              <a:cubicBezTo>
                                <a:pt x="164" y="117"/>
                                <a:pt x="164" y="129"/>
                                <a:pt x="165" y="144"/>
                              </a:cubicBezTo>
                              <a:lnTo>
                                <a:pt x="162" y="146"/>
                              </a:lnTo>
                              <a:lnTo>
                                <a:pt x="151" y="146"/>
                              </a:lnTo>
                              <a:lnTo>
                                <a:pt x="148" y="144"/>
                              </a:lnTo>
                              <a:cubicBezTo>
                                <a:pt x="148" y="132"/>
                                <a:pt x="146" y="125"/>
                                <a:pt x="142" y="121"/>
                              </a:cubicBezTo>
                              <a:cubicBezTo>
                                <a:pt x="139" y="119"/>
                                <a:pt x="132" y="117"/>
                                <a:pt x="123" y="117"/>
                              </a:cubicBezTo>
                              <a:cubicBezTo>
                                <a:pt x="105" y="117"/>
                                <a:pt x="94" y="117"/>
                                <a:pt x="91" y="117"/>
                              </a:cubicBezTo>
                              <a:lnTo>
                                <a:pt x="91" y="165"/>
                              </a:lnTo>
                              <a:cubicBezTo>
                                <a:pt x="91" y="174"/>
                                <a:pt x="91" y="185"/>
                                <a:pt x="91" y="199"/>
                              </a:cubicBezTo>
                              <a:lnTo>
                                <a:pt x="124" y="199"/>
                              </a:lnTo>
                              <a:cubicBezTo>
                                <a:pt x="152" y="199"/>
                                <a:pt x="168" y="198"/>
                                <a:pt x="173" y="195"/>
                              </a:cubicBezTo>
                              <a:cubicBezTo>
                                <a:pt x="176" y="194"/>
                                <a:pt x="179" y="189"/>
                                <a:pt x="181" y="182"/>
                              </a:cubicBezTo>
                              <a:lnTo>
                                <a:pt x="185" y="164"/>
                              </a:lnTo>
                              <a:lnTo>
                                <a:pt x="187" y="162"/>
                              </a:lnTo>
                              <a:lnTo>
                                <a:pt x="199" y="162"/>
                              </a:lnTo>
                              <a:lnTo>
                                <a:pt x="201" y="16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6C91E" id="Freeform: Shape 21" o:spid="_x0000_s1026" style="position:absolute;margin-left:311.65pt;margin-top:49.6pt;width:10.05pt;height:11.1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" path="m201,164v-2,16,-4,35,-4,57l195,223v-28,,-58,-1,-88,-1c83,222,69,221,66,221v-19,,-36,1,-50,2l14,221r,-5l15,214v8,-5,13,-8,14,-10c31,203,31,196,31,184r1,-36l32,93c32,52,31,29,28,25,27,22,25,21,22,19,19,18,12,17,2,16l,14,,2,2,c21,1,41,1,62,1v8,,23,,48,c142,,169,,189,r3,2c190,17,188,29,188,37r-2,15l184,55r-12,l170,52v,-6,,-10,,-11c169,36,168,32,166,30v-2,-4,-8,-6,-16,-6c142,23,133,23,123,23v-12,,-22,,-32,1c91,34,91,47,91,64r,33c94,97,105,97,123,97v9,,16,-2,19,-4c146,89,148,83,148,73r3,-2l162,71r3,2c164,83,164,95,164,107v,10,,22,1,37l162,146r-11,l148,144v,-12,-2,-19,-6,-23c139,119,132,117,123,117v-18,,-29,,-32,l91,165v,9,,20,,34l124,199v28,,44,-1,49,-4c176,194,179,189,181,182r4,-18l187,162r12,l201,164e" fillcolor="black" stroked="f">
                <v:path o:connecttype="custom" o:connectlocs="127635,104140;125095,140335;123825,141605;67945,140970;41910,140335;10160,141605;8890,140335;8890,137160;9525,135890;18415,129540;19685,116840;20320,93980;20320,59055;17780,15875;13970,12065;1270,10160;0,8890;0,1270;1270,0;39370,635;69850,635;120015,0;121920,1270;119380,23495;118110,33020;116840,34925;109220,34925;107950,33020;107950,26035;105410,19050;95250,15240;78105,14605;57785,15240;57785,40640;57785,61595;78105,61595;90170,59055;93980,46355;95885,45085;102870,45085;104775,46355;104140,67945;104775,91440;102870,92710;95885,92710;93980,91440;90170,76835;78105,74295;57785,74295;57785,104775;57785,126365;78740,126365;109855,123825;114935,115570;117475,104140;118745,102870;126365,102870;127635,104140" o:connectangles="0,0,0,0,0,0,0,0,0,0,0,0,0,0,0,0,0,0,0,0,0,0,0,0,0,0,0,0,0,0,0,0,0,0,0,0,0,0,0,0,0,0,0,0,0,0,0,0,0,0,0,0,0,0,0,0,0,0"/>
                <w10:wrap anchorx="page" anchory="page"/>
                <w10:anchorlock/>
              </v:shape>
            </w:pict>
          </mc:Fallback>
        </mc:AlternateContent>
      </w:r>
      <w:r w:rsidRPr="000710CC">
        <w:rPr>
          <w:rFonts w:ascii="Times New Roman" w:hAnsi="Times New Roman"/>
          <w:color w:val="000000"/>
          <w:spacing w:val="-1"/>
          <w:sz w:val="24"/>
          <w:szCs w:val="24"/>
        </w:rPr>
        <w:t>Georgia State University</w:t>
      </w:r>
      <w:r w:rsidRPr="000710CC">
        <w:rPr>
          <w:rFonts w:ascii="Times New Roman" w:hAnsi="Times New Roman"/>
          <w:color w:val="000000"/>
          <w:spacing w:val="-3"/>
          <w:sz w:val="24"/>
          <w:szCs w:val="24"/>
        </w:rPr>
        <w:t xml:space="preserve"> -</w:t>
      </w:r>
      <w:r w:rsidRPr="000710CC">
        <w:rPr>
          <w:rFonts w:ascii="Times New Roman" w:hAnsi="Times New Roman"/>
          <w:color w:val="000000"/>
          <w:spacing w:val="-9"/>
          <w:sz w:val="24"/>
          <w:szCs w:val="24"/>
        </w:rPr>
        <w:t xml:space="preserve"> </w:t>
      </w:r>
      <w:r w:rsidRPr="000710CC">
        <w:rPr>
          <w:rFonts w:ascii="Times New Roman" w:hAnsi="Times New Roman"/>
          <w:color w:val="000000"/>
          <w:spacing w:val="-3"/>
          <w:sz w:val="24"/>
          <w:szCs w:val="24"/>
        </w:rPr>
        <w:t>Atlanta</w:t>
      </w:r>
      <w:r w:rsidRPr="000710CC">
        <w:rPr>
          <w:rFonts w:ascii="Times New Roman" w:hAnsi="Times New Roman"/>
          <w:color w:val="000000"/>
          <w:sz w:val="24"/>
          <w:szCs w:val="24"/>
        </w:rPr>
        <w:t>,</w:t>
      </w:r>
      <w:r w:rsidRPr="000710CC">
        <w:rPr>
          <w:rFonts w:ascii="Times New Roman" w:hAnsi="Times New Roman"/>
          <w:color w:val="000000"/>
          <w:spacing w:val="-7"/>
          <w:sz w:val="24"/>
          <w:szCs w:val="24"/>
        </w:rPr>
        <w:t xml:space="preserve"> </w:t>
      </w:r>
      <w:r w:rsidRPr="000710CC">
        <w:rPr>
          <w:rFonts w:ascii="Times New Roman" w:hAnsi="Times New Roman"/>
          <w:color w:val="000000"/>
          <w:spacing w:val="-3"/>
          <w:sz w:val="24"/>
          <w:szCs w:val="24"/>
        </w:rPr>
        <w:t>GA</w:t>
      </w:r>
    </w:p>
    <w:p w14:paraId="4728F5CC" w14:textId="09FE200C" w:rsidR="00C17F14" w:rsidRPr="000710CC" w:rsidRDefault="00C17F14" w:rsidP="00C17F14">
      <w:pPr>
        <w:autoSpaceDE w:val="0"/>
        <w:autoSpaceDN w:val="0"/>
        <w:adjustRightInd w:val="0"/>
        <w:spacing w:after="476" w:line="375" w:lineRule="exact"/>
        <w:ind w:left="240"/>
        <w:rPr>
          <w:rFonts w:ascii="Times New Roman" w:hAnsi="Times New Roman"/>
          <w:color w:val="000000"/>
          <w:sz w:val="24"/>
          <w:szCs w:val="24"/>
        </w:rPr>
      </w:pPr>
      <w:r w:rsidRPr="000710CC">
        <w:rPr>
          <w:rFonts w:ascii="Times New Roman" w:hAnsi="Times New Roman"/>
          <w:noProof/>
          <w:sz w:val="24"/>
          <w:szCs w:val="24"/>
        </w:rPr>
        <mc:AlternateContent>
          <mc:Choice Requires="wps">
            <w:drawing>
              <wp:anchor distT="0" distB="0" distL="114300" distR="114300" simplePos="0" relativeHeight="251672576" behindDoc="1" locked="1" layoutInCell="1" allowOverlap="1" wp14:anchorId="17A520BF" wp14:editId="3A487D5D">
                <wp:simplePos x="0" y="0"/>
                <wp:positionH relativeFrom="page">
                  <wp:posOffset>4110355</wp:posOffset>
                </wp:positionH>
                <wp:positionV relativeFrom="page">
                  <wp:posOffset>629920</wp:posOffset>
                </wp:positionV>
                <wp:extent cx="127635" cy="141605"/>
                <wp:effectExtent l="5080" t="1270" r="635" b="0"/>
                <wp:wrapNone/>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41605"/>
                        </a:xfrm>
                        <a:custGeom>
                          <a:avLst/>
                          <a:gdLst>
                            <a:gd name="T0" fmla="*/ 201 w 201"/>
                            <a:gd name="T1" fmla="*/ 164 h 223"/>
                            <a:gd name="T2" fmla="*/ 197 w 201"/>
                            <a:gd name="T3" fmla="*/ 221 h 223"/>
                            <a:gd name="T4" fmla="*/ 195 w 201"/>
                            <a:gd name="T5" fmla="*/ 223 h 223"/>
                            <a:gd name="T6" fmla="*/ 107 w 201"/>
                            <a:gd name="T7" fmla="*/ 222 h 223"/>
                            <a:gd name="T8" fmla="*/ 66 w 201"/>
                            <a:gd name="T9" fmla="*/ 221 h 223"/>
                            <a:gd name="T10" fmla="*/ 16 w 201"/>
                            <a:gd name="T11" fmla="*/ 223 h 223"/>
                            <a:gd name="T12" fmla="*/ 14 w 201"/>
                            <a:gd name="T13" fmla="*/ 221 h 223"/>
                            <a:gd name="T14" fmla="*/ 14 w 201"/>
                            <a:gd name="T15" fmla="*/ 216 h 223"/>
                            <a:gd name="T16" fmla="*/ 15 w 201"/>
                            <a:gd name="T17" fmla="*/ 214 h 223"/>
                            <a:gd name="T18" fmla="*/ 29 w 201"/>
                            <a:gd name="T19" fmla="*/ 204 h 223"/>
                            <a:gd name="T20" fmla="*/ 31 w 201"/>
                            <a:gd name="T21" fmla="*/ 184 h 223"/>
                            <a:gd name="T22" fmla="*/ 32 w 201"/>
                            <a:gd name="T23" fmla="*/ 148 h 223"/>
                            <a:gd name="T24" fmla="*/ 32 w 201"/>
                            <a:gd name="T25" fmla="*/ 93 h 223"/>
                            <a:gd name="T26" fmla="*/ 28 w 201"/>
                            <a:gd name="T27" fmla="*/ 25 h 223"/>
                            <a:gd name="T28" fmla="*/ 21 w 201"/>
                            <a:gd name="T29" fmla="*/ 19 h 223"/>
                            <a:gd name="T30" fmla="*/ 2 w 201"/>
                            <a:gd name="T31" fmla="*/ 16 h 223"/>
                            <a:gd name="T32" fmla="*/ 0 w 201"/>
                            <a:gd name="T33" fmla="*/ 14 h 223"/>
                            <a:gd name="T34" fmla="*/ 0 w 201"/>
                            <a:gd name="T35" fmla="*/ 2 h 223"/>
                            <a:gd name="T36" fmla="*/ 2 w 201"/>
                            <a:gd name="T37" fmla="*/ 0 h 223"/>
                            <a:gd name="T38" fmla="*/ 62 w 201"/>
                            <a:gd name="T39" fmla="*/ 1 h 223"/>
                            <a:gd name="T40" fmla="*/ 109 w 201"/>
                            <a:gd name="T41" fmla="*/ 1 h 223"/>
                            <a:gd name="T42" fmla="*/ 189 w 201"/>
                            <a:gd name="T43" fmla="*/ 0 h 223"/>
                            <a:gd name="T44" fmla="*/ 192 w 201"/>
                            <a:gd name="T45" fmla="*/ 2 h 223"/>
                            <a:gd name="T46" fmla="*/ 187 w 201"/>
                            <a:gd name="T47" fmla="*/ 37 h 223"/>
                            <a:gd name="T48" fmla="*/ 186 w 201"/>
                            <a:gd name="T49" fmla="*/ 52 h 223"/>
                            <a:gd name="T50" fmla="*/ 184 w 201"/>
                            <a:gd name="T51" fmla="*/ 55 h 223"/>
                            <a:gd name="T52" fmla="*/ 172 w 201"/>
                            <a:gd name="T53" fmla="*/ 55 h 223"/>
                            <a:gd name="T54" fmla="*/ 170 w 201"/>
                            <a:gd name="T55" fmla="*/ 52 h 223"/>
                            <a:gd name="T56" fmla="*/ 169 w 201"/>
                            <a:gd name="T57" fmla="*/ 41 h 223"/>
                            <a:gd name="T58" fmla="*/ 166 w 201"/>
                            <a:gd name="T59" fmla="*/ 30 h 223"/>
                            <a:gd name="T60" fmla="*/ 150 w 201"/>
                            <a:gd name="T61" fmla="*/ 24 h 223"/>
                            <a:gd name="T62" fmla="*/ 123 w 201"/>
                            <a:gd name="T63" fmla="*/ 23 h 223"/>
                            <a:gd name="T64" fmla="*/ 91 w 201"/>
                            <a:gd name="T65" fmla="*/ 24 h 223"/>
                            <a:gd name="T66" fmla="*/ 90 w 201"/>
                            <a:gd name="T67" fmla="*/ 64 h 223"/>
                            <a:gd name="T68" fmla="*/ 90 w 201"/>
                            <a:gd name="T69" fmla="*/ 97 h 223"/>
                            <a:gd name="T70" fmla="*/ 123 w 201"/>
                            <a:gd name="T71" fmla="*/ 97 h 223"/>
                            <a:gd name="T72" fmla="*/ 142 w 201"/>
                            <a:gd name="T73" fmla="*/ 93 h 223"/>
                            <a:gd name="T74" fmla="*/ 148 w 201"/>
                            <a:gd name="T75" fmla="*/ 73 h 223"/>
                            <a:gd name="T76" fmla="*/ 151 w 201"/>
                            <a:gd name="T77" fmla="*/ 71 h 223"/>
                            <a:gd name="T78" fmla="*/ 162 w 201"/>
                            <a:gd name="T79" fmla="*/ 71 h 223"/>
                            <a:gd name="T80" fmla="*/ 165 w 201"/>
                            <a:gd name="T81" fmla="*/ 73 h 223"/>
                            <a:gd name="T82" fmla="*/ 164 w 201"/>
                            <a:gd name="T83" fmla="*/ 107 h 223"/>
                            <a:gd name="T84" fmla="*/ 165 w 201"/>
                            <a:gd name="T85" fmla="*/ 144 h 223"/>
                            <a:gd name="T86" fmla="*/ 162 w 201"/>
                            <a:gd name="T87" fmla="*/ 146 h 223"/>
                            <a:gd name="T88" fmla="*/ 151 w 201"/>
                            <a:gd name="T89" fmla="*/ 146 h 223"/>
                            <a:gd name="T90" fmla="*/ 148 w 201"/>
                            <a:gd name="T91" fmla="*/ 144 h 223"/>
                            <a:gd name="T92" fmla="*/ 142 w 201"/>
                            <a:gd name="T93" fmla="*/ 121 h 223"/>
                            <a:gd name="T94" fmla="*/ 123 w 201"/>
                            <a:gd name="T95" fmla="*/ 117 h 223"/>
                            <a:gd name="T96" fmla="*/ 90 w 201"/>
                            <a:gd name="T97" fmla="*/ 117 h 223"/>
                            <a:gd name="T98" fmla="*/ 90 w 201"/>
                            <a:gd name="T99" fmla="*/ 165 h 223"/>
                            <a:gd name="T100" fmla="*/ 91 w 201"/>
                            <a:gd name="T101" fmla="*/ 199 h 223"/>
                            <a:gd name="T102" fmla="*/ 124 w 201"/>
                            <a:gd name="T103" fmla="*/ 199 h 223"/>
                            <a:gd name="T104" fmla="*/ 173 w 201"/>
                            <a:gd name="T105" fmla="*/ 195 h 223"/>
                            <a:gd name="T106" fmla="*/ 180 w 201"/>
                            <a:gd name="T107" fmla="*/ 182 h 223"/>
                            <a:gd name="T108" fmla="*/ 185 w 201"/>
                            <a:gd name="T109" fmla="*/ 164 h 223"/>
                            <a:gd name="T110" fmla="*/ 187 w 201"/>
                            <a:gd name="T111" fmla="*/ 162 h 223"/>
                            <a:gd name="T112" fmla="*/ 199 w 201"/>
                            <a:gd name="T113" fmla="*/ 162 h 223"/>
                            <a:gd name="T114" fmla="*/ 201 w 201"/>
                            <a:gd name="T115" fmla="*/ 164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01" h="223">
                              <a:moveTo>
                                <a:pt x="201" y="164"/>
                              </a:moveTo>
                              <a:cubicBezTo>
                                <a:pt x="198" y="180"/>
                                <a:pt x="197" y="199"/>
                                <a:pt x="197" y="221"/>
                              </a:cubicBezTo>
                              <a:lnTo>
                                <a:pt x="195" y="223"/>
                              </a:lnTo>
                              <a:cubicBezTo>
                                <a:pt x="166" y="223"/>
                                <a:pt x="137" y="222"/>
                                <a:pt x="107" y="222"/>
                              </a:cubicBezTo>
                              <a:cubicBezTo>
                                <a:pt x="83" y="222"/>
                                <a:pt x="69" y="221"/>
                                <a:pt x="66" y="221"/>
                              </a:cubicBezTo>
                              <a:cubicBezTo>
                                <a:pt x="47" y="221"/>
                                <a:pt x="30" y="222"/>
                                <a:pt x="16" y="223"/>
                              </a:cubicBezTo>
                              <a:lnTo>
                                <a:pt x="14" y="221"/>
                              </a:lnTo>
                              <a:lnTo>
                                <a:pt x="14" y="216"/>
                              </a:lnTo>
                              <a:lnTo>
                                <a:pt x="15" y="214"/>
                              </a:lnTo>
                              <a:cubicBezTo>
                                <a:pt x="23" y="209"/>
                                <a:pt x="28" y="206"/>
                                <a:pt x="29" y="204"/>
                              </a:cubicBezTo>
                              <a:cubicBezTo>
                                <a:pt x="30" y="203"/>
                                <a:pt x="31" y="196"/>
                                <a:pt x="31" y="184"/>
                              </a:cubicBezTo>
                              <a:lnTo>
                                <a:pt x="32" y="148"/>
                              </a:lnTo>
                              <a:lnTo>
                                <a:pt x="32" y="93"/>
                              </a:lnTo>
                              <a:cubicBezTo>
                                <a:pt x="32" y="52"/>
                                <a:pt x="31" y="29"/>
                                <a:pt x="28" y="25"/>
                              </a:cubicBezTo>
                              <a:cubicBezTo>
                                <a:pt x="27" y="22"/>
                                <a:pt x="24" y="21"/>
                                <a:pt x="21" y="19"/>
                              </a:cubicBezTo>
                              <a:cubicBezTo>
                                <a:pt x="19" y="18"/>
                                <a:pt x="12" y="17"/>
                                <a:pt x="2" y="16"/>
                              </a:cubicBezTo>
                              <a:lnTo>
                                <a:pt x="0" y="14"/>
                              </a:lnTo>
                              <a:lnTo>
                                <a:pt x="0" y="2"/>
                              </a:lnTo>
                              <a:lnTo>
                                <a:pt x="2" y="0"/>
                              </a:lnTo>
                              <a:cubicBezTo>
                                <a:pt x="21" y="1"/>
                                <a:pt x="41" y="1"/>
                                <a:pt x="62" y="1"/>
                              </a:cubicBezTo>
                              <a:cubicBezTo>
                                <a:pt x="69" y="1"/>
                                <a:pt x="85" y="1"/>
                                <a:pt x="109" y="1"/>
                              </a:cubicBezTo>
                              <a:cubicBezTo>
                                <a:pt x="142" y="0"/>
                                <a:pt x="169" y="0"/>
                                <a:pt x="189" y="0"/>
                              </a:cubicBezTo>
                              <a:lnTo>
                                <a:pt x="192" y="2"/>
                              </a:lnTo>
                              <a:cubicBezTo>
                                <a:pt x="190" y="17"/>
                                <a:pt x="188" y="29"/>
                                <a:pt x="187" y="37"/>
                              </a:cubicBezTo>
                              <a:lnTo>
                                <a:pt x="186" y="52"/>
                              </a:lnTo>
                              <a:lnTo>
                                <a:pt x="184" y="55"/>
                              </a:lnTo>
                              <a:lnTo>
                                <a:pt x="172" y="55"/>
                              </a:lnTo>
                              <a:lnTo>
                                <a:pt x="170" y="52"/>
                              </a:lnTo>
                              <a:cubicBezTo>
                                <a:pt x="169" y="46"/>
                                <a:pt x="169" y="42"/>
                                <a:pt x="169" y="41"/>
                              </a:cubicBezTo>
                              <a:cubicBezTo>
                                <a:pt x="169" y="36"/>
                                <a:pt x="168" y="32"/>
                                <a:pt x="166" y="30"/>
                              </a:cubicBezTo>
                              <a:cubicBezTo>
                                <a:pt x="164" y="26"/>
                                <a:pt x="158" y="24"/>
                                <a:pt x="150" y="24"/>
                              </a:cubicBezTo>
                              <a:cubicBezTo>
                                <a:pt x="142" y="23"/>
                                <a:pt x="133" y="23"/>
                                <a:pt x="123" y="23"/>
                              </a:cubicBezTo>
                              <a:cubicBezTo>
                                <a:pt x="111" y="23"/>
                                <a:pt x="101" y="23"/>
                                <a:pt x="91" y="24"/>
                              </a:cubicBezTo>
                              <a:cubicBezTo>
                                <a:pt x="91" y="34"/>
                                <a:pt x="90" y="47"/>
                                <a:pt x="90" y="64"/>
                              </a:cubicBezTo>
                              <a:lnTo>
                                <a:pt x="90" y="97"/>
                              </a:lnTo>
                              <a:cubicBezTo>
                                <a:pt x="94" y="97"/>
                                <a:pt x="105" y="97"/>
                                <a:pt x="123" y="97"/>
                              </a:cubicBezTo>
                              <a:cubicBezTo>
                                <a:pt x="132" y="97"/>
                                <a:pt x="139" y="95"/>
                                <a:pt x="142" y="93"/>
                              </a:cubicBezTo>
                              <a:cubicBezTo>
                                <a:pt x="146" y="89"/>
                                <a:pt x="148" y="83"/>
                                <a:pt x="148" y="73"/>
                              </a:cubicBezTo>
                              <a:lnTo>
                                <a:pt x="151" y="71"/>
                              </a:lnTo>
                              <a:lnTo>
                                <a:pt x="162" y="71"/>
                              </a:lnTo>
                              <a:lnTo>
                                <a:pt x="165" y="73"/>
                              </a:lnTo>
                              <a:cubicBezTo>
                                <a:pt x="164" y="83"/>
                                <a:pt x="164" y="95"/>
                                <a:pt x="164" y="107"/>
                              </a:cubicBezTo>
                              <a:cubicBezTo>
                                <a:pt x="164" y="117"/>
                                <a:pt x="164" y="129"/>
                                <a:pt x="165" y="144"/>
                              </a:cubicBezTo>
                              <a:lnTo>
                                <a:pt x="162" y="146"/>
                              </a:lnTo>
                              <a:lnTo>
                                <a:pt x="151" y="146"/>
                              </a:lnTo>
                              <a:lnTo>
                                <a:pt x="148" y="144"/>
                              </a:lnTo>
                              <a:cubicBezTo>
                                <a:pt x="148" y="132"/>
                                <a:pt x="146" y="125"/>
                                <a:pt x="142" y="121"/>
                              </a:cubicBezTo>
                              <a:cubicBezTo>
                                <a:pt x="138" y="119"/>
                                <a:pt x="132" y="117"/>
                                <a:pt x="123" y="117"/>
                              </a:cubicBezTo>
                              <a:cubicBezTo>
                                <a:pt x="105" y="117"/>
                                <a:pt x="94" y="117"/>
                                <a:pt x="90" y="117"/>
                              </a:cubicBezTo>
                              <a:lnTo>
                                <a:pt x="90" y="165"/>
                              </a:lnTo>
                              <a:cubicBezTo>
                                <a:pt x="90" y="174"/>
                                <a:pt x="91" y="185"/>
                                <a:pt x="91" y="199"/>
                              </a:cubicBezTo>
                              <a:lnTo>
                                <a:pt x="124" y="199"/>
                              </a:lnTo>
                              <a:cubicBezTo>
                                <a:pt x="152" y="199"/>
                                <a:pt x="168" y="198"/>
                                <a:pt x="173" y="195"/>
                              </a:cubicBezTo>
                              <a:cubicBezTo>
                                <a:pt x="176" y="194"/>
                                <a:pt x="179" y="189"/>
                                <a:pt x="180" y="182"/>
                              </a:cubicBezTo>
                              <a:lnTo>
                                <a:pt x="185" y="164"/>
                              </a:lnTo>
                              <a:lnTo>
                                <a:pt x="187" y="162"/>
                              </a:lnTo>
                              <a:lnTo>
                                <a:pt x="199" y="162"/>
                              </a:lnTo>
                              <a:lnTo>
                                <a:pt x="201" y="16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72773" id="Freeform: Shape 20" o:spid="_x0000_s1026" style="position:absolute;margin-left:323.65pt;margin-top:49.6pt;width:10.05pt;height:11.1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" path="m201,164v-3,16,-4,35,-4,57l195,223v-29,,-58,-1,-88,-1c83,222,69,221,66,221v-19,,-36,1,-50,2l14,221r,-5l15,214v8,-5,13,-8,14,-10c30,203,31,196,31,184r1,-36l32,93c32,52,31,29,28,25,27,22,24,21,21,19,19,18,12,17,2,16l,14,,2,2,c21,1,41,1,62,1v7,,23,,47,c142,,169,,189,r3,2c190,17,188,29,187,37r-1,15l184,55r-12,l170,52v-1,-6,-1,-10,-1,-11c169,36,168,32,166,30v-2,-4,-8,-6,-16,-6c142,23,133,23,123,23v-12,,-22,,-32,1c91,34,90,47,90,64r,33c94,97,105,97,123,97v9,,16,-2,19,-4c146,89,148,83,148,73r3,-2l162,71r3,2c164,83,164,95,164,107v,10,,22,1,37l162,146r-11,l148,144v,-12,-2,-19,-6,-23c138,119,132,117,123,117v-18,,-29,,-33,l90,165v,9,1,20,1,34l124,199v28,,44,-1,49,-4c176,194,179,189,180,182r5,-18l187,162r12,l201,164e" fillcolor="black" stroked="f">
                <v:path o:connecttype="custom" o:connectlocs="127635,104140;125095,140335;123825,141605;67945,140970;41910,140335;10160,141605;8890,140335;8890,137160;9525,135890;18415,129540;19685,116840;20320,93980;20320,59055;17780,15875;13335,12065;1270,10160;0,8890;0,1270;1270,0;39370,635;69215,635;120015,0;121920,1270;118745,23495;118110,33020;116840,34925;109220,34925;107950,33020;107315,26035;105410,19050;95250,15240;78105,14605;57785,15240;57150,40640;57150,61595;78105,61595;90170,59055;93980,46355;95885,45085;102870,45085;104775,46355;104140,67945;104775,91440;102870,92710;95885,92710;93980,91440;90170,76835;78105,74295;57150,74295;57150,104775;57785,126365;78740,126365;109855,123825;114300,115570;117475,104140;118745,102870;126365,102870;127635,104140" o:connectangles="0,0,0,0,0,0,0,0,0,0,0,0,0,0,0,0,0,0,0,0,0,0,0,0,0,0,0,0,0,0,0,0,0,0,0,0,0,0,0,0,0,0,0,0,0,0,0,0,0,0,0,0,0,0,0,0,0,0"/>
                <w10:wrap anchorx="page" anchory="page"/>
                <w10:anchorlock/>
              </v:shape>
            </w:pict>
          </mc:Fallback>
        </mc:AlternateContent>
      </w:r>
      <w:r w:rsidRPr="000710CC">
        <w:rPr>
          <w:rFonts w:ascii="Times New Roman" w:hAnsi="Times New Roman"/>
          <w:color w:val="000000"/>
          <w:spacing w:val="-1"/>
          <w:sz w:val="24"/>
          <w:szCs w:val="24"/>
        </w:rPr>
        <w:t>Bachelor of Science</w:t>
      </w:r>
      <w:r w:rsidRPr="000710CC">
        <w:rPr>
          <w:rFonts w:ascii="Times New Roman" w:hAnsi="Times New Roman"/>
          <w:color w:val="000000"/>
          <w:sz w:val="24"/>
          <w:szCs w:val="24"/>
        </w:rPr>
        <w:t>:</w:t>
      </w:r>
      <w:r w:rsidRPr="000710CC">
        <w:rPr>
          <w:rFonts w:ascii="Times New Roman" w:hAnsi="Times New Roman"/>
          <w:color w:val="000000"/>
          <w:spacing w:val="-7"/>
          <w:sz w:val="24"/>
          <w:szCs w:val="24"/>
        </w:rPr>
        <w:t xml:space="preserve"> </w:t>
      </w:r>
      <w:r w:rsidRPr="000710CC">
        <w:rPr>
          <w:rFonts w:ascii="Times New Roman" w:hAnsi="Times New Roman"/>
          <w:color w:val="000000"/>
          <w:spacing w:val="-1"/>
          <w:sz w:val="24"/>
          <w:szCs w:val="24"/>
        </w:rPr>
        <w:t>Computer Science</w:t>
      </w:r>
      <w:r w:rsidRPr="000710CC">
        <w:rPr>
          <w:rFonts w:ascii="Times New Roman" w:hAnsi="Times New Roman"/>
          <w:color w:val="000000"/>
          <w:sz w:val="24"/>
          <w:szCs w:val="24"/>
        </w:rPr>
        <w:t>,</w:t>
      </w:r>
      <w:r w:rsidRPr="000710CC">
        <w:rPr>
          <w:rFonts w:ascii="Times New Roman" w:hAnsi="Times New Roman"/>
          <w:color w:val="000000"/>
          <w:spacing w:val="-7"/>
          <w:sz w:val="24"/>
          <w:szCs w:val="24"/>
        </w:rPr>
        <w:t xml:space="preserve"> </w:t>
      </w:r>
      <w:r w:rsidRPr="000710CC">
        <w:rPr>
          <w:rFonts w:ascii="Times New Roman" w:hAnsi="Times New Roman"/>
          <w:color w:val="000000"/>
          <w:spacing w:val="-3"/>
          <w:sz w:val="24"/>
          <w:szCs w:val="24"/>
        </w:rPr>
        <w:t>Jan 2015 - Aug 2015</w:t>
      </w:r>
      <w:r w:rsidRPr="000710CC">
        <w:rPr>
          <w:rFonts w:ascii="Times New Roman" w:hAnsi="Times New Roman"/>
          <w:sz w:val="24"/>
          <w:szCs w:val="24"/>
        </w:rPr>
        <w:br/>
      </w:r>
      <w:r w:rsidRPr="000710CC">
        <w:rPr>
          <w:rFonts w:ascii="Times New Roman" w:hAnsi="Times New Roman"/>
          <w:noProof/>
          <w:sz w:val="24"/>
          <w:szCs w:val="24"/>
        </w:rPr>
        <mc:AlternateContent>
          <mc:Choice Requires="wps">
            <w:drawing>
              <wp:anchor distT="0" distB="0" distL="114300" distR="114300" simplePos="0" relativeHeight="251673600" behindDoc="1" locked="1" layoutInCell="1" allowOverlap="1" wp14:anchorId="34E60A8A" wp14:editId="6D2BF440">
                <wp:simplePos x="0" y="0"/>
                <wp:positionH relativeFrom="page">
                  <wp:posOffset>4263390</wp:posOffset>
                </wp:positionH>
                <wp:positionV relativeFrom="page">
                  <wp:posOffset>629920</wp:posOffset>
                </wp:positionV>
                <wp:extent cx="209550" cy="142875"/>
                <wp:effectExtent l="5715" t="1270" r="3810" b="8255"/>
                <wp:wrapNone/>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42875"/>
                        </a:xfrm>
                        <a:custGeom>
                          <a:avLst/>
                          <a:gdLst>
                            <a:gd name="T0" fmla="*/ 330 w 330"/>
                            <a:gd name="T1" fmla="*/ 221 h 225"/>
                            <a:gd name="T2" fmla="*/ 328 w 330"/>
                            <a:gd name="T3" fmla="*/ 223 h 225"/>
                            <a:gd name="T4" fmla="*/ 269 w 330"/>
                            <a:gd name="T5" fmla="*/ 221 h 225"/>
                            <a:gd name="T6" fmla="*/ 210 w 330"/>
                            <a:gd name="T7" fmla="*/ 223 h 225"/>
                            <a:gd name="T8" fmla="*/ 208 w 330"/>
                            <a:gd name="T9" fmla="*/ 221 h 225"/>
                            <a:gd name="T10" fmla="*/ 208 w 330"/>
                            <a:gd name="T11" fmla="*/ 209 h 225"/>
                            <a:gd name="T12" fmla="*/ 210 w 330"/>
                            <a:gd name="T13" fmla="*/ 206 h 225"/>
                            <a:gd name="T14" fmla="*/ 230 w 330"/>
                            <a:gd name="T15" fmla="*/ 203 h 225"/>
                            <a:gd name="T16" fmla="*/ 239 w 330"/>
                            <a:gd name="T17" fmla="*/ 176 h 225"/>
                            <a:gd name="T18" fmla="*/ 240 w 330"/>
                            <a:gd name="T19" fmla="*/ 129 h 225"/>
                            <a:gd name="T20" fmla="*/ 240 w 330"/>
                            <a:gd name="T21" fmla="*/ 52 h 225"/>
                            <a:gd name="T22" fmla="*/ 157 w 330"/>
                            <a:gd name="T23" fmla="*/ 225 h 225"/>
                            <a:gd name="T24" fmla="*/ 139 w 330"/>
                            <a:gd name="T25" fmla="*/ 225 h 225"/>
                            <a:gd name="T26" fmla="*/ 54 w 330"/>
                            <a:gd name="T27" fmla="*/ 52 h 225"/>
                            <a:gd name="T28" fmla="*/ 55 w 330"/>
                            <a:gd name="T29" fmla="*/ 129 h 225"/>
                            <a:gd name="T30" fmla="*/ 57 w 330"/>
                            <a:gd name="T31" fmla="*/ 176 h 225"/>
                            <a:gd name="T32" fmla="*/ 58 w 330"/>
                            <a:gd name="T33" fmla="*/ 191 h 225"/>
                            <a:gd name="T34" fmla="*/ 66 w 330"/>
                            <a:gd name="T35" fmla="*/ 203 h 225"/>
                            <a:gd name="T36" fmla="*/ 86 w 330"/>
                            <a:gd name="T37" fmla="*/ 206 h 225"/>
                            <a:gd name="T38" fmla="*/ 88 w 330"/>
                            <a:gd name="T39" fmla="*/ 209 h 225"/>
                            <a:gd name="T40" fmla="*/ 88 w 330"/>
                            <a:gd name="T41" fmla="*/ 221 h 225"/>
                            <a:gd name="T42" fmla="*/ 86 w 330"/>
                            <a:gd name="T43" fmla="*/ 223 h 225"/>
                            <a:gd name="T44" fmla="*/ 45 w 330"/>
                            <a:gd name="T45" fmla="*/ 221 h 225"/>
                            <a:gd name="T46" fmla="*/ 2 w 330"/>
                            <a:gd name="T47" fmla="*/ 223 h 225"/>
                            <a:gd name="T48" fmla="*/ 0 w 330"/>
                            <a:gd name="T49" fmla="*/ 221 h 225"/>
                            <a:gd name="T50" fmla="*/ 0 w 330"/>
                            <a:gd name="T51" fmla="*/ 209 h 225"/>
                            <a:gd name="T52" fmla="*/ 2 w 330"/>
                            <a:gd name="T53" fmla="*/ 206 h 225"/>
                            <a:gd name="T54" fmla="*/ 22 w 330"/>
                            <a:gd name="T55" fmla="*/ 203 h 225"/>
                            <a:gd name="T56" fmla="*/ 31 w 330"/>
                            <a:gd name="T57" fmla="*/ 176 h 225"/>
                            <a:gd name="T58" fmla="*/ 32 w 330"/>
                            <a:gd name="T59" fmla="*/ 129 h 225"/>
                            <a:gd name="T60" fmla="*/ 33 w 330"/>
                            <a:gd name="T61" fmla="*/ 93 h 225"/>
                            <a:gd name="T62" fmla="*/ 33 w 330"/>
                            <a:gd name="T63" fmla="*/ 52 h 225"/>
                            <a:gd name="T64" fmla="*/ 30 w 330"/>
                            <a:gd name="T65" fmla="*/ 28 h 225"/>
                            <a:gd name="T66" fmla="*/ 22 w 330"/>
                            <a:gd name="T67" fmla="*/ 20 h 225"/>
                            <a:gd name="T68" fmla="*/ 2 w 330"/>
                            <a:gd name="T69" fmla="*/ 16 h 225"/>
                            <a:gd name="T70" fmla="*/ 0 w 330"/>
                            <a:gd name="T71" fmla="*/ 14 h 225"/>
                            <a:gd name="T72" fmla="*/ 0 w 330"/>
                            <a:gd name="T73" fmla="*/ 2 h 225"/>
                            <a:gd name="T74" fmla="*/ 2 w 330"/>
                            <a:gd name="T75" fmla="*/ 0 h 225"/>
                            <a:gd name="T76" fmla="*/ 50 w 330"/>
                            <a:gd name="T77" fmla="*/ 1 h 225"/>
                            <a:gd name="T78" fmla="*/ 95 w 330"/>
                            <a:gd name="T79" fmla="*/ 0 h 225"/>
                            <a:gd name="T80" fmla="*/ 170 w 330"/>
                            <a:gd name="T81" fmla="*/ 153 h 225"/>
                            <a:gd name="T82" fmla="*/ 241 w 330"/>
                            <a:gd name="T83" fmla="*/ 0 h 225"/>
                            <a:gd name="T84" fmla="*/ 271 w 330"/>
                            <a:gd name="T85" fmla="*/ 1 h 225"/>
                            <a:gd name="T86" fmla="*/ 328 w 330"/>
                            <a:gd name="T87" fmla="*/ 0 h 225"/>
                            <a:gd name="T88" fmla="*/ 330 w 330"/>
                            <a:gd name="T89" fmla="*/ 2 h 225"/>
                            <a:gd name="T90" fmla="*/ 330 w 330"/>
                            <a:gd name="T91" fmla="*/ 14 h 225"/>
                            <a:gd name="T92" fmla="*/ 328 w 330"/>
                            <a:gd name="T93" fmla="*/ 16 h 225"/>
                            <a:gd name="T94" fmla="*/ 309 w 330"/>
                            <a:gd name="T95" fmla="*/ 19 h 225"/>
                            <a:gd name="T96" fmla="*/ 300 w 330"/>
                            <a:gd name="T97" fmla="*/ 34 h 225"/>
                            <a:gd name="T98" fmla="*/ 299 w 330"/>
                            <a:gd name="T99" fmla="*/ 52 h 225"/>
                            <a:gd name="T100" fmla="*/ 298 w 330"/>
                            <a:gd name="T101" fmla="*/ 93 h 225"/>
                            <a:gd name="T102" fmla="*/ 298 w 330"/>
                            <a:gd name="T103" fmla="*/ 129 h 225"/>
                            <a:gd name="T104" fmla="*/ 302 w 330"/>
                            <a:gd name="T105" fmla="*/ 197 h 225"/>
                            <a:gd name="T106" fmla="*/ 310 w 330"/>
                            <a:gd name="T107" fmla="*/ 204 h 225"/>
                            <a:gd name="T108" fmla="*/ 328 w 330"/>
                            <a:gd name="T109" fmla="*/ 206 h 225"/>
                            <a:gd name="T110" fmla="*/ 330 w 330"/>
                            <a:gd name="T111" fmla="*/ 209 h 225"/>
                            <a:gd name="T112" fmla="*/ 330 w 330"/>
                            <a:gd name="T113" fmla="*/ 221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0" h="225">
                              <a:moveTo>
                                <a:pt x="330" y="221"/>
                              </a:moveTo>
                              <a:lnTo>
                                <a:pt x="328" y="223"/>
                              </a:lnTo>
                              <a:cubicBezTo>
                                <a:pt x="310" y="222"/>
                                <a:pt x="290" y="221"/>
                                <a:pt x="269" y="221"/>
                              </a:cubicBezTo>
                              <a:cubicBezTo>
                                <a:pt x="247" y="221"/>
                                <a:pt x="228" y="222"/>
                                <a:pt x="210" y="223"/>
                              </a:cubicBezTo>
                              <a:lnTo>
                                <a:pt x="208" y="221"/>
                              </a:lnTo>
                              <a:lnTo>
                                <a:pt x="208" y="209"/>
                              </a:lnTo>
                              <a:lnTo>
                                <a:pt x="210" y="206"/>
                              </a:lnTo>
                              <a:cubicBezTo>
                                <a:pt x="215" y="206"/>
                                <a:pt x="222" y="205"/>
                                <a:pt x="230" y="203"/>
                              </a:cubicBezTo>
                              <a:cubicBezTo>
                                <a:pt x="236" y="201"/>
                                <a:pt x="239" y="192"/>
                                <a:pt x="239" y="176"/>
                              </a:cubicBezTo>
                              <a:cubicBezTo>
                                <a:pt x="240" y="164"/>
                                <a:pt x="240" y="149"/>
                                <a:pt x="240" y="129"/>
                              </a:cubicBezTo>
                              <a:lnTo>
                                <a:pt x="240" y="52"/>
                              </a:lnTo>
                              <a:cubicBezTo>
                                <a:pt x="219" y="97"/>
                                <a:pt x="191" y="155"/>
                                <a:pt x="157" y="225"/>
                              </a:cubicBezTo>
                              <a:lnTo>
                                <a:pt x="139" y="225"/>
                              </a:lnTo>
                              <a:cubicBezTo>
                                <a:pt x="127" y="198"/>
                                <a:pt x="98" y="140"/>
                                <a:pt x="54" y="52"/>
                              </a:cubicBezTo>
                              <a:lnTo>
                                <a:pt x="55" y="129"/>
                              </a:lnTo>
                              <a:cubicBezTo>
                                <a:pt x="56" y="141"/>
                                <a:pt x="56" y="157"/>
                                <a:pt x="57" y="176"/>
                              </a:cubicBezTo>
                              <a:cubicBezTo>
                                <a:pt x="57" y="183"/>
                                <a:pt x="58" y="188"/>
                                <a:pt x="58" y="191"/>
                              </a:cubicBezTo>
                              <a:cubicBezTo>
                                <a:pt x="59" y="198"/>
                                <a:pt x="62" y="202"/>
                                <a:pt x="66" y="203"/>
                              </a:cubicBezTo>
                              <a:cubicBezTo>
                                <a:pt x="69" y="205"/>
                                <a:pt x="75" y="206"/>
                                <a:pt x="86" y="206"/>
                              </a:cubicBezTo>
                              <a:lnTo>
                                <a:pt x="88" y="209"/>
                              </a:lnTo>
                              <a:lnTo>
                                <a:pt x="88" y="221"/>
                              </a:lnTo>
                              <a:lnTo>
                                <a:pt x="86" y="223"/>
                              </a:lnTo>
                              <a:cubicBezTo>
                                <a:pt x="65" y="222"/>
                                <a:pt x="51" y="221"/>
                                <a:pt x="45" y="221"/>
                              </a:cubicBezTo>
                              <a:cubicBezTo>
                                <a:pt x="38" y="221"/>
                                <a:pt x="24" y="222"/>
                                <a:pt x="2" y="223"/>
                              </a:cubicBezTo>
                              <a:lnTo>
                                <a:pt x="0" y="221"/>
                              </a:lnTo>
                              <a:lnTo>
                                <a:pt x="0" y="209"/>
                              </a:lnTo>
                              <a:lnTo>
                                <a:pt x="2" y="206"/>
                              </a:lnTo>
                              <a:cubicBezTo>
                                <a:pt x="8" y="206"/>
                                <a:pt x="14" y="205"/>
                                <a:pt x="22" y="203"/>
                              </a:cubicBezTo>
                              <a:cubicBezTo>
                                <a:pt x="28" y="201"/>
                                <a:pt x="31" y="192"/>
                                <a:pt x="31" y="176"/>
                              </a:cubicBezTo>
                              <a:cubicBezTo>
                                <a:pt x="32" y="160"/>
                                <a:pt x="32" y="145"/>
                                <a:pt x="32" y="129"/>
                              </a:cubicBezTo>
                              <a:lnTo>
                                <a:pt x="33" y="93"/>
                              </a:lnTo>
                              <a:cubicBezTo>
                                <a:pt x="33" y="69"/>
                                <a:pt x="33" y="56"/>
                                <a:pt x="33" y="52"/>
                              </a:cubicBezTo>
                              <a:cubicBezTo>
                                <a:pt x="33" y="40"/>
                                <a:pt x="32" y="32"/>
                                <a:pt x="30" y="28"/>
                              </a:cubicBezTo>
                              <a:cubicBezTo>
                                <a:pt x="28" y="25"/>
                                <a:pt x="26" y="22"/>
                                <a:pt x="22" y="20"/>
                              </a:cubicBezTo>
                              <a:cubicBezTo>
                                <a:pt x="19" y="18"/>
                                <a:pt x="12" y="17"/>
                                <a:pt x="2" y="16"/>
                              </a:cubicBezTo>
                              <a:lnTo>
                                <a:pt x="0" y="14"/>
                              </a:lnTo>
                              <a:lnTo>
                                <a:pt x="0" y="2"/>
                              </a:lnTo>
                              <a:lnTo>
                                <a:pt x="2" y="0"/>
                              </a:lnTo>
                              <a:cubicBezTo>
                                <a:pt x="22" y="1"/>
                                <a:pt x="38" y="1"/>
                                <a:pt x="50" y="1"/>
                              </a:cubicBezTo>
                              <a:cubicBezTo>
                                <a:pt x="63" y="1"/>
                                <a:pt x="78" y="1"/>
                                <a:pt x="95" y="0"/>
                              </a:cubicBezTo>
                              <a:cubicBezTo>
                                <a:pt x="118" y="49"/>
                                <a:pt x="143" y="100"/>
                                <a:pt x="170" y="153"/>
                              </a:cubicBezTo>
                              <a:cubicBezTo>
                                <a:pt x="193" y="104"/>
                                <a:pt x="217" y="52"/>
                                <a:pt x="241" y="0"/>
                              </a:cubicBezTo>
                              <a:cubicBezTo>
                                <a:pt x="262" y="1"/>
                                <a:pt x="272" y="1"/>
                                <a:pt x="271" y="1"/>
                              </a:cubicBezTo>
                              <a:cubicBezTo>
                                <a:pt x="289" y="1"/>
                                <a:pt x="309" y="1"/>
                                <a:pt x="328" y="0"/>
                              </a:cubicBezTo>
                              <a:lnTo>
                                <a:pt x="330" y="2"/>
                              </a:lnTo>
                              <a:lnTo>
                                <a:pt x="330" y="14"/>
                              </a:lnTo>
                              <a:lnTo>
                                <a:pt x="328" y="16"/>
                              </a:lnTo>
                              <a:cubicBezTo>
                                <a:pt x="318" y="17"/>
                                <a:pt x="312" y="18"/>
                                <a:pt x="309" y="19"/>
                              </a:cubicBezTo>
                              <a:cubicBezTo>
                                <a:pt x="304" y="21"/>
                                <a:pt x="301" y="26"/>
                                <a:pt x="300" y="34"/>
                              </a:cubicBezTo>
                              <a:cubicBezTo>
                                <a:pt x="299" y="36"/>
                                <a:pt x="299" y="42"/>
                                <a:pt x="299" y="52"/>
                              </a:cubicBezTo>
                              <a:cubicBezTo>
                                <a:pt x="299" y="68"/>
                                <a:pt x="298" y="81"/>
                                <a:pt x="298" y="93"/>
                              </a:cubicBezTo>
                              <a:lnTo>
                                <a:pt x="298" y="129"/>
                              </a:lnTo>
                              <a:cubicBezTo>
                                <a:pt x="298" y="170"/>
                                <a:pt x="300" y="193"/>
                                <a:pt x="302" y="197"/>
                              </a:cubicBezTo>
                              <a:cubicBezTo>
                                <a:pt x="304" y="201"/>
                                <a:pt x="307" y="203"/>
                                <a:pt x="310" y="204"/>
                              </a:cubicBezTo>
                              <a:cubicBezTo>
                                <a:pt x="313" y="205"/>
                                <a:pt x="319" y="206"/>
                                <a:pt x="328" y="206"/>
                              </a:cubicBezTo>
                              <a:lnTo>
                                <a:pt x="330" y="209"/>
                              </a:lnTo>
                              <a:lnTo>
                                <a:pt x="330" y="22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A4FEA" id="Freeform: Shape 19" o:spid="_x0000_s1026" style="position:absolute;margin-left:335.7pt;margin-top:49.6pt;width:16.5pt;height:11.2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" path="m330,221r-2,2c310,222,290,221,269,221v-22,,-41,1,-59,2l208,221r,-12l210,206v5,,12,-1,20,-3c236,201,239,192,239,176v1,-12,1,-27,1,-47l240,52c219,97,191,155,157,225r-18,c127,198,98,140,54,52r1,77c56,141,56,157,57,176v,7,1,12,1,15c59,198,62,202,66,203v3,2,9,3,20,3l88,209r,12l86,223c65,222,51,221,45,221v-7,,-21,1,-43,2l,221,,209r2,-3c8,206,14,205,22,203v6,-2,9,-11,9,-27c32,160,32,145,32,129l33,93v,-24,,-37,,-41c33,40,32,32,30,28,28,25,26,22,22,20,19,18,12,17,2,16l,14,,2,2,c22,1,38,1,50,1,63,1,78,1,95,v23,49,48,100,75,153c193,104,217,52,241,v21,1,31,1,30,1c289,1,309,1,328,r2,2l330,14r-2,2c318,17,312,18,309,19v-5,2,-8,7,-9,15c299,36,299,42,299,52v,16,-1,29,-1,41l298,129v,41,2,64,4,68c304,201,307,203,310,204v3,1,9,2,18,2l330,209r,12e" fillcolor="black" stroked="f">
                <v:path o:connecttype="custom" o:connectlocs="209550,140335;208280,141605;170815,140335;133350,141605;132080,140335;132080,132715;133350,130810;146050,128905;151765,111760;152400,81915;152400,33020;99695,142875;88265,142875;34290,33020;34925,81915;36195,111760;36830,121285;41910,128905;54610,130810;55880,132715;55880,140335;54610,141605;28575,140335;1270,141605;0,140335;0,132715;1270,130810;13970,128905;19685,111760;20320,81915;20955,59055;20955,33020;19050,17780;13970,12700;1270,10160;0,8890;0,1270;1270,0;31750,635;60325,0;107950,97155;153035,0;172085,635;208280,0;209550,1270;209550,8890;208280,10160;196215,12065;190500,21590;189865,33020;189230,59055;189230,81915;191770,125095;196850,129540;208280,130810;209550,132715;209550,140335" o:connectangles="0,0,0,0,0,0,0,0,0,0,0,0,0,0,0,0,0,0,0,0,0,0,0,0,0,0,0,0,0,0,0,0,0,0,0,0,0,0,0,0,0,0,0,0,0,0,0,0,0,0,0,0,0,0,0,0,0"/>
                <w10:wrap anchorx="page" anchory="page"/>
                <w10:anchorlock/>
              </v:shape>
            </w:pict>
          </mc:Fallback>
        </mc:AlternateContent>
      </w:r>
      <w:r w:rsidRPr="000710CC">
        <w:rPr>
          <w:rFonts w:ascii="Times New Roman" w:hAnsi="Times New Roman"/>
          <w:noProof/>
          <w:sz w:val="24"/>
          <w:szCs w:val="24"/>
        </w:rPr>
        <mc:AlternateContent>
          <mc:Choice Requires="wps">
            <w:drawing>
              <wp:anchor distT="0" distB="0" distL="114300" distR="114300" simplePos="0" relativeHeight="251676672" behindDoc="1" locked="1" layoutInCell="1" allowOverlap="1" wp14:anchorId="782F3116" wp14:editId="41D6BD17">
                <wp:simplePos x="0" y="0"/>
                <wp:positionH relativeFrom="page">
                  <wp:posOffset>5313045</wp:posOffset>
                </wp:positionH>
                <wp:positionV relativeFrom="page">
                  <wp:posOffset>629920</wp:posOffset>
                </wp:positionV>
                <wp:extent cx="77470" cy="141605"/>
                <wp:effectExtent l="7620" t="1270" r="635" b="0"/>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41605"/>
                        </a:xfrm>
                        <a:custGeom>
                          <a:avLst/>
                          <a:gdLst>
                            <a:gd name="T0" fmla="*/ 122 w 122"/>
                            <a:gd name="T1" fmla="*/ 221 h 223"/>
                            <a:gd name="T2" fmla="*/ 120 w 122"/>
                            <a:gd name="T3" fmla="*/ 223 h 223"/>
                            <a:gd name="T4" fmla="*/ 61 w 122"/>
                            <a:gd name="T5" fmla="*/ 221 h 223"/>
                            <a:gd name="T6" fmla="*/ 2 w 122"/>
                            <a:gd name="T7" fmla="*/ 223 h 223"/>
                            <a:gd name="T8" fmla="*/ 0 w 122"/>
                            <a:gd name="T9" fmla="*/ 221 h 223"/>
                            <a:gd name="T10" fmla="*/ 0 w 122"/>
                            <a:gd name="T11" fmla="*/ 209 h 223"/>
                            <a:gd name="T12" fmla="*/ 2 w 122"/>
                            <a:gd name="T13" fmla="*/ 206 h 223"/>
                            <a:gd name="T14" fmla="*/ 22 w 122"/>
                            <a:gd name="T15" fmla="*/ 203 h 223"/>
                            <a:gd name="T16" fmla="*/ 31 w 122"/>
                            <a:gd name="T17" fmla="*/ 176 h 223"/>
                            <a:gd name="T18" fmla="*/ 32 w 122"/>
                            <a:gd name="T19" fmla="*/ 129 h 223"/>
                            <a:gd name="T20" fmla="*/ 32 w 122"/>
                            <a:gd name="T21" fmla="*/ 93 h 223"/>
                            <a:gd name="T22" fmla="*/ 28 w 122"/>
                            <a:gd name="T23" fmla="*/ 25 h 223"/>
                            <a:gd name="T24" fmla="*/ 22 w 122"/>
                            <a:gd name="T25" fmla="*/ 19 h 223"/>
                            <a:gd name="T26" fmla="*/ 2 w 122"/>
                            <a:gd name="T27" fmla="*/ 16 h 223"/>
                            <a:gd name="T28" fmla="*/ 0 w 122"/>
                            <a:gd name="T29" fmla="*/ 14 h 223"/>
                            <a:gd name="T30" fmla="*/ 0 w 122"/>
                            <a:gd name="T31" fmla="*/ 2 h 223"/>
                            <a:gd name="T32" fmla="*/ 2 w 122"/>
                            <a:gd name="T33" fmla="*/ 0 h 223"/>
                            <a:gd name="T34" fmla="*/ 61 w 122"/>
                            <a:gd name="T35" fmla="*/ 1 h 223"/>
                            <a:gd name="T36" fmla="*/ 120 w 122"/>
                            <a:gd name="T37" fmla="*/ 0 h 223"/>
                            <a:gd name="T38" fmla="*/ 122 w 122"/>
                            <a:gd name="T39" fmla="*/ 2 h 223"/>
                            <a:gd name="T40" fmla="*/ 122 w 122"/>
                            <a:gd name="T41" fmla="*/ 14 h 223"/>
                            <a:gd name="T42" fmla="*/ 120 w 122"/>
                            <a:gd name="T43" fmla="*/ 16 h 223"/>
                            <a:gd name="T44" fmla="*/ 101 w 122"/>
                            <a:gd name="T45" fmla="*/ 19 h 223"/>
                            <a:gd name="T46" fmla="*/ 92 w 122"/>
                            <a:gd name="T47" fmla="*/ 34 h 223"/>
                            <a:gd name="T48" fmla="*/ 91 w 122"/>
                            <a:gd name="T49" fmla="*/ 52 h 223"/>
                            <a:gd name="T50" fmla="*/ 91 w 122"/>
                            <a:gd name="T51" fmla="*/ 93 h 223"/>
                            <a:gd name="T52" fmla="*/ 91 w 122"/>
                            <a:gd name="T53" fmla="*/ 129 h 223"/>
                            <a:gd name="T54" fmla="*/ 94 w 122"/>
                            <a:gd name="T55" fmla="*/ 197 h 223"/>
                            <a:gd name="T56" fmla="*/ 102 w 122"/>
                            <a:gd name="T57" fmla="*/ 204 h 223"/>
                            <a:gd name="T58" fmla="*/ 120 w 122"/>
                            <a:gd name="T59" fmla="*/ 206 h 223"/>
                            <a:gd name="T60" fmla="*/ 122 w 122"/>
                            <a:gd name="T61" fmla="*/ 209 h 223"/>
                            <a:gd name="T62" fmla="*/ 122 w 122"/>
                            <a:gd name="T63" fmla="*/ 221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2" h="223">
                              <a:moveTo>
                                <a:pt x="122" y="221"/>
                              </a:moveTo>
                              <a:lnTo>
                                <a:pt x="120" y="223"/>
                              </a:lnTo>
                              <a:cubicBezTo>
                                <a:pt x="101" y="222"/>
                                <a:pt x="82" y="221"/>
                                <a:pt x="61" y="221"/>
                              </a:cubicBezTo>
                              <a:cubicBezTo>
                                <a:pt x="39" y="221"/>
                                <a:pt x="20" y="222"/>
                                <a:pt x="2" y="223"/>
                              </a:cubicBezTo>
                              <a:lnTo>
                                <a:pt x="0" y="221"/>
                              </a:lnTo>
                              <a:lnTo>
                                <a:pt x="0" y="209"/>
                              </a:lnTo>
                              <a:lnTo>
                                <a:pt x="2" y="206"/>
                              </a:lnTo>
                              <a:cubicBezTo>
                                <a:pt x="8" y="206"/>
                                <a:pt x="14" y="205"/>
                                <a:pt x="22" y="203"/>
                              </a:cubicBezTo>
                              <a:cubicBezTo>
                                <a:pt x="28" y="201"/>
                                <a:pt x="31" y="192"/>
                                <a:pt x="31" y="176"/>
                              </a:cubicBezTo>
                              <a:cubicBezTo>
                                <a:pt x="32" y="164"/>
                                <a:pt x="32" y="149"/>
                                <a:pt x="32" y="129"/>
                              </a:cubicBezTo>
                              <a:lnTo>
                                <a:pt x="32" y="93"/>
                              </a:lnTo>
                              <a:cubicBezTo>
                                <a:pt x="32" y="52"/>
                                <a:pt x="31" y="29"/>
                                <a:pt x="28" y="25"/>
                              </a:cubicBezTo>
                              <a:cubicBezTo>
                                <a:pt x="27" y="22"/>
                                <a:pt x="25" y="21"/>
                                <a:pt x="22" y="19"/>
                              </a:cubicBezTo>
                              <a:cubicBezTo>
                                <a:pt x="19" y="18"/>
                                <a:pt x="12" y="17"/>
                                <a:pt x="2" y="16"/>
                              </a:cubicBezTo>
                              <a:lnTo>
                                <a:pt x="0" y="14"/>
                              </a:lnTo>
                              <a:lnTo>
                                <a:pt x="0" y="2"/>
                              </a:lnTo>
                              <a:lnTo>
                                <a:pt x="2" y="0"/>
                              </a:lnTo>
                              <a:cubicBezTo>
                                <a:pt x="20" y="1"/>
                                <a:pt x="40" y="1"/>
                                <a:pt x="61" y="1"/>
                              </a:cubicBezTo>
                              <a:cubicBezTo>
                                <a:pt x="83" y="1"/>
                                <a:pt x="103" y="1"/>
                                <a:pt x="120" y="0"/>
                              </a:cubicBezTo>
                              <a:lnTo>
                                <a:pt x="122" y="2"/>
                              </a:lnTo>
                              <a:lnTo>
                                <a:pt x="122" y="14"/>
                              </a:lnTo>
                              <a:lnTo>
                                <a:pt x="120" y="16"/>
                              </a:lnTo>
                              <a:cubicBezTo>
                                <a:pt x="110" y="17"/>
                                <a:pt x="104" y="18"/>
                                <a:pt x="101" y="19"/>
                              </a:cubicBezTo>
                              <a:cubicBezTo>
                                <a:pt x="96" y="21"/>
                                <a:pt x="93" y="26"/>
                                <a:pt x="92" y="34"/>
                              </a:cubicBezTo>
                              <a:cubicBezTo>
                                <a:pt x="91" y="36"/>
                                <a:pt x="91" y="42"/>
                                <a:pt x="91" y="52"/>
                              </a:cubicBezTo>
                              <a:cubicBezTo>
                                <a:pt x="91" y="68"/>
                                <a:pt x="91" y="81"/>
                                <a:pt x="91" y="93"/>
                              </a:cubicBezTo>
                              <a:lnTo>
                                <a:pt x="91" y="129"/>
                              </a:lnTo>
                              <a:cubicBezTo>
                                <a:pt x="91" y="170"/>
                                <a:pt x="92" y="193"/>
                                <a:pt x="94" y="197"/>
                              </a:cubicBezTo>
                              <a:cubicBezTo>
                                <a:pt x="96" y="201"/>
                                <a:pt x="99" y="203"/>
                                <a:pt x="102" y="204"/>
                              </a:cubicBezTo>
                              <a:cubicBezTo>
                                <a:pt x="105" y="205"/>
                                <a:pt x="111" y="206"/>
                                <a:pt x="120" y="206"/>
                              </a:cubicBezTo>
                              <a:lnTo>
                                <a:pt x="122" y="209"/>
                              </a:lnTo>
                              <a:lnTo>
                                <a:pt x="122" y="22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3FB83" id="Freeform: Shape 18" o:spid="_x0000_s1026" style="position:absolute;margin-left:418.35pt;margin-top:49.6pt;width:6.1pt;height:11.1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" path="m122,221r-2,2c101,222,82,221,61,221v-22,,-41,1,-59,2l,221,,209r2,-3c8,206,14,205,22,203v6,-2,9,-11,9,-27c32,164,32,149,32,129r,-36c32,52,31,29,28,25,27,22,25,21,22,19,19,18,12,17,2,16l,14,,2,2,c20,1,40,1,61,1v22,,42,,59,-1l122,2r,12l120,16v-10,1,-16,2,-19,3c96,21,93,26,92,34v-1,2,-1,8,-1,18c91,68,91,81,91,93r,36c91,170,92,193,94,197v2,4,5,6,8,7c105,205,111,206,120,206r2,3l122,221e" fillcolor="black" stroked="f">
                <v:path o:connecttype="custom" o:connectlocs="77470,140335;76200,141605;38735,140335;1270,141605;0,140335;0,132715;1270,130810;13970,128905;19685,111760;20320,81915;20320,59055;17780,15875;13970,12065;1270,10160;0,8890;0,1270;1270,0;38735,635;76200,0;77470,1270;77470,8890;76200,10160;64135,12065;58420,21590;57785,33020;57785,59055;57785,81915;59690,125095;64770,129540;76200,130810;77470,132715;77470,140335" o:connectangles="0,0,0,0,0,0,0,0,0,0,0,0,0,0,0,0,0,0,0,0,0,0,0,0,0,0,0,0,0,0,0,0"/>
                <w10:wrap anchorx="page" anchory="page"/>
                <w10:anchorlock/>
              </v:shape>
            </w:pict>
          </mc:Fallback>
        </mc:AlternateContent>
      </w:r>
      <w:r w:rsidRPr="000710CC">
        <w:rPr>
          <w:rFonts w:ascii="Times New Roman" w:hAnsi="Times New Roman"/>
          <w:color w:val="000000"/>
          <w:spacing w:val="-1"/>
          <w:sz w:val="24"/>
          <w:szCs w:val="24"/>
        </w:rPr>
        <w:t>Columbus State University</w:t>
      </w:r>
      <w:r w:rsidRPr="000710CC">
        <w:rPr>
          <w:rFonts w:ascii="Times New Roman" w:hAnsi="Times New Roman"/>
          <w:color w:val="000000"/>
          <w:spacing w:val="-3"/>
          <w:sz w:val="24"/>
          <w:szCs w:val="24"/>
        </w:rPr>
        <w:t xml:space="preserve"> -</w:t>
      </w:r>
      <w:r w:rsidRPr="000710CC">
        <w:rPr>
          <w:rFonts w:ascii="Times New Roman" w:hAnsi="Times New Roman"/>
          <w:color w:val="000000"/>
          <w:spacing w:val="-9"/>
          <w:sz w:val="24"/>
          <w:szCs w:val="24"/>
        </w:rPr>
        <w:t xml:space="preserve"> </w:t>
      </w:r>
      <w:r w:rsidRPr="000710CC">
        <w:rPr>
          <w:rFonts w:ascii="Times New Roman" w:hAnsi="Times New Roman"/>
          <w:color w:val="000000"/>
          <w:spacing w:val="-1"/>
          <w:sz w:val="24"/>
          <w:szCs w:val="24"/>
        </w:rPr>
        <w:t>Columbus</w:t>
      </w:r>
      <w:r w:rsidRPr="000710CC">
        <w:rPr>
          <w:rFonts w:ascii="Times New Roman" w:hAnsi="Times New Roman"/>
          <w:color w:val="000000"/>
          <w:sz w:val="24"/>
          <w:szCs w:val="24"/>
        </w:rPr>
        <w:t>,</w:t>
      </w:r>
      <w:r w:rsidRPr="000710CC">
        <w:rPr>
          <w:rFonts w:ascii="Times New Roman" w:hAnsi="Times New Roman"/>
          <w:color w:val="000000"/>
          <w:spacing w:val="-7"/>
          <w:sz w:val="24"/>
          <w:szCs w:val="24"/>
        </w:rPr>
        <w:t xml:space="preserve"> </w:t>
      </w:r>
      <w:r w:rsidRPr="000710CC">
        <w:rPr>
          <w:rFonts w:ascii="Times New Roman" w:hAnsi="Times New Roman"/>
          <w:color w:val="000000"/>
          <w:spacing w:val="-3"/>
          <w:sz w:val="24"/>
          <w:szCs w:val="24"/>
        </w:rPr>
        <w:t>GA</w:t>
      </w:r>
      <w:r w:rsidRPr="000710CC">
        <w:rPr>
          <w:rFonts w:ascii="Times New Roman" w:hAnsi="Times New Roman"/>
          <w:sz w:val="24"/>
          <w:szCs w:val="24"/>
        </w:rPr>
        <w:br/>
      </w:r>
      <w:r w:rsidRPr="000710CC">
        <w:rPr>
          <w:rFonts w:ascii="Times New Roman" w:hAnsi="Times New Roman"/>
          <w:noProof/>
          <w:sz w:val="24"/>
          <w:szCs w:val="24"/>
        </w:rPr>
        <mc:AlternateContent>
          <mc:Choice Requires="wps">
            <w:drawing>
              <wp:anchor distT="0" distB="0" distL="114300" distR="114300" simplePos="0" relativeHeight="251674624" behindDoc="1" locked="1" layoutInCell="1" allowOverlap="1" wp14:anchorId="457B1AD8" wp14:editId="44D1A7AA">
                <wp:simplePos x="0" y="0"/>
                <wp:positionH relativeFrom="page">
                  <wp:posOffset>4888230</wp:posOffset>
                </wp:positionH>
                <wp:positionV relativeFrom="page">
                  <wp:posOffset>624205</wp:posOffset>
                </wp:positionV>
                <wp:extent cx="165735" cy="153035"/>
                <wp:effectExtent l="1905" t="5080" r="3810" b="3810"/>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 cy="153035"/>
                        </a:xfrm>
                        <a:custGeom>
                          <a:avLst/>
                          <a:gdLst>
                            <a:gd name="T0" fmla="*/ 261 w 261"/>
                            <a:gd name="T1" fmla="*/ 113 h 241"/>
                            <a:gd name="T2" fmla="*/ 253 w 261"/>
                            <a:gd name="T3" fmla="*/ 165 h 241"/>
                            <a:gd name="T4" fmla="*/ 179 w 261"/>
                            <a:gd name="T5" fmla="*/ 233 h 241"/>
                            <a:gd name="T6" fmla="*/ 126 w 261"/>
                            <a:gd name="T7" fmla="*/ 241 h 241"/>
                            <a:gd name="T8" fmla="*/ 34 w 261"/>
                            <a:gd name="T9" fmla="*/ 209 h 241"/>
                            <a:gd name="T10" fmla="*/ 0 w 261"/>
                            <a:gd name="T11" fmla="*/ 122 h 241"/>
                            <a:gd name="T12" fmla="*/ 17 w 261"/>
                            <a:gd name="T13" fmla="*/ 55 h 241"/>
                            <a:gd name="T14" fmla="*/ 134 w 261"/>
                            <a:gd name="T15" fmla="*/ 0 h 241"/>
                            <a:gd name="T16" fmla="*/ 227 w 261"/>
                            <a:gd name="T17" fmla="*/ 30 h 241"/>
                            <a:gd name="T18" fmla="*/ 261 w 261"/>
                            <a:gd name="T19" fmla="*/ 113 h 241"/>
                            <a:gd name="T20" fmla="*/ 196 w 261"/>
                            <a:gd name="T21" fmla="*/ 122 h 241"/>
                            <a:gd name="T22" fmla="*/ 192 w 261"/>
                            <a:gd name="T23" fmla="*/ 81 h 241"/>
                            <a:gd name="T24" fmla="*/ 157 w 261"/>
                            <a:gd name="T25" fmla="*/ 28 h 241"/>
                            <a:gd name="T26" fmla="*/ 129 w 261"/>
                            <a:gd name="T27" fmla="*/ 22 h 241"/>
                            <a:gd name="T28" fmla="*/ 79 w 261"/>
                            <a:gd name="T29" fmla="*/ 50 h 241"/>
                            <a:gd name="T30" fmla="*/ 65 w 261"/>
                            <a:gd name="T31" fmla="*/ 112 h 241"/>
                            <a:gd name="T32" fmla="*/ 104 w 261"/>
                            <a:gd name="T33" fmla="*/ 212 h 241"/>
                            <a:gd name="T34" fmla="*/ 133 w 261"/>
                            <a:gd name="T35" fmla="*/ 218 h 241"/>
                            <a:gd name="T36" fmla="*/ 189 w 261"/>
                            <a:gd name="T37" fmla="*/ 176 h 241"/>
                            <a:gd name="T38" fmla="*/ 196 w 261"/>
                            <a:gd name="T39" fmla="*/ 122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1" h="241">
                              <a:moveTo>
                                <a:pt x="261" y="113"/>
                              </a:moveTo>
                              <a:cubicBezTo>
                                <a:pt x="261" y="131"/>
                                <a:pt x="258" y="148"/>
                                <a:pt x="253" y="165"/>
                              </a:cubicBezTo>
                              <a:cubicBezTo>
                                <a:pt x="240" y="199"/>
                                <a:pt x="216" y="222"/>
                                <a:pt x="179" y="233"/>
                              </a:cubicBezTo>
                              <a:cubicBezTo>
                                <a:pt x="162" y="238"/>
                                <a:pt x="145" y="241"/>
                                <a:pt x="126" y="241"/>
                              </a:cubicBezTo>
                              <a:cubicBezTo>
                                <a:pt x="87" y="241"/>
                                <a:pt x="56" y="230"/>
                                <a:pt x="34" y="209"/>
                              </a:cubicBezTo>
                              <a:cubicBezTo>
                                <a:pt x="11" y="188"/>
                                <a:pt x="0" y="159"/>
                                <a:pt x="0" y="122"/>
                              </a:cubicBezTo>
                              <a:cubicBezTo>
                                <a:pt x="0" y="95"/>
                                <a:pt x="6" y="73"/>
                                <a:pt x="17" y="55"/>
                              </a:cubicBezTo>
                              <a:cubicBezTo>
                                <a:pt x="40" y="18"/>
                                <a:pt x="79" y="0"/>
                                <a:pt x="134" y="0"/>
                              </a:cubicBezTo>
                              <a:cubicBezTo>
                                <a:pt x="174" y="0"/>
                                <a:pt x="205" y="10"/>
                                <a:pt x="227" y="30"/>
                              </a:cubicBezTo>
                              <a:cubicBezTo>
                                <a:pt x="250" y="50"/>
                                <a:pt x="261" y="78"/>
                                <a:pt x="261" y="113"/>
                              </a:cubicBezTo>
                              <a:moveTo>
                                <a:pt x="196" y="122"/>
                              </a:moveTo>
                              <a:cubicBezTo>
                                <a:pt x="196" y="108"/>
                                <a:pt x="195" y="95"/>
                                <a:pt x="192" y="81"/>
                              </a:cubicBezTo>
                              <a:cubicBezTo>
                                <a:pt x="186" y="55"/>
                                <a:pt x="174" y="37"/>
                                <a:pt x="157" y="28"/>
                              </a:cubicBezTo>
                              <a:cubicBezTo>
                                <a:pt x="149" y="24"/>
                                <a:pt x="140" y="22"/>
                                <a:pt x="129" y="22"/>
                              </a:cubicBezTo>
                              <a:cubicBezTo>
                                <a:pt x="107" y="22"/>
                                <a:pt x="90" y="32"/>
                                <a:pt x="79" y="50"/>
                              </a:cubicBezTo>
                              <a:cubicBezTo>
                                <a:pt x="70" y="66"/>
                                <a:pt x="65" y="87"/>
                                <a:pt x="65" y="112"/>
                              </a:cubicBezTo>
                              <a:cubicBezTo>
                                <a:pt x="65" y="164"/>
                                <a:pt x="78" y="197"/>
                                <a:pt x="104" y="212"/>
                              </a:cubicBezTo>
                              <a:cubicBezTo>
                                <a:pt x="112" y="216"/>
                                <a:pt x="122" y="218"/>
                                <a:pt x="133" y="218"/>
                              </a:cubicBezTo>
                              <a:cubicBezTo>
                                <a:pt x="160" y="218"/>
                                <a:pt x="179" y="204"/>
                                <a:pt x="189" y="176"/>
                              </a:cubicBezTo>
                              <a:cubicBezTo>
                                <a:pt x="194" y="161"/>
                                <a:pt x="196" y="143"/>
                                <a:pt x="196" y="122"/>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F065C" id="Freeform: Shape 17" o:spid="_x0000_s1026" style="position:absolute;margin-left:384.9pt;margin-top:49.15pt;width:13.05pt;height:12.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6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" path="m261,113v,18,-3,35,-8,52c240,199,216,222,179,233v-17,5,-34,8,-53,8c87,241,56,230,34,209,11,188,,159,,122,,95,6,73,17,55,40,18,79,,134,v40,,71,10,93,30c250,50,261,78,261,113t-65,9c196,108,195,95,192,81,186,55,174,37,157,28v-8,-4,-17,-6,-28,-6c107,22,90,32,79,50,70,66,65,87,65,112v,52,13,85,39,100c112,216,122,218,133,218v27,,46,-14,56,-42c194,161,196,143,196,122e" fillcolor="black" stroked="f">
                <v:path o:connecttype="custom" o:connectlocs="165735,71755;160655,104775;113665,147955;80010,153035;21590,132715;0,77470;10795,34925;85090,0;144145,19050;165735,71755;124460,77470;121920,51435;99695,17780;81915,13970;50165,31750;41275,71120;66040,134620;84455,138430;120015,111760;124460,77470" o:connectangles="0,0,0,0,0,0,0,0,0,0,0,0,0,0,0,0,0,0,0,0"/>
                <w10:wrap anchorx="page" anchory="page"/>
                <w10:anchorlock/>
              </v:shape>
            </w:pict>
          </mc:Fallback>
        </mc:AlternateContent>
      </w:r>
      <w:r w:rsidRPr="000710CC">
        <w:rPr>
          <w:rFonts w:ascii="Times New Roman" w:hAnsi="Times New Roman"/>
          <w:noProof/>
          <w:sz w:val="24"/>
          <w:szCs w:val="24"/>
        </w:rPr>
        <mc:AlternateContent>
          <mc:Choice Requires="wps">
            <w:drawing>
              <wp:anchor distT="0" distB="0" distL="114300" distR="114300" simplePos="0" relativeHeight="251675648" behindDoc="1" locked="1" layoutInCell="1" allowOverlap="1" wp14:anchorId="1EC1A211" wp14:editId="5169F9B2">
                <wp:simplePos x="0" y="0"/>
                <wp:positionH relativeFrom="page">
                  <wp:posOffset>5078730</wp:posOffset>
                </wp:positionH>
                <wp:positionV relativeFrom="page">
                  <wp:posOffset>629920</wp:posOffset>
                </wp:positionV>
                <wp:extent cx="209550" cy="142875"/>
                <wp:effectExtent l="1905" t="1270" r="7620" b="825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42875"/>
                        </a:xfrm>
                        <a:custGeom>
                          <a:avLst/>
                          <a:gdLst>
                            <a:gd name="T0" fmla="*/ 330 w 330"/>
                            <a:gd name="T1" fmla="*/ 221 h 225"/>
                            <a:gd name="T2" fmla="*/ 328 w 330"/>
                            <a:gd name="T3" fmla="*/ 223 h 225"/>
                            <a:gd name="T4" fmla="*/ 269 w 330"/>
                            <a:gd name="T5" fmla="*/ 221 h 225"/>
                            <a:gd name="T6" fmla="*/ 210 w 330"/>
                            <a:gd name="T7" fmla="*/ 223 h 225"/>
                            <a:gd name="T8" fmla="*/ 208 w 330"/>
                            <a:gd name="T9" fmla="*/ 221 h 225"/>
                            <a:gd name="T10" fmla="*/ 208 w 330"/>
                            <a:gd name="T11" fmla="*/ 209 h 225"/>
                            <a:gd name="T12" fmla="*/ 210 w 330"/>
                            <a:gd name="T13" fmla="*/ 206 h 225"/>
                            <a:gd name="T14" fmla="*/ 230 w 330"/>
                            <a:gd name="T15" fmla="*/ 203 h 225"/>
                            <a:gd name="T16" fmla="*/ 239 w 330"/>
                            <a:gd name="T17" fmla="*/ 176 h 225"/>
                            <a:gd name="T18" fmla="*/ 240 w 330"/>
                            <a:gd name="T19" fmla="*/ 129 h 225"/>
                            <a:gd name="T20" fmla="*/ 240 w 330"/>
                            <a:gd name="T21" fmla="*/ 52 h 225"/>
                            <a:gd name="T22" fmla="*/ 157 w 330"/>
                            <a:gd name="T23" fmla="*/ 225 h 225"/>
                            <a:gd name="T24" fmla="*/ 139 w 330"/>
                            <a:gd name="T25" fmla="*/ 225 h 225"/>
                            <a:gd name="T26" fmla="*/ 54 w 330"/>
                            <a:gd name="T27" fmla="*/ 52 h 225"/>
                            <a:gd name="T28" fmla="*/ 55 w 330"/>
                            <a:gd name="T29" fmla="*/ 129 h 225"/>
                            <a:gd name="T30" fmla="*/ 57 w 330"/>
                            <a:gd name="T31" fmla="*/ 176 h 225"/>
                            <a:gd name="T32" fmla="*/ 58 w 330"/>
                            <a:gd name="T33" fmla="*/ 191 h 225"/>
                            <a:gd name="T34" fmla="*/ 66 w 330"/>
                            <a:gd name="T35" fmla="*/ 203 h 225"/>
                            <a:gd name="T36" fmla="*/ 86 w 330"/>
                            <a:gd name="T37" fmla="*/ 206 h 225"/>
                            <a:gd name="T38" fmla="*/ 88 w 330"/>
                            <a:gd name="T39" fmla="*/ 209 h 225"/>
                            <a:gd name="T40" fmla="*/ 88 w 330"/>
                            <a:gd name="T41" fmla="*/ 221 h 225"/>
                            <a:gd name="T42" fmla="*/ 86 w 330"/>
                            <a:gd name="T43" fmla="*/ 223 h 225"/>
                            <a:gd name="T44" fmla="*/ 45 w 330"/>
                            <a:gd name="T45" fmla="*/ 221 h 225"/>
                            <a:gd name="T46" fmla="*/ 2 w 330"/>
                            <a:gd name="T47" fmla="*/ 223 h 225"/>
                            <a:gd name="T48" fmla="*/ 0 w 330"/>
                            <a:gd name="T49" fmla="*/ 221 h 225"/>
                            <a:gd name="T50" fmla="*/ 0 w 330"/>
                            <a:gd name="T51" fmla="*/ 209 h 225"/>
                            <a:gd name="T52" fmla="*/ 2 w 330"/>
                            <a:gd name="T53" fmla="*/ 206 h 225"/>
                            <a:gd name="T54" fmla="*/ 22 w 330"/>
                            <a:gd name="T55" fmla="*/ 203 h 225"/>
                            <a:gd name="T56" fmla="*/ 31 w 330"/>
                            <a:gd name="T57" fmla="*/ 176 h 225"/>
                            <a:gd name="T58" fmla="*/ 32 w 330"/>
                            <a:gd name="T59" fmla="*/ 129 h 225"/>
                            <a:gd name="T60" fmla="*/ 33 w 330"/>
                            <a:gd name="T61" fmla="*/ 93 h 225"/>
                            <a:gd name="T62" fmla="*/ 33 w 330"/>
                            <a:gd name="T63" fmla="*/ 52 h 225"/>
                            <a:gd name="T64" fmla="*/ 30 w 330"/>
                            <a:gd name="T65" fmla="*/ 28 h 225"/>
                            <a:gd name="T66" fmla="*/ 22 w 330"/>
                            <a:gd name="T67" fmla="*/ 20 h 225"/>
                            <a:gd name="T68" fmla="*/ 2 w 330"/>
                            <a:gd name="T69" fmla="*/ 16 h 225"/>
                            <a:gd name="T70" fmla="*/ 0 w 330"/>
                            <a:gd name="T71" fmla="*/ 14 h 225"/>
                            <a:gd name="T72" fmla="*/ 0 w 330"/>
                            <a:gd name="T73" fmla="*/ 2 h 225"/>
                            <a:gd name="T74" fmla="*/ 2 w 330"/>
                            <a:gd name="T75" fmla="*/ 0 h 225"/>
                            <a:gd name="T76" fmla="*/ 50 w 330"/>
                            <a:gd name="T77" fmla="*/ 1 h 225"/>
                            <a:gd name="T78" fmla="*/ 95 w 330"/>
                            <a:gd name="T79" fmla="*/ 0 h 225"/>
                            <a:gd name="T80" fmla="*/ 169 w 330"/>
                            <a:gd name="T81" fmla="*/ 153 h 225"/>
                            <a:gd name="T82" fmla="*/ 240 w 330"/>
                            <a:gd name="T83" fmla="*/ 0 h 225"/>
                            <a:gd name="T84" fmla="*/ 270 w 330"/>
                            <a:gd name="T85" fmla="*/ 1 h 225"/>
                            <a:gd name="T86" fmla="*/ 328 w 330"/>
                            <a:gd name="T87" fmla="*/ 0 h 225"/>
                            <a:gd name="T88" fmla="*/ 330 w 330"/>
                            <a:gd name="T89" fmla="*/ 2 h 225"/>
                            <a:gd name="T90" fmla="*/ 330 w 330"/>
                            <a:gd name="T91" fmla="*/ 14 h 225"/>
                            <a:gd name="T92" fmla="*/ 328 w 330"/>
                            <a:gd name="T93" fmla="*/ 16 h 225"/>
                            <a:gd name="T94" fmla="*/ 308 w 330"/>
                            <a:gd name="T95" fmla="*/ 19 h 225"/>
                            <a:gd name="T96" fmla="*/ 300 w 330"/>
                            <a:gd name="T97" fmla="*/ 34 h 225"/>
                            <a:gd name="T98" fmla="*/ 299 w 330"/>
                            <a:gd name="T99" fmla="*/ 52 h 225"/>
                            <a:gd name="T100" fmla="*/ 298 w 330"/>
                            <a:gd name="T101" fmla="*/ 93 h 225"/>
                            <a:gd name="T102" fmla="*/ 298 w 330"/>
                            <a:gd name="T103" fmla="*/ 129 h 225"/>
                            <a:gd name="T104" fmla="*/ 302 w 330"/>
                            <a:gd name="T105" fmla="*/ 197 h 225"/>
                            <a:gd name="T106" fmla="*/ 310 w 330"/>
                            <a:gd name="T107" fmla="*/ 204 h 225"/>
                            <a:gd name="T108" fmla="*/ 328 w 330"/>
                            <a:gd name="T109" fmla="*/ 206 h 225"/>
                            <a:gd name="T110" fmla="*/ 330 w 330"/>
                            <a:gd name="T111" fmla="*/ 209 h 225"/>
                            <a:gd name="T112" fmla="*/ 330 w 330"/>
                            <a:gd name="T113" fmla="*/ 221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0" h="225">
                              <a:moveTo>
                                <a:pt x="330" y="221"/>
                              </a:moveTo>
                              <a:lnTo>
                                <a:pt x="328" y="223"/>
                              </a:lnTo>
                              <a:cubicBezTo>
                                <a:pt x="309" y="222"/>
                                <a:pt x="290" y="221"/>
                                <a:pt x="269" y="221"/>
                              </a:cubicBezTo>
                              <a:cubicBezTo>
                                <a:pt x="247" y="221"/>
                                <a:pt x="228" y="222"/>
                                <a:pt x="210" y="223"/>
                              </a:cubicBezTo>
                              <a:lnTo>
                                <a:pt x="208" y="221"/>
                              </a:lnTo>
                              <a:lnTo>
                                <a:pt x="208" y="209"/>
                              </a:lnTo>
                              <a:lnTo>
                                <a:pt x="210" y="206"/>
                              </a:lnTo>
                              <a:cubicBezTo>
                                <a:pt x="215" y="206"/>
                                <a:pt x="222" y="205"/>
                                <a:pt x="230" y="203"/>
                              </a:cubicBezTo>
                              <a:cubicBezTo>
                                <a:pt x="236" y="201"/>
                                <a:pt x="239" y="192"/>
                                <a:pt x="239" y="176"/>
                              </a:cubicBezTo>
                              <a:cubicBezTo>
                                <a:pt x="240" y="164"/>
                                <a:pt x="240" y="149"/>
                                <a:pt x="240" y="129"/>
                              </a:cubicBezTo>
                              <a:lnTo>
                                <a:pt x="240" y="52"/>
                              </a:lnTo>
                              <a:cubicBezTo>
                                <a:pt x="219" y="97"/>
                                <a:pt x="191" y="155"/>
                                <a:pt x="157" y="225"/>
                              </a:cubicBezTo>
                              <a:lnTo>
                                <a:pt x="139" y="225"/>
                              </a:lnTo>
                              <a:cubicBezTo>
                                <a:pt x="127" y="198"/>
                                <a:pt x="98" y="140"/>
                                <a:pt x="54" y="52"/>
                              </a:cubicBezTo>
                              <a:lnTo>
                                <a:pt x="55" y="129"/>
                              </a:lnTo>
                              <a:cubicBezTo>
                                <a:pt x="56" y="141"/>
                                <a:pt x="56" y="157"/>
                                <a:pt x="57" y="176"/>
                              </a:cubicBezTo>
                              <a:cubicBezTo>
                                <a:pt x="57" y="183"/>
                                <a:pt x="57" y="188"/>
                                <a:pt x="58" y="191"/>
                              </a:cubicBezTo>
                              <a:cubicBezTo>
                                <a:pt x="59" y="198"/>
                                <a:pt x="62" y="202"/>
                                <a:pt x="66" y="203"/>
                              </a:cubicBezTo>
                              <a:cubicBezTo>
                                <a:pt x="69" y="205"/>
                                <a:pt x="75" y="206"/>
                                <a:pt x="86" y="206"/>
                              </a:cubicBezTo>
                              <a:lnTo>
                                <a:pt x="88" y="209"/>
                              </a:lnTo>
                              <a:lnTo>
                                <a:pt x="88" y="221"/>
                              </a:lnTo>
                              <a:lnTo>
                                <a:pt x="86" y="223"/>
                              </a:lnTo>
                              <a:cubicBezTo>
                                <a:pt x="64" y="222"/>
                                <a:pt x="51" y="221"/>
                                <a:pt x="45" y="221"/>
                              </a:cubicBezTo>
                              <a:cubicBezTo>
                                <a:pt x="38" y="221"/>
                                <a:pt x="24" y="222"/>
                                <a:pt x="2" y="223"/>
                              </a:cubicBezTo>
                              <a:lnTo>
                                <a:pt x="0" y="221"/>
                              </a:lnTo>
                              <a:lnTo>
                                <a:pt x="0" y="209"/>
                              </a:lnTo>
                              <a:lnTo>
                                <a:pt x="2" y="206"/>
                              </a:lnTo>
                              <a:cubicBezTo>
                                <a:pt x="7" y="206"/>
                                <a:pt x="14" y="205"/>
                                <a:pt x="22" y="203"/>
                              </a:cubicBezTo>
                              <a:cubicBezTo>
                                <a:pt x="28" y="201"/>
                                <a:pt x="31" y="192"/>
                                <a:pt x="31" y="176"/>
                              </a:cubicBezTo>
                              <a:cubicBezTo>
                                <a:pt x="32" y="160"/>
                                <a:pt x="32" y="145"/>
                                <a:pt x="32" y="129"/>
                              </a:cubicBezTo>
                              <a:lnTo>
                                <a:pt x="33" y="93"/>
                              </a:lnTo>
                              <a:cubicBezTo>
                                <a:pt x="33" y="69"/>
                                <a:pt x="33" y="56"/>
                                <a:pt x="33" y="52"/>
                              </a:cubicBezTo>
                              <a:cubicBezTo>
                                <a:pt x="33" y="40"/>
                                <a:pt x="32" y="32"/>
                                <a:pt x="30" y="28"/>
                              </a:cubicBezTo>
                              <a:cubicBezTo>
                                <a:pt x="28" y="25"/>
                                <a:pt x="26" y="22"/>
                                <a:pt x="22" y="20"/>
                              </a:cubicBezTo>
                              <a:cubicBezTo>
                                <a:pt x="19" y="18"/>
                                <a:pt x="12" y="17"/>
                                <a:pt x="2" y="16"/>
                              </a:cubicBezTo>
                              <a:lnTo>
                                <a:pt x="0" y="14"/>
                              </a:lnTo>
                              <a:lnTo>
                                <a:pt x="0" y="2"/>
                              </a:lnTo>
                              <a:lnTo>
                                <a:pt x="2" y="0"/>
                              </a:lnTo>
                              <a:cubicBezTo>
                                <a:pt x="22" y="1"/>
                                <a:pt x="38" y="1"/>
                                <a:pt x="50" y="1"/>
                              </a:cubicBezTo>
                              <a:cubicBezTo>
                                <a:pt x="63" y="1"/>
                                <a:pt x="78" y="1"/>
                                <a:pt x="95" y="0"/>
                              </a:cubicBezTo>
                              <a:cubicBezTo>
                                <a:pt x="118" y="49"/>
                                <a:pt x="142" y="100"/>
                                <a:pt x="169" y="153"/>
                              </a:cubicBezTo>
                              <a:cubicBezTo>
                                <a:pt x="193" y="104"/>
                                <a:pt x="217" y="52"/>
                                <a:pt x="240" y="0"/>
                              </a:cubicBezTo>
                              <a:cubicBezTo>
                                <a:pt x="262" y="1"/>
                                <a:pt x="272" y="1"/>
                                <a:pt x="270" y="1"/>
                              </a:cubicBezTo>
                              <a:cubicBezTo>
                                <a:pt x="289" y="1"/>
                                <a:pt x="309" y="1"/>
                                <a:pt x="328" y="0"/>
                              </a:cubicBezTo>
                              <a:lnTo>
                                <a:pt x="330" y="2"/>
                              </a:lnTo>
                              <a:lnTo>
                                <a:pt x="330" y="14"/>
                              </a:lnTo>
                              <a:lnTo>
                                <a:pt x="328" y="16"/>
                              </a:lnTo>
                              <a:cubicBezTo>
                                <a:pt x="318" y="17"/>
                                <a:pt x="312" y="18"/>
                                <a:pt x="308" y="19"/>
                              </a:cubicBezTo>
                              <a:cubicBezTo>
                                <a:pt x="304" y="21"/>
                                <a:pt x="301" y="26"/>
                                <a:pt x="300" y="34"/>
                              </a:cubicBezTo>
                              <a:cubicBezTo>
                                <a:pt x="299" y="36"/>
                                <a:pt x="299" y="42"/>
                                <a:pt x="299" y="52"/>
                              </a:cubicBezTo>
                              <a:cubicBezTo>
                                <a:pt x="299" y="68"/>
                                <a:pt x="298" y="81"/>
                                <a:pt x="298" y="93"/>
                              </a:cubicBezTo>
                              <a:lnTo>
                                <a:pt x="298" y="129"/>
                              </a:lnTo>
                              <a:cubicBezTo>
                                <a:pt x="298" y="170"/>
                                <a:pt x="300" y="193"/>
                                <a:pt x="302" y="197"/>
                              </a:cubicBezTo>
                              <a:cubicBezTo>
                                <a:pt x="304" y="201"/>
                                <a:pt x="307" y="203"/>
                                <a:pt x="310" y="204"/>
                              </a:cubicBezTo>
                              <a:cubicBezTo>
                                <a:pt x="313" y="205"/>
                                <a:pt x="319" y="206"/>
                                <a:pt x="328" y="206"/>
                              </a:cubicBezTo>
                              <a:lnTo>
                                <a:pt x="330" y="209"/>
                              </a:lnTo>
                              <a:lnTo>
                                <a:pt x="330" y="22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17B02" id="Freeform: Shape 16" o:spid="_x0000_s1026" style="position:absolute;margin-left:399.9pt;margin-top:49.6pt;width:16.5pt;height:11.2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" path="m330,221r-2,2c309,222,290,221,269,221v-22,,-41,1,-59,2l208,221r,-12l210,206v5,,12,-1,20,-3c236,201,239,192,239,176v1,-12,1,-27,1,-47l240,52c219,97,191,155,157,225r-18,c127,198,98,140,54,52r1,77c56,141,56,157,57,176v,7,,12,1,15c59,198,62,202,66,203v3,2,9,3,20,3l88,209r,12l86,223c64,222,51,221,45,221v-7,,-21,1,-43,2l,221,,209r2,-3c7,206,14,205,22,203v6,-2,9,-11,9,-27c32,160,32,145,32,129l33,93v,-24,,-37,,-41c33,40,32,32,30,28,28,25,26,22,22,20,19,18,12,17,2,16l,14,,2,2,c22,1,38,1,50,1,63,1,78,1,95,v23,49,47,100,74,153c193,104,217,52,240,v22,1,32,1,30,1c289,1,309,1,328,r2,2l330,14r-2,2c318,17,312,18,308,19v-4,2,-7,7,-8,15c299,36,299,42,299,52v,16,-1,29,-1,41l298,129v,41,2,64,4,68c304,201,307,203,310,204v3,1,9,2,18,2l330,209r,12e" fillcolor="black" stroked="f">
                <v:path o:connecttype="custom" o:connectlocs="209550,140335;208280,141605;170815,140335;133350,141605;132080,140335;132080,132715;133350,130810;146050,128905;151765,111760;152400,81915;152400,33020;99695,142875;88265,142875;34290,33020;34925,81915;36195,111760;36830,121285;41910,128905;54610,130810;55880,132715;55880,140335;54610,141605;28575,140335;1270,141605;0,140335;0,132715;1270,130810;13970,128905;19685,111760;20320,81915;20955,59055;20955,33020;19050,17780;13970,12700;1270,10160;0,8890;0,1270;1270,0;31750,635;60325,0;107315,97155;152400,0;171450,635;208280,0;209550,1270;209550,8890;208280,10160;195580,12065;190500,21590;189865,33020;189230,59055;189230,81915;191770,125095;196850,129540;208280,130810;209550,132715;209550,140335" o:connectangles="0,0,0,0,0,0,0,0,0,0,0,0,0,0,0,0,0,0,0,0,0,0,0,0,0,0,0,0,0,0,0,0,0,0,0,0,0,0,0,0,0,0,0,0,0,0,0,0,0,0,0,0,0,0,0,0,0"/>
                <w10:wrap anchorx="page" anchory="page"/>
                <w10:anchorlock/>
              </v:shape>
            </w:pict>
          </mc:Fallback>
        </mc:AlternateContent>
      </w:r>
      <w:r w:rsidRPr="000710CC">
        <w:rPr>
          <w:rFonts w:ascii="Times New Roman" w:hAnsi="Times New Roman"/>
          <w:color w:val="000000"/>
          <w:sz w:val="24"/>
          <w:szCs w:val="24"/>
        </w:rPr>
        <w:t>Transferred</w:t>
      </w:r>
    </w:p>
    <w:p w14:paraId="51DFC396" w14:textId="7E078020" w:rsidR="00C17F14" w:rsidRPr="000710CC" w:rsidRDefault="00C17F14" w:rsidP="00C17F14">
      <w:pPr>
        <w:autoSpaceDE w:val="0"/>
        <w:autoSpaceDN w:val="0"/>
        <w:adjustRightInd w:val="0"/>
        <w:spacing w:after="307" w:line="375" w:lineRule="exact"/>
        <w:ind w:left="240"/>
        <w:rPr>
          <w:rFonts w:ascii="Times New Roman" w:hAnsi="Times New Roman"/>
          <w:color w:val="000000"/>
          <w:sz w:val="24"/>
          <w:szCs w:val="24"/>
        </w:rPr>
      </w:pPr>
      <w:r w:rsidRPr="000710CC">
        <w:rPr>
          <w:rFonts w:ascii="Times New Roman" w:hAnsi="Times New Roman"/>
          <w:b/>
          <w:bCs/>
          <w:color w:val="000000"/>
          <w:sz w:val="24"/>
          <w:szCs w:val="24"/>
        </w:rPr>
        <w:t>Skills</w:t>
      </w:r>
    </w:p>
    <w:p w14:paraId="6F9E3E97" w14:textId="77777777" w:rsidR="00C17F14" w:rsidRPr="000710CC" w:rsidRDefault="00C17F14" w:rsidP="00C17F14">
      <w:pPr>
        <w:pStyle w:val="ListParagraph"/>
        <w:numPr>
          <w:ilvl w:val="0"/>
          <w:numId w:val="30"/>
        </w:numPr>
        <w:tabs>
          <w:tab w:val="left" w:pos="6220"/>
        </w:tabs>
        <w:autoSpaceDE w:val="0"/>
        <w:autoSpaceDN w:val="0"/>
        <w:adjustRightInd w:val="0"/>
        <w:spacing w:after="307" w:line="387" w:lineRule="exact"/>
        <w:rPr>
          <w:rFonts w:ascii="Times New Roman" w:hAnsi="Times New Roman"/>
          <w:color w:val="000000"/>
          <w:sz w:val="24"/>
          <w:szCs w:val="24"/>
        </w:rPr>
      </w:pPr>
      <w:r w:rsidRPr="000710CC">
        <w:rPr>
          <w:rFonts w:ascii="Times New Roman" w:hAnsi="Times New Roman"/>
          <w:color w:val="000000"/>
          <w:spacing w:val="-1"/>
          <w:sz w:val="24"/>
          <w:szCs w:val="24"/>
        </w:rPr>
        <w:t>Java specialist</w:t>
      </w:r>
      <w:r w:rsidRPr="000710CC">
        <w:rPr>
          <w:rFonts w:ascii="Times New Roman" w:hAnsi="Times New Roman"/>
          <w:color w:val="000000"/>
          <w:sz w:val="24"/>
          <w:szCs w:val="24"/>
        </w:rPr>
        <w:tab/>
      </w:r>
      <w:r w:rsidRPr="000710CC">
        <w:rPr>
          <w:rFonts w:ascii="Times New Roman" w:hAnsi="Times New Roman"/>
          <w:color w:val="000000"/>
          <w:spacing w:val="-1"/>
          <w:sz w:val="24"/>
          <w:szCs w:val="24"/>
        </w:rPr>
        <w:t>Android App Development</w:t>
      </w:r>
    </w:p>
    <w:p w14:paraId="0281A6FE" w14:textId="69DBF45E" w:rsidR="00C17F14" w:rsidRPr="000710CC" w:rsidRDefault="00C17F14" w:rsidP="00C17F14">
      <w:pPr>
        <w:pStyle w:val="ListParagraph"/>
        <w:numPr>
          <w:ilvl w:val="0"/>
          <w:numId w:val="30"/>
        </w:numPr>
        <w:tabs>
          <w:tab w:val="left" w:pos="6220"/>
        </w:tabs>
        <w:autoSpaceDE w:val="0"/>
        <w:autoSpaceDN w:val="0"/>
        <w:adjustRightInd w:val="0"/>
        <w:spacing w:after="307" w:line="387" w:lineRule="exact"/>
        <w:rPr>
          <w:rFonts w:ascii="Times New Roman" w:hAnsi="Times New Roman"/>
          <w:color w:val="000000"/>
          <w:sz w:val="24"/>
          <w:szCs w:val="24"/>
        </w:rPr>
      </w:pPr>
      <w:r w:rsidRPr="000710CC">
        <w:rPr>
          <w:rFonts w:ascii="Times New Roman" w:hAnsi="Times New Roman"/>
          <w:color w:val="000000"/>
          <w:spacing w:val="-1"/>
          <w:sz w:val="24"/>
          <w:szCs w:val="24"/>
        </w:rPr>
        <w:t>Advanced knowledge PHP</w:t>
      </w:r>
      <w:r w:rsidRPr="000710CC">
        <w:rPr>
          <w:rFonts w:ascii="Times New Roman" w:hAnsi="Times New Roman"/>
          <w:color w:val="000000"/>
          <w:sz w:val="24"/>
          <w:szCs w:val="24"/>
        </w:rPr>
        <w:tab/>
      </w:r>
      <w:r w:rsidRPr="000710CC">
        <w:rPr>
          <w:rFonts w:ascii="Times New Roman" w:hAnsi="Times New Roman"/>
          <w:color w:val="000000"/>
          <w:spacing w:val="-2"/>
          <w:sz w:val="24"/>
          <w:szCs w:val="24"/>
        </w:rPr>
        <w:t>Web Development</w:t>
      </w:r>
    </w:p>
    <w:p w14:paraId="2A9E281A" w14:textId="0C60F71A" w:rsidR="00C17F14" w:rsidRPr="000710CC" w:rsidRDefault="00C17F14" w:rsidP="00C17F14">
      <w:pPr>
        <w:pStyle w:val="ListParagraph"/>
        <w:numPr>
          <w:ilvl w:val="0"/>
          <w:numId w:val="30"/>
        </w:numPr>
        <w:tabs>
          <w:tab w:val="left" w:pos="6220"/>
        </w:tabs>
        <w:autoSpaceDE w:val="0"/>
        <w:autoSpaceDN w:val="0"/>
        <w:adjustRightInd w:val="0"/>
        <w:spacing w:after="307" w:line="387" w:lineRule="exact"/>
        <w:rPr>
          <w:rFonts w:ascii="Times New Roman" w:hAnsi="Times New Roman"/>
          <w:color w:val="000000"/>
          <w:sz w:val="24"/>
          <w:szCs w:val="24"/>
        </w:rPr>
      </w:pPr>
      <w:r w:rsidRPr="000710CC">
        <w:rPr>
          <w:rFonts w:ascii="Times New Roman" w:hAnsi="Times New Roman"/>
          <w:noProof/>
        </w:rPr>
        <mc:AlternateContent>
          <mc:Choice Requires="wps">
            <w:drawing>
              <wp:anchor distT="0" distB="0" distL="114300" distR="114300" simplePos="0" relativeHeight="251685888" behindDoc="1" locked="1" layoutInCell="1" allowOverlap="1" wp14:anchorId="2839979B" wp14:editId="7EF46560">
                <wp:simplePos x="0" y="0"/>
                <wp:positionH relativeFrom="page">
                  <wp:posOffset>4441825</wp:posOffset>
                </wp:positionH>
                <wp:positionV relativeFrom="page">
                  <wp:posOffset>7186930</wp:posOffset>
                </wp:positionV>
                <wp:extent cx="67945" cy="67945"/>
                <wp:effectExtent l="5080" t="8255" r="3175"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custGeom>
                          <a:avLst/>
                          <a:gdLst>
                            <a:gd name="T0" fmla="*/ 53 w 107"/>
                            <a:gd name="T1" fmla="*/ 0 h 107"/>
                            <a:gd name="T2" fmla="*/ 53 w 107"/>
                            <a:gd name="T3" fmla="*/ 0 h 107"/>
                            <a:gd name="T4" fmla="*/ 107 w 107"/>
                            <a:gd name="T5" fmla="*/ 53 h 107"/>
                            <a:gd name="T6" fmla="*/ 53 w 107"/>
                            <a:gd name="T7" fmla="*/ 107 h 107"/>
                            <a:gd name="T8" fmla="*/ 0 w 107"/>
                            <a:gd name="T9" fmla="*/ 53 h 107"/>
                            <a:gd name="T10" fmla="*/ 53 w 107"/>
                            <a:gd name="T11" fmla="*/ 0 h 107"/>
                          </a:gdLst>
                          <a:ahLst/>
                          <a:cxnLst>
                            <a:cxn ang="0">
                              <a:pos x="T0" y="T1"/>
                            </a:cxn>
                            <a:cxn ang="0">
                              <a:pos x="T2" y="T3"/>
                            </a:cxn>
                            <a:cxn ang="0">
                              <a:pos x="T4" y="T5"/>
                            </a:cxn>
                            <a:cxn ang="0">
                              <a:pos x="T6" y="T7"/>
                            </a:cxn>
                            <a:cxn ang="0">
                              <a:pos x="T8" y="T9"/>
                            </a:cxn>
                            <a:cxn ang="0">
                              <a:pos x="T10" y="T11"/>
                            </a:cxn>
                          </a:cxnLst>
                          <a:rect l="0" t="0" r="r" b="b"/>
                          <a:pathLst>
                            <a:path w="107" h="107">
                              <a:moveTo>
                                <a:pt x="53" y="0"/>
                              </a:moveTo>
                              <a:lnTo>
                                <a:pt x="53" y="0"/>
                              </a:lnTo>
                              <a:cubicBezTo>
                                <a:pt x="83" y="0"/>
                                <a:pt x="107" y="24"/>
                                <a:pt x="107" y="53"/>
                              </a:cubicBezTo>
                              <a:cubicBezTo>
                                <a:pt x="107" y="83"/>
                                <a:pt x="83" y="107"/>
                                <a:pt x="53" y="107"/>
                              </a:cubicBezTo>
                              <a:cubicBezTo>
                                <a:pt x="24" y="107"/>
                                <a:pt x="0" y="83"/>
                                <a:pt x="0" y="53"/>
                              </a:cubicBezTo>
                              <a:cubicBezTo>
                                <a:pt x="0" y="24"/>
                                <a:pt x="24" y="0"/>
                                <a:pt x="5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6A5DD" id="Freeform: Shape 12" o:spid="_x0000_s1026" style="position:absolute;margin-left:349.75pt;margin-top:565.9pt;width:5.35pt;height:5.3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" path="m53,r,c83,,107,24,107,53v,30,-24,54,-54,54c24,107,,83,,53,,24,24,,53,xe" fillcolor="black" stroked="f">
                <v:path o:connecttype="custom" o:connectlocs="33655,0;33655,0;67945,33655;33655,67945;0,33655;33655,0" o:connectangles="0,0,0,0,0,0"/>
                <w10:wrap anchorx="page" anchory="page"/>
                <w10:anchorlock/>
              </v:shape>
            </w:pict>
          </mc:Fallback>
        </mc:AlternateContent>
      </w:r>
      <w:r w:rsidRPr="000710CC">
        <w:rPr>
          <w:rFonts w:ascii="Times New Roman" w:hAnsi="Times New Roman"/>
          <w:color w:val="000000"/>
          <w:spacing w:val="-1"/>
          <w:sz w:val="24"/>
          <w:szCs w:val="24"/>
        </w:rPr>
        <w:t>C#, ASP.NET MVC</w:t>
      </w:r>
    </w:p>
    <w:p w14:paraId="32BA068D" w14:textId="7C138D69" w:rsidR="00C17F14" w:rsidRPr="000710CC" w:rsidRDefault="00C17F14" w:rsidP="00C17F14">
      <w:pPr>
        <w:pStyle w:val="ListParagraph"/>
        <w:numPr>
          <w:ilvl w:val="0"/>
          <w:numId w:val="30"/>
        </w:numPr>
        <w:tabs>
          <w:tab w:val="left" w:pos="6220"/>
        </w:tabs>
        <w:autoSpaceDE w:val="0"/>
        <w:autoSpaceDN w:val="0"/>
        <w:adjustRightInd w:val="0"/>
        <w:spacing w:after="307" w:line="387" w:lineRule="exact"/>
        <w:rPr>
          <w:rFonts w:ascii="Times New Roman" w:hAnsi="Times New Roman"/>
          <w:color w:val="000000"/>
          <w:sz w:val="24"/>
          <w:szCs w:val="24"/>
        </w:rPr>
      </w:pPr>
      <w:r w:rsidRPr="000710CC">
        <w:rPr>
          <w:rFonts w:ascii="Times New Roman" w:hAnsi="Times New Roman"/>
          <w:noProof/>
        </w:rPr>
        <mc:AlternateContent>
          <mc:Choice Requires="wps">
            <w:drawing>
              <wp:anchor distT="0" distB="0" distL="114300" distR="114300" simplePos="0" relativeHeight="251686912" behindDoc="1" locked="1" layoutInCell="1" allowOverlap="1" wp14:anchorId="133D48F9" wp14:editId="1524F07B">
                <wp:simplePos x="0" y="0"/>
                <wp:positionH relativeFrom="page">
                  <wp:posOffset>4447540</wp:posOffset>
                </wp:positionH>
                <wp:positionV relativeFrom="page">
                  <wp:posOffset>7446645</wp:posOffset>
                </wp:positionV>
                <wp:extent cx="67945" cy="67945"/>
                <wp:effectExtent l="5080" t="5080" r="3175" b="317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custGeom>
                          <a:avLst/>
                          <a:gdLst>
                            <a:gd name="T0" fmla="*/ 53 w 107"/>
                            <a:gd name="T1" fmla="*/ 0 h 107"/>
                            <a:gd name="T2" fmla="*/ 53 w 107"/>
                            <a:gd name="T3" fmla="*/ 0 h 107"/>
                            <a:gd name="T4" fmla="*/ 107 w 107"/>
                            <a:gd name="T5" fmla="*/ 53 h 107"/>
                            <a:gd name="T6" fmla="*/ 53 w 107"/>
                            <a:gd name="T7" fmla="*/ 107 h 107"/>
                            <a:gd name="T8" fmla="*/ 0 w 107"/>
                            <a:gd name="T9" fmla="*/ 53 h 107"/>
                            <a:gd name="T10" fmla="*/ 53 w 107"/>
                            <a:gd name="T11" fmla="*/ 0 h 107"/>
                          </a:gdLst>
                          <a:ahLst/>
                          <a:cxnLst>
                            <a:cxn ang="0">
                              <a:pos x="T0" y="T1"/>
                            </a:cxn>
                            <a:cxn ang="0">
                              <a:pos x="T2" y="T3"/>
                            </a:cxn>
                            <a:cxn ang="0">
                              <a:pos x="T4" y="T5"/>
                            </a:cxn>
                            <a:cxn ang="0">
                              <a:pos x="T6" y="T7"/>
                            </a:cxn>
                            <a:cxn ang="0">
                              <a:pos x="T8" y="T9"/>
                            </a:cxn>
                            <a:cxn ang="0">
                              <a:pos x="T10" y="T11"/>
                            </a:cxn>
                          </a:cxnLst>
                          <a:rect l="0" t="0" r="r" b="b"/>
                          <a:pathLst>
                            <a:path w="107" h="107">
                              <a:moveTo>
                                <a:pt x="53" y="0"/>
                              </a:moveTo>
                              <a:lnTo>
                                <a:pt x="53" y="0"/>
                              </a:lnTo>
                              <a:cubicBezTo>
                                <a:pt x="83" y="0"/>
                                <a:pt x="107" y="24"/>
                                <a:pt x="107" y="53"/>
                              </a:cubicBezTo>
                              <a:cubicBezTo>
                                <a:pt x="107" y="83"/>
                                <a:pt x="83" y="107"/>
                                <a:pt x="53" y="107"/>
                              </a:cubicBezTo>
                              <a:cubicBezTo>
                                <a:pt x="24" y="107"/>
                                <a:pt x="0" y="83"/>
                                <a:pt x="0" y="53"/>
                              </a:cubicBezTo>
                              <a:cubicBezTo>
                                <a:pt x="0" y="24"/>
                                <a:pt x="24" y="0"/>
                                <a:pt x="5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C3D53" id="Freeform: Shape 10" o:spid="_x0000_s1026" style="position:absolute;margin-left:350.2pt;margin-top:586.35pt;width:5.35pt;height:5.3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" path="m53,r,c83,,107,24,107,53v,30,-24,54,-54,54c24,107,,83,,53,,24,24,,53,xe" fillcolor="black" stroked="f">
                <v:path o:connecttype="custom" o:connectlocs="33655,0;33655,0;67945,33655;33655,67945;0,33655;33655,0" o:connectangles="0,0,0,0,0,0"/>
                <w10:wrap anchorx="page" anchory="page"/>
                <w10:anchorlock/>
              </v:shape>
            </w:pict>
          </mc:Fallback>
        </mc:AlternateContent>
      </w:r>
      <w:r w:rsidRPr="000710CC">
        <w:rPr>
          <w:rFonts w:ascii="Times New Roman" w:hAnsi="Times New Roman"/>
          <w:color w:val="000000"/>
          <w:sz w:val="24"/>
          <w:szCs w:val="24"/>
        </w:rPr>
        <w:t>x86 Assembly</w:t>
      </w:r>
    </w:p>
    <w:p w14:paraId="2A6C2D67" w14:textId="0A1B04F2" w:rsidR="00C17F14" w:rsidRPr="000710CC" w:rsidRDefault="00C17F14" w:rsidP="00C17F14">
      <w:pPr>
        <w:pStyle w:val="ListParagraph"/>
        <w:numPr>
          <w:ilvl w:val="0"/>
          <w:numId w:val="30"/>
        </w:numPr>
        <w:tabs>
          <w:tab w:val="left" w:pos="6220"/>
        </w:tabs>
        <w:autoSpaceDE w:val="0"/>
        <w:autoSpaceDN w:val="0"/>
        <w:adjustRightInd w:val="0"/>
        <w:spacing w:after="307" w:line="387" w:lineRule="exact"/>
        <w:rPr>
          <w:rFonts w:ascii="Times New Roman" w:hAnsi="Times New Roman"/>
          <w:color w:val="000000"/>
          <w:sz w:val="24"/>
          <w:szCs w:val="24"/>
        </w:rPr>
      </w:pPr>
      <w:r w:rsidRPr="000710CC">
        <w:rPr>
          <w:rFonts w:ascii="Times New Roman" w:hAnsi="Times New Roman"/>
          <w:color w:val="000000"/>
          <w:spacing w:val="-3"/>
          <w:sz w:val="24"/>
          <w:szCs w:val="24"/>
        </w:rPr>
        <w:t>HTML, CSS, JAVASCRIPT</w:t>
      </w:r>
    </w:p>
    <w:p w14:paraId="105F4483" w14:textId="778C09B5" w:rsidR="00C17F14" w:rsidRPr="000710CC" w:rsidRDefault="00C17F14" w:rsidP="00C17F14">
      <w:pPr>
        <w:pStyle w:val="ListParagraph"/>
        <w:numPr>
          <w:ilvl w:val="0"/>
          <w:numId w:val="30"/>
        </w:numPr>
        <w:tabs>
          <w:tab w:val="left" w:pos="6220"/>
        </w:tabs>
        <w:autoSpaceDE w:val="0"/>
        <w:autoSpaceDN w:val="0"/>
        <w:adjustRightInd w:val="0"/>
        <w:spacing w:after="307" w:line="387" w:lineRule="exact"/>
        <w:rPr>
          <w:rFonts w:ascii="Times New Roman" w:hAnsi="Times New Roman"/>
          <w:color w:val="000000"/>
          <w:sz w:val="24"/>
          <w:szCs w:val="24"/>
        </w:rPr>
      </w:pPr>
      <w:r w:rsidRPr="000710CC">
        <w:rPr>
          <w:rFonts w:ascii="Times New Roman" w:hAnsi="Times New Roman"/>
          <w:color w:val="000000"/>
          <w:spacing w:val="-1"/>
          <w:sz w:val="24"/>
          <w:szCs w:val="24"/>
        </w:rPr>
        <w:t>Advanced knowledge of C</w:t>
      </w:r>
    </w:p>
    <w:p w14:paraId="64934CC3" w14:textId="77777777" w:rsidR="00C17F14" w:rsidRPr="000710CC" w:rsidRDefault="00C17F14" w:rsidP="00C17F14">
      <w:pPr>
        <w:autoSpaceDE w:val="0"/>
        <w:autoSpaceDN w:val="0"/>
        <w:adjustRightInd w:val="0"/>
        <w:spacing w:after="254" w:line="396" w:lineRule="exact"/>
        <w:ind w:left="240"/>
        <w:rPr>
          <w:rFonts w:ascii="Times New Roman" w:hAnsi="Times New Roman"/>
          <w:b/>
          <w:bCs/>
          <w:color w:val="000000"/>
          <w:sz w:val="24"/>
          <w:szCs w:val="24"/>
        </w:rPr>
      </w:pPr>
    </w:p>
    <w:p w14:paraId="2FFFF329" w14:textId="77777777" w:rsidR="00C17F14" w:rsidRPr="000710CC" w:rsidRDefault="00C17F14" w:rsidP="00C17F14">
      <w:pPr>
        <w:autoSpaceDE w:val="0"/>
        <w:autoSpaceDN w:val="0"/>
        <w:adjustRightInd w:val="0"/>
        <w:spacing w:after="254" w:line="396" w:lineRule="exact"/>
        <w:ind w:left="240"/>
        <w:rPr>
          <w:rFonts w:ascii="Times New Roman" w:hAnsi="Times New Roman"/>
          <w:b/>
          <w:bCs/>
          <w:color w:val="000000"/>
          <w:sz w:val="24"/>
          <w:szCs w:val="24"/>
        </w:rPr>
      </w:pPr>
    </w:p>
    <w:p w14:paraId="2B5C7C58" w14:textId="77777777" w:rsidR="00C17F14" w:rsidRPr="000710CC" w:rsidRDefault="00C17F14" w:rsidP="00C17F14">
      <w:pPr>
        <w:autoSpaceDE w:val="0"/>
        <w:autoSpaceDN w:val="0"/>
        <w:adjustRightInd w:val="0"/>
        <w:spacing w:after="254" w:line="396" w:lineRule="exact"/>
        <w:ind w:left="240"/>
        <w:rPr>
          <w:rFonts w:ascii="Times New Roman" w:hAnsi="Times New Roman"/>
          <w:b/>
          <w:bCs/>
          <w:color w:val="000000"/>
          <w:sz w:val="24"/>
          <w:szCs w:val="24"/>
        </w:rPr>
      </w:pPr>
    </w:p>
    <w:p w14:paraId="31D40219" w14:textId="3028E16A" w:rsidR="00C17F14" w:rsidRPr="000710CC" w:rsidRDefault="00C17F14" w:rsidP="00C17F14">
      <w:pPr>
        <w:autoSpaceDE w:val="0"/>
        <w:autoSpaceDN w:val="0"/>
        <w:adjustRightInd w:val="0"/>
        <w:spacing w:after="254" w:line="396" w:lineRule="exact"/>
        <w:ind w:left="240"/>
        <w:rPr>
          <w:rFonts w:ascii="Times New Roman" w:hAnsi="Times New Roman"/>
          <w:b/>
          <w:bCs/>
          <w:color w:val="000000"/>
          <w:sz w:val="24"/>
          <w:szCs w:val="24"/>
        </w:rPr>
      </w:pPr>
      <w:r w:rsidRPr="000710CC">
        <w:rPr>
          <w:rFonts w:ascii="Times New Roman" w:hAnsi="Times New Roman"/>
          <w:noProof/>
          <w:sz w:val="24"/>
          <w:szCs w:val="24"/>
        </w:rPr>
        <w:lastRenderedPageBreak/>
        <mc:AlternateContent>
          <mc:Choice Requires="wps">
            <w:drawing>
              <wp:anchor distT="0" distB="0" distL="114300" distR="114300" simplePos="0" relativeHeight="251678720" behindDoc="1" locked="1" layoutInCell="1" allowOverlap="1" wp14:anchorId="6B0088F4" wp14:editId="1CDC2977">
                <wp:simplePos x="0" y="0"/>
                <wp:positionH relativeFrom="page">
                  <wp:posOffset>3873500</wp:posOffset>
                </wp:positionH>
                <wp:positionV relativeFrom="page">
                  <wp:posOffset>6350000</wp:posOffset>
                </wp:positionV>
                <wp:extent cx="12700" cy="1524000"/>
                <wp:effectExtent l="0" t="0" r="0" b="317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524000"/>
                        </a:xfrm>
                        <a:custGeom>
                          <a:avLst/>
                          <a:gdLst>
                            <a:gd name="T0" fmla="*/ 0 w 20"/>
                            <a:gd name="T1" fmla="*/ 0 h 2400"/>
                            <a:gd name="T2" fmla="*/ 20 w 20"/>
                            <a:gd name="T3" fmla="*/ 0 h 2400"/>
                            <a:gd name="T4" fmla="*/ 20 w 20"/>
                            <a:gd name="T5" fmla="*/ 2400 h 2400"/>
                            <a:gd name="T6" fmla="*/ 0 w 20"/>
                            <a:gd name="T7" fmla="*/ 2400 h 2400"/>
                          </a:gdLst>
                          <a:ahLst/>
                          <a:cxnLst>
                            <a:cxn ang="0">
                              <a:pos x="T0" y="T1"/>
                            </a:cxn>
                            <a:cxn ang="0">
                              <a:pos x="T2" y="T3"/>
                            </a:cxn>
                            <a:cxn ang="0">
                              <a:pos x="T4" y="T5"/>
                            </a:cxn>
                            <a:cxn ang="0">
                              <a:pos x="T6" y="T7"/>
                            </a:cxn>
                          </a:cxnLst>
                          <a:rect l="0" t="0" r="r" b="b"/>
                          <a:pathLst>
                            <a:path w="20" h="2400">
                              <a:moveTo>
                                <a:pt x="0" y="0"/>
                              </a:moveTo>
                              <a:lnTo>
                                <a:pt x="20" y="0"/>
                              </a:lnTo>
                              <a:lnTo>
                                <a:pt x="20" y="2400"/>
                              </a:lnTo>
                              <a:lnTo>
                                <a:pt x="0" y="2400"/>
                              </a:lnTo>
                              <a:close/>
                            </a:path>
                          </a:pathLst>
                        </a:custGeom>
                        <a:solidFill>
                          <a:srgbClr val="FE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BA40D" id="Freeform: Shape 7" o:spid="_x0000_s1026" style="position:absolute;margin-left:305pt;margin-top:500pt;width:1pt;height:120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" path="m,l20,r,2400l,2400,,xe" fillcolor="#fefdfd" stroked="f">
                <v:path o:connecttype="custom" o:connectlocs="0,0;12700,0;12700,1524000;0,1524000" o:connectangles="0,0,0,0"/>
                <w10:wrap anchorx="page" anchory="page"/>
                <w10:anchorlock/>
              </v:shape>
            </w:pict>
          </mc:Fallback>
        </mc:AlternateContent>
      </w:r>
      <w:r w:rsidRPr="000710CC">
        <w:rPr>
          <w:rFonts w:ascii="Times New Roman" w:hAnsi="Times New Roman"/>
          <w:b/>
          <w:bCs/>
          <w:color w:val="000000"/>
          <w:sz w:val="24"/>
          <w:szCs w:val="24"/>
        </w:rPr>
        <w:t>Projects</w:t>
      </w:r>
    </w:p>
    <w:p w14:paraId="2D614EE0" w14:textId="6D8F318E" w:rsidR="00C17F14" w:rsidRPr="000710CC" w:rsidRDefault="00C17F14" w:rsidP="00C17F14">
      <w:pPr>
        <w:autoSpaceDE w:val="0"/>
        <w:autoSpaceDN w:val="0"/>
        <w:adjustRightInd w:val="0"/>
        <w:spacing w:after="76" w:line="362" w:lineRule="exact"/>
        <w:ind w:left="240"/>
        <w:rPr>
          <w:rFonts w:ascii="Times New Roman" w:hAnsi="Times New Roman"/>
          <w:color w:val="000000"/>
          <w:sz w:val="24"/>
          <w:szCs w:val="24"/>
        </w:rPr>
      </w:pPr>
      <w:r w:rsidRPr="000710CC">
        <w:rPr>
          <w:rFonts w:ascii="Times New Roman" w:hAnsi="Times New Roman"/>
          <w:color w:val="000000"/>
          <w:spacing w:val="-1"/>
          <w:sz w:val="24"/>
          <w:szCs w:val="24"/>
        </w:rPr>
        <w:t>Weather Application</w:t>
      </w:r>
      <w:r w:rsidRPr="000710CC">
        <w:rPr>
          <w:rFonts w:ascii="Times New Roman" w:hAnsi="Times New Roman"/>
          <w:color w:val="000000"/>
          <w:sz w:val="24"/>
          <w:szCs w:val="24"/>
        </w:rPr>
        <w:t>,</w:t>
      </w:r>
      <w:r w:rsidRPr="000710CC">
        <w:rPr>
          <w:rFonts w:ascii="Times New Roman" w:hAnsi="Times New Roman"/>
          <w:sz w:val="24"/>
          <w:szCs w:val="24"/>
        </w:rPr>
        <w:br/>
      </w:r>
      <w:r w:rsidRPr="000710CC">
        <w:rPr>
          <w:rFonts w:ascii="Times New Roman" w:hAnsi="Times New Roman"/>
          <w:color w:val="000000"/>
          <w:spacing w:val="-1"/>
          <w:sz w:val="24"/>
          <w:szCs w:val="24"/>
        </w:rPr>
        <w:t xml:space="preserve">Android App Development </w:t>
      </w:r>
    </w:p>
    <w:p w14:paraId="091BC065" w14:textId="0FAFABEE" w:rsidR="00C17F14" w:rsidRPr="000710CC" w:rsidRDefault="00C17F14" w:rsidP="00C17F14">
      <w:pPr>
        <w:autoSpaceDE w:val="0"/>
        <w:autoSpaceDN w:val="0"/>
        <w:adjustRightInd w:val="0"/>
        <w:spacing w:after="76" w:line="362" w:lineRule="exact"/>
        <w:ind w:left="700"/>
        <w:rPr>
          <w:rFonts w:ascii="Times New Roman" w:hAnsi="Times New Roman"/>
          <w:color w:val="000000"/>
          <w:sz w:val="24"/>
          <w:szCs w:val="24"/>
        </w:rPr>
      </w:pPr>
      <w:r w:rsidRPr="000710CC">
        <w:rPr>
          <w:rFonts w:ascii="Times New Roman" w:hAnsi="Times New Roman"/>
          <w:color w:val="000000"/>
          <w:spacing w:val="-1"/>
          <w:sz w:val="24"/>
          <w:szCs w:val="24"/>
        </w:rPr>
        <w:t>App retrieves data from dark sky API to display weekly, daily, and hourly weather information on a</w:t>
      </w:r>
      <w:r w:rsidRPr="000710CC">
        <w:rPr>
          <w:rFonts w:ascii="Times New Roman" w:hAnsi="Times New Roman"/>
          <w:sz w:val="24"/>
          <w:szCs w:val="24"/>
        </w:rPr>
        <w:br/>
      </w:r>
      <w:r w:rsidRPr="000710CC">
        <w:rPr>
          <w:rFonts w:ascii="Times New Roman" w:hAnsi="Times New Roman"/>
          <w:color w:val="000000"/>
          <w:spacing w:val="-1"/>
          <w:sz w:val="24"/>
          <w:szCs w:val="24"/>
        </w:rPr>
        <w:t>user friendly UI.</w:t>
      </w:r>
    </w:p>
    <w:p w14:paraId="08B08E14" w14:textId="3820C31C" w:rsidR="00C17F14" w:rsidRPr="000710CC" w:rsidRDefault="00C17F14" w:rsidP="00C17F14">
      <w:pPr>
        <w:autoSpaceDE w:val="0"/>
        <w:autoSpaceDN w:val="0"/>
        <w:adjustRightInd w:val="0"/>
        <w:spacing w:after="0" w:line="324" w:lineRule="exact"/>
        <w:ind w:left="240"/>
        <w:rPr>
          <w:rFonts w:ascii="Times New Roman" w:hAnsi="Times New Roman"/>
          <w:color w:val="000000"/>
          <w:spacing w:val="-2"/>
          <w:sz w:val="24"/>
          <w:szCs w:val="24"/>
        </w:rPr>
      </w:pPr>
      <w:r w:rsidRPr="000710CC">
        <w:rPr>
          <w:rFonts w:ascii="Times New Roman" w:hAnsi="Times New Roman"/>
          <w:noProof/>
          <w:sz w:val="24"/>
          <w:szCs w:val="24"/>
        </w:rPr>
        <mc:AlternateContent>
          <mc:Choice Requires="wps">
            <w:drawing>
              <wp:anchor distT="0" distB="0" distL="114300" distR="114300" simplePos="0" relativeHeight="251660288" behindDoc="1" locked="1" layoutInCell="1" allowOverlap="1" wp14:anchorId="711A481F" wp14:editId="5BE9D2D3">
                <wp:simplePos x="0" y="0"/>
                <wp:positionH relativeFrom="page">
                  <wp:posOffset>376555</wp:posOffset>
                </wp:positionH>
                <wp:positionV relativeFrom="page">
                  <wp:posOffset>1028700</wp:posOffset>
                </wp:positionV>
                <wp:extent cx="7035800" cy="25400"/>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5800" cy="25400"/>
                        </a:xfrm>
                        <a:custGeom>
                          <a:avLst/>
                          <a:gdLst>
                            <a:gd name="T0" fmla="*/ 11060 w 11080"/>
                            <a:gd name="T1" fmla="*/ 20 h 40"/>
                            <a:gd name="T2" fmla="*/ 20 w 11080"/>
                            <a:gd name="T3" fmla="*/ 20 h 40"/>
                          </a:gdLst>
                          <a:ahLst/>
                          <a:cxnLst>
                            <a:cxn ang="0">
                              <a:pos x="T0" y="T1"/>
                            </a:cxn>
                            <a:cxn ang="0">
                              <a:pos x="T2" y="T3"/>
                            </a:cxn>
                          </a:cxnLst>
                          <a:rect l="0" t="0" r="r" b="b"/>
                          <a:pathLst>
                            <a:path w="11080" h="40">
                              <a:moveTo>
                                <a:pt x="11060" y="20"/>
                              </a:moveTo>
                              <a:lnTo>
                                <a:pt x="20" y="20"/>
                              </a:lnTo>
                            </a:path>
                          </a:pathLst>
                        </a:custGeom>
                        <a:noFill/>
                        <a:ln w="12700" cap="flat">
                          <a:solidFill>
                            <a:srgbClr val="000000"/>
                          </a:solidFill>
                          <a:prstDash val="solid"/>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45D9E1" id="Freeform: Shap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82.65pt,82pt,30.65pt,82pt" coordsize="110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" filled="f" strokeweight="1pt">
                <v:stroke miterlimit="10" joinstyle="miter"/>
                <v:path o:connecttype="custom" o:connectlocs="7023100,12700;12700,12700" o:connectangles="0,0"/>
                <w10:wrap anchorx="page" anchory="page"/>
                <w10:anchorlock/>
              </v:polyline>
            </w:pict>
          </mc:Fallback>
        </mc:AlternateContent>
      </w:r>
      <w:r w:rsidRPr="000710CC">
        <w:rPr>
          <w:rFonts w:ascii="Times New Roman" w:hAnsi="Times New Roman"/>
          <w:noProof/>
          <w:sz w:val="24"/>
          <w:szCs w:val="24"/>
        </w:rPr>
        <mc:AlternateContent>
          <mc:Choice Requires="wps">
            <w:drawing>
              <wp:anchor distT="0" distB="0" distL="114300" distR="114300" simplePos="0" relativeHeight="251661312" behindDoc="1" locked="1" layoutInCell="1" allowOverlap="1" wp14:anchorId="184DC274" wp14:editId="5BF238D2">
                <wp:simplePos x="0" y="0"/>
                <wp:positionH relativeFrom="page">
                  <wp:posOffset>363855</wp:posOffset>
                </wp:positionH>
                <wp:positionV relativeFrom="page">
                  <wp:posOffset>1058545</wp:posOffset>
                </wp:positionV>
                <wp:extent cx="7061200" cy="50800"/>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0" cy="50800"/>
                        </a:xfrm>
                        <a:custGeom>
                          <a:avLst/>
                          <a:gdLst>
                            <a:gd name="T0" fmla="*/ 11080 w 11120"/>
                            <a:gd name="T1" fmla="*/ 40 h 80"/>
                            <a:gd name="T2" fmla="*/ 40 w 11120"/>
                            <a:gd name="T3" fmla="*/ 40 h 80"/>
                          </a:gdLst>
                          <a:ahLst/>
                          <a:cxnLst>
                            <a:cxn ang="0">
                              <a:pos x="T0" y="T1"/>
                            </a:cxn>
                            <a:cxn ang="0">
                              <a:pos x="T2" y="T3"/>
                            </a:cxn>
                          </a:cxnLst>
                          <a:rect l="0" t="0" r="r" b="b"/>
                          <a:pathLst>
                            <a:path w="11120" h="80">
                              <a:moveTo>
                                <a:pt x="11080" y="40"/>
                              </a:moveTo>
                              <a:lnTo>
                                <a:pt x="40" y="40"/>
                              </a:lnTo>
                            </a:path>
                          </a:pathLst>
                        </a:custGeom>
                        <a:noFill/>
                        <a:ln w="25400" cap="flat">
                          <a:solidFill>
                            <a:srgbClr val="000000"/>
                          </a:solidFill>
                          <a:prstDash val="solid"/>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9F8ABA7" id="Freeform: Shape 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82.65pt,85.35pt,30.65pt,85.35pt" coordsize="11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" filled="f" strokeweight="2pt">
                <v:stroke miterlimit="10" joinstyle="miter"/>
                <v:path o:connecttype="custom" o:connectlocs="7035800,25400;25400,25400" o:connectangles="0,0"/>
                <w10:wrap anchorx="page" anchory="page"/>
                <w10:anchorlock/>
              </v:polyline>
            </w:pict>
          </mc:Fallback>
        </mc:AlternateContent>
      </w:r>
      <w:r w:rsidRPr="000710CC">
        <w:rPr>
          <w:rFonts w:ascii="Times New Roman" w:hAnsi="Times New Roman"/>
          <w:color w:val="000000"/>
          <w:spacing w:val="-2"/>
          <w:sz w:val="24"/>
          <w:szCs w:val="24"/>
        </w:rPr>
        <w:t xml:space="preserve">          </w:t>
      </w:r>
      <w:hyperlink r:id="rId13" w:history="1">
        <w:r w:rsidRPr="000710CC">
          <w:rPr>
            <w:rStyle w:val="Hyperlink"/>
            <w:rFonts w:ascii="Times New Roman" w:hAnsi="Times New Roman"/>
            <w:spacing w:val="-2"/>
            <w:sz w:val="24"/>
            <w:szCs w:val="24"/>
          </w:rPr>
          <w:t>https://github.com/mmomin12/Weather-App</w:t>
        </w:r>
      </w:hyperlink>
    </w:p>
    <w:p w14:paraId="61C7ACBE" w14:textId="77777777" w:rsidR="00C17F14" w:rsidRPr="000710CC" w:rsidRDefault="00C17F14" w:rsidP="00B54FF1">
      <w:pPr>
        <w:pStyle w:val="ListBullet"/>
        <w:numPr>
          <w:ilvl w:val="0"/>
          <w:numId w:val="0"/>
        </w:numPr>
        <w:ind w:left="360"/>
        <w:rPr>
          <w:rFonts w:ascii="Times New Roman" w:hAnsi="Times New Roman"/>
        </w:rPr>
      </w:pPr>
    </w:p>
    <w:p w14:paraId="290B1418" w14:textId="1A813843" w:rsidR="00422136" w:rsidRPr="000710CC" w:rsidRDefault="00422136">
      <w:pPr>
        <w:rPr>
          <w:rFonts w:ascii="Times New Roman" w:hAnsi="Times New Roman"/>
          <w:sz w:val="20"/>
        </w:rPr>
      </w:pPr>
      <w:r w:rsidRPr="000710CC">
        <w:rPr>
          <w:rFonts w:ascii="Times New Roman" w:hAnsi="Times New Roman"/>
          <w:sz w:val="20"/>
        </w:rPr>
        <w:br w:type="page"/>
      </w:r>
    </w:p>
    <w:bookmarkStart w:id="3" w:name="_MON_1578254579"/>
    <w:bookmarkEnd w:id="3"/>
    <w:p w14:paraId="141D7BC9" w14:textId="42B4CCDD" w:rsidR="00B54FF1" w:rsidRPr="000710CC" w:rsidRDefault="00051993" w:rsidP="0003043B">
      <w:pPr>
        <w:rPr>
          <w:rFonts w:ascii="Times New Roman" w:hAnsi="Times New Roman"/>
          <w:sz w:val="20"/>
        </w:rPr>
      </w:pPr>
      <w:r w:rsidRPr="000710CC">
        <w:rPr>
          <w:rFonts w:ascii="Times New Roman" w:hAnsi="Times New Roman"/>
          <w:sz w:val="20"/>
        </w:rPr>
        <w:object w:dxaOrig="10346" w:dyaOrig="12500" w14:anchorId="660587F9">
          <v:shape id="_x0000_i1029" type="#_x0000_t75" style="width:517.3pt;height:624.85pt" o:ole="">
            <v:imagedata r:id="rId14" o:title=""/>
          </v:shape>
          <o:OLEObject Type="Embed" ProgID="Word.Document.12" ShapeID="_x0000_i1029" DrawAspect="Content" ObjectID="_1585758641" r:id="rId15">
            <o:FieldCodes>\s</o:FieldCodes>
          </o:OLEObject>
        </w:object>
      </w:r>
    </w:p>
    <w:sectPr w:rsidR="00B54FF1" w:rsidRPr="000710CC" w:rsidSect="00245E60">
      <w:headerReference w:type="even" r:id="rId16"/>
      <w:headerReference w:type="default" r:id="rId17"/>
      <w:footerReference w:type="even" r:id="rId18"/>
      <w:footerReference w:type="default" r:id="rId19"/>
      <w:headerReference w:type="first" r:id="rId20"/>
      <w:pgSz w:w="12240" w:h="15840"/>
      <w:pgMar w:top="1080" w:right="1080" w:bottom="1642" w:left="1080" w:header="144"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A0827" w14:textId="77777777" w:rsidR="00B16607" w:rsidRDefault="00B16607">
      <w:pPr>
        <w:spacing w:after="0" w:line="240" w:lineRule="auto"/>
      </w:pPr>
      <w:r>
        <w:separator/>
      </w:r>
    </w:p>
  </w:endnote>
  <w:endnote w:type="continuationSeparator" w:id="0">
    <w:p w14:paraId="328C676B" w14:textId="77777777" w:rsidR="00B16607" w:rsidRDefault="00B1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053FB" w14:textId="042B619C" w:rsidR="00106B79" w:rsidRDefault="00402606" w:rsidP="0031296B">
    <w:pPr>
      <w:pStyle w:val="FooterEven"/>
      <w:jc w:val="right"/>
    </w:pPr>
    <w:r>
      <w:t xml:space="preserve">Page </w:t>
    </w:r>
    <w:r>
      <w:rPr>
        <w:sz w:val="20"/>
        <w:szCs w:val="20"/>
      </w:rPr>
      <w:fldChar w:fldCharType="begin"/>
    </w:r>
    <w:r>
      <w:instrText xml:space="preserve"> PAGE   \* MERGEFORMAT </w:instrText>
    </w:r>
    <w:r>
      <w:rPr>
        <w:sz w:val="20"/>
        <w:szCs w:val="20"/>
      </w:rPr>
      <w:fldChar w:fldCharType="separate"/>
    </w:r>
    <w:r w:rsidR="00726023" w:rsidRPr="00726023">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11A4" w14:textId="670A50D3"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726023" w:rsidRPr="00726023">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5BED0" w14:textId="77777777" w:rsidR="00B16607" w:rsidRDefault="00B16607">
      <w:pPr>
        <w:spacing w:after="0" w:line="240" w:lineRule="auto"/>
      </w:pPr>
      <w:r>
        <w:separator/>
      </w:r>
    </w:p>
  </w:footnote>
  <w:footnote w:type="continuationSeparator" w:id="0">
    <w:p w14:paraId="63B102EF" w14:textId="77777777" w:rsidR="00B16607" w:rsidRDefault="00B16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E15A1" w14:textId="670E15BA" w:rsidR="005225B2" w:rsidRPr="005225B2" w:rsidRDefault="00B16607"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4C4F2C">
          <w:rPr>
            <w:rFonts w:eastAsiaTheme="majorEastAsia"/>
          </w:rPr>
          <w:t>Study Match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B3ED5" w14:textId="029EF546" w:rsidR="00106B79" w:rsidRPr="00431C36" w:rsidRDefault="00B16607"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4C4F2C">
          <w:rPr>
            <w:rFonts w:eastAsiaTheme="majorEastAsia"/>
          </w:rPr>
          <w:t>Study Match</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1280"/>
      <w:docPartObj>
        <w:docPartGallery w:val="Page Numbers (Top of Page)"/>
        <w:docPartUnique/>
      </w:docPartObj>
    </w:sdtPr>
    <w:sdtEndPr>
      <w:rPr>
        <w:noProof/>
      </w:rPr>
    </w:sdtEndPr>
    <w:sdtContent>
      <w:p w14:paraId="12DA1EA5" w14:textId="386CD3B9" w:rsidR="000904E5" w:rsidRDefault="00B16607" w:rsidP="000904E5">
        <w:pPr>
          <w:pStyle w:val="Header"/>
          <w:jc w:val="center"/>
        </w:pPr>
      </w:p>
    </w:sdtContent>
  </w:sdt>
  <w:p w14:paraId="72EB1385" w14:textId="77777777" w:rsidR="00245E60" w:rsidRDefault="00245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507E7D"/>
    <w:multiLevelType w:val="hybridMultilevel"/>
    <w:tmpl w:val="D0DE77F0"/>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716687E"/>
    <w:multiLevelType w:val="hybridMultilevel"/>
    <w:tmpl w:val="DB920B5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60"/>
    <w:rsid w:val="0003043B"/>
    <w:rsid w:val="00037FA6"/>
    <w:rsid w:val="00051993"/>
    <w:rsid w:val="00052A4A"/>
    <w:rsid w:val="00067337"/>
    <w:rsid w:val="000710CC"/>
    <w:rsid w:val="00073152"/>
    <w:rsid w:val="000904E5"/>
    <w:rsid w:val="00106B79"/>
    <w:rsid w:val="00132205"/>
    <w:rsid w:val="00177883"/>
    <w:rsid w:val="001874A7"/>
    <w:rsid w:val="0019783B"/>
    <w:rsid w:val="001D4AE0"/>
    <w:rsid w:val="001D68FC"/>
    <w:rsid w:val="001E51BD"/>
    <w:rsid w:val="00211E58"/>
    <w:rsid w:val="00245E60"/>
    <w:rsid w:val="002B2685"/>
    <w:rsid w:val="002D3102"/>
    <w:rsid w:val="0031296B"/>
    <w:rsid w:val="00356B91"/>
    <w:rsid w:val="003A2F68"/>
    <w:rsid w:val="003D651B"/>
    <w:rsid w:val="003E38BF"/>
    <w:rsid w:val="00402606"/>
    <w:rsid w:val="00422136"/>
    <w:rsid w:val="00431B47"/>
    <w:rsid w:val="00431C36"/>
    <w:rsid w:val="00437C0E"/>
    <w:rsid w:val="0049775F"/>
    <w:rsid w:val="004C4F2C"/>
    <w:rsid w:val="00503D31"/>
    <w:rsid w:val="005225B2"/>
    <w:rsid w:val="005473E9"/>
    <w:rsid w:val="00576D68"/>
    <w:rsid w:val="005B18C0"/>
    <w:rsid w:val="005B4227"/>
    <w:rsid w:val="006114B5"/>
    <w:rsid w:val="0064466C"/>
    <w:rsid w:val="00653C00"/>
    <w:rsid w:val="006E212B"/>
    <w:rsid w:val="006E5894"/>
    <w:rsid w:val="00716FDD"/>
    <w:rsid w:val="007212B2"/>
    <w:rsid w:val="00726023"/>
    <w:rsid w:val="00730696"/>
    <w:rsid w:val="00736763"/>
    <w:rsid w:val="00741444"/>
    <w:rsid w:val="00783448"/>
    <w:rsid w:val="007B0A29"/>
    <w:rsid w:val="007D052D"/>
    <w:rsid w:val="007D5DA8"/>
    <w:rsid w:val="008662AD"/>
    <w:rsid w:val="008F56CC"/>
    <w:rsid w:val="00997ACB"/>
    <w:rsid w:val="009A137B"/>
    <w:rsid w:val="009D314A"/>
    <w:rsid w:val="00A329B9"/>
    <w:rsid w:val="00A3357D"/>
    <w:rsid w:val="00A5429D"/>
    <w:rsid w:val="00AE446E"/>
    <w:rsid w:val="00B16607"/>
    <w:rsid w:val="00B54FF1"/>
    <w:rsid w:val="00BC0A22"/>
    <w:rsid w:val="00C17F14"/>
    <w:rsid w:val="00C85AA2"/>
    <w:rsid w:val="00CD12DE"/>
    <w:rsid w:val="00D4032E"/>
    <w:rsid w:val="00D4773D"/>
    <w:rsid w:val="00D62024"/>
    <w:rsid w:val="00DB23CD"/>
    <w:rsid w:val="00DC305C"/>
    <w:rsid w:val="00E04568"/>
    <w:rsid w:val="00E44E60"/>
    <w:rsid w:val="00E90D9F"/>
    <w:rsid w:val="00E959BE"/>
    <w:rsid w:val="00ED1452"/>
    <w:rsid w:val="00EF4DCC"/>
    <w:rsid w:val="00F56675"/>
    <w:rsid w:val="00FA265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DFC35"/>
  <w15:docId w15:val="{53DA331A-C8AE-489F-9BA9-F5267944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qFormat/>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1"/>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paragraph" w:customStyle="1" w:styleId="PersonalName">
    <w:name w:val="Personal Name"/>
    <w:basedOn w:val="Normal"/>
    <w:uiPriority w:val="2"/>
    <w:qFormat/>
    <w:rsid w:val="001874A7"/>
    <w:pPr>
      <w:spacing w:after="0"/>
    </w:pPr>
    <w:rPr>
      <w:rFonts w:asciiTheme="majorHAnsi" w:hAnsiTheme="majorHAnsi"/>
      <w:b/>
      <w:color w:val="94B6D2" w:themeColor="accent1"/>
      <w:kern w:val="0"/>
      <w:sz w:val="48"/>
      <w:szCs w:val="20"/>
      <w:lang w:eastAsia="ja-JP"/>
      <w14:ligatures w14:val="none"/>
    </w:rPr>
  </w:style>
  <w:style w:type="character" w:customStyle="1" w:styleId="SubsectionDateChar1">
    <w:name w:val="Subsection Date Char1"/>
    <w:basedOn w:val="DefaultParagraphFont"/>
    <w:link w:val="SubsectionDate"/>
    <w:rsid w:val="001874A7"/>
    <w:rPr>
      <w:rFonts w:asciiTheme="majorHAnsi" w:hAnsiTheme="majorHAnsi"/>
      <w:color w:val="775F55" w:themeColor="text2"/>
      <w:spacing w:val="20"/>
      <w:sz w:val="24"/>
      <w:szCs w:val="32"/>
      <w:lang w:eastAsia="ja-JP"/>
    </w:rPr>
  </w:style>
  <w:style w:type="paragraph" w:customStyle="1" w:styleId="Subsection">
    <w:name w:val="Subsection"/>
    <w:basedOn w:val="Normal"/>
    <w:next w:val="Normal"/>
    <w:link w:val="SubsectionChar"/>
    <w:qFormat/>
    <w:rsid w:val="001874A7"/>
    <w:pPr>
      <w:spacing w:after="0" w:line="240" w:lineRule="auto"/>
      <w:outlineLvl w:val="0"/>
    </w:pPr>
    <w:rPr>
      <w:rFonts w:asciiTheme="majorHAnsi" w:hAnsiTheme="majorHAnsi"/>
      <w:b/>
      <w:color w:val="94B6D2" w:themeColor="accent1"/>
      <w:spacing w:val="20"/>
      <w:kern w:val="0"/>
      <w:sz w:val="24"/>
      <w:szCs w:val="22"/>
      <w:lang w:eastAsia="ja-JP"/>
      <w14:ligatures w14:val="none"/>
    </w:rPr>
  </w:style>
  <w:style w:type="paragraph" w:customStyle="1" w:styleId="SubsectionText">
    <w:name w:val="Subsection Text"/>
    <w:basedOn w:val="Normal"/>
    <w:qFormat/>
    <w:rsid w:val="001874A7"/>
    <w:pPr>
      <w:spacing w:before="120" w:after="160"/>
      <w:contextualSpacing/>
    </w:pPr>
    <w:rPr>
      <w:color w:val="000000" w:themeColor="text1"/>
      <w:kern w:val="0"/>
      <w:sz w:val="22"/>
      <w:szCs w:val="20"/>
      <w:lang w:eastAsia="ja-JP"/>
      <w14:ligatures w14:val="none"/>
    </w:rPr>
  </w:style>
  <w:style w:type="paragraph" w:customStyle="1" w:styleId="SubsectionDate">
    <w:name w:val="Subsection Date"/>
    <w:basedOn w:val="Normal"/>
    <w:next w:val="Normal"/>
    <w:link w:val="SubsectionDateChar1"/>
    <w:qFormat/>
    <w:rsid w:val="001874A7"/>
    <w:pPr>
      <w:spacing w:after="0" w:line="240" w:lineRule="auto"/>
      <w:outlineLvl w:val="0"/>
    </w:pPr>
    <w:rPr>
      <w:rFonts w:asciiTheme="majorHAnsi" w:hAnsiTheme="majorHAnsi"/>
      <w:color w:val="775F55" w:themeColor="text2"/>
      <w:spacing w:val="20"/>
      <w:sz w:val="24"/>
      <w:szCs w:val="32"/>
      <w:lang w:eastAsia="ja-JP"/>
    </w:rPr>
  </w:style>
  <w:style w:type="character" w:customStyle="1" w:styleId="SubsectionChar">
    <w:name w:val="Subsection Char"/>
    <w:basedOn w:val="DefaultParagraphFont"/>
    <w:link w:val="Subsection"/>
    <w:rsid w:val="001874A7"/>
    <w:rPr>
      <w:rFonts w:asciiTheme="majorHAnsi" w:hAnsiTheme="majorHAnsi"/>
      <w:b/>
      <w:color w:val="94B6D2" w:themeColor="accent1"/>
      <w:spacing w:val="20"/>
      <w:kern w:val="0"/>
      <w:sz w:val="24"/>
      <w:szCs w:val="22"/>
      <w:lang w:eastAsia="ja-JP"/>
      <w14:ligatures w14:val="none"/>
    </w:rPr>
  </w:style>
  <w:style w:type="paragraph" w:customStyle="1" w:styleId="Section">
    <w:name w:val="Section"/>
    <w:basedOn w:val="Normal"/>
    <w:next w:val="Normal"/>
    <w:qFormat/>
    <w:rsid w:val="001874A7"/>
    <w:pPr>
      <w:spacing w:before="320" w:after="40" w:line="240" w:lineRule="auto"/>
    </w:pPr>
    <w:rPr>
      <w:rFonts w:asciiTheme="majorHAnsi" w:hAnsiTheme="majorHAnsi"/>
      <w:b/>
      <w:color w:val="775F55" w:themeColor="text2"/>
      <w:kern w:val="0"/>
      <w:sz w:val="28"/>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momin12/Weather-Ap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theme" Target="theme/theme1.xml"/><Relationship Id="rId10" Type="http://schemas.openxmlformats.org/officeDocument/2006/relationships/oleObject" Target="embeddings/Microsoft_Word_97_-_2003_Document.doc"/><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ehaf\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90F2ABA34036999851CED314655C"/>
        <w:category>
          <w:name w:val="General"/>
          <w:gallery w:val="placeholder"/>
        </w:category>
        <w:types>
          <w:type w:val="bbPlcHdr"/>
        </w:types>
        <w:behaviors>
          <w:behavior w:val="content"/>
        </w:behaviors>
        <w:guid w:val="{3868DDA0-986F-46AF-8BD1-4F89297DE671}"/>
      </w:docPartPr>
      <w:docPartBody>
        <w:p w:rsidR="00C31E69" w:rsidRDefault="007C5EE2">
          <w:pPr>
            <w:pStyle w:val="C95690F2ABA34036999851CED314655C"/>
          </w:pPr>
          <w:r w:rsidRPr="00D4032E">
            <w:t>title</w:t>
          </w:r>
        </w:p>
      </w:docPartBody>
    </w:docPart>
    <w:docPart>
      <w:docPartPr>
        <w:name w:val="F6C9A93BF61A412D9C88DD58BC8EA865"/>
        <w:category>
          <w:name w:val="General"/>
          <w:gallery w:val="placeholder"/>
        </w:category>
        <w:types>
          <w:type w:val="bbPlcHdr"/>
        </w:types>
        <w:behaviors>
          <w:behavior w:val="content"/>
        </w:behaviors>
        <w:guid w:val="{EEC52ABB-4C35-4978-9F27-FE2C124D4493}"/>
      </w:docPartPr>
      <w:docPartBody>
        <w:p w:rsidR="00C31E69" w:rsidRDefault="007C5EE2">
          <w:pPr>
            <w:pStyle w:val="F6C9A93BF61A412D9C88DD58BC8EA865"/>
          </w:pPr>
          <w:r w:rsidRPr="00A5429D">
            <w:t>Subtitle</w:t>
          </w:r>
        </w:p>
      </w:docPartBody>
    </w:docPart>
    <w:docPart>
      <w:docPartPr>
        <w:name w:val="B2AEDE66229544F49B6F59D8EA8436E5"/>
        <w:category>
          <w:name w:val="General"/>
          <w:gallery w:val="placeholder"/>
        </w:category>
        <w:types>
          <w:type w:val="bbPlcHdr"/>
        </w:types>
        <w:behaviors>
          <w:behavior w:val="content"/>
        </w:behaviors>
        <w:guid w:val="{2631F5FD-14BF-4ADC-A3F9-F61710BC4745}"/>
      </w:docPartPr>
      <w:docPartBody>
        <w:p w:rsidR="005E7336" w:rsidRDefault="00EE5273" w:rsidP="00EE5273">
          <w:pPr>
            <w:pStyle w:val="B2AEDE66229544F49B6F59D8EA8436E5"/>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E2"/>
    <w:rsid w:val="00262FE5"/>
    <w:rsid w:val="00432E66"/>
    <w:rsid w:val="005E7336"/>
    <w:rsid w:val="0067701A"/>
    <w:rsid w:val="007C5EE2"/>
    <w:rsid w:val="00B24D7E"/>
    <w:rsid w:val="00C31E69"/>
    <w:rsid w:val="00EE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690F2ABA34036999851CED314655C">
    <w:name w:val="C95690F2ABA34036999851CED314655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62E3A5761D7A4DD18E7DE850E43F95A2">
    <w:name w:val="62E3A5761D7A4DD18E7DE850E43F95A2"/>
  </w:style>
  <w:style w:type="paragraph" w:customStyle="1" w:styleId="F6C9A93BF61A412D9C88DD58BC8EA865">
    <w:name w:val="F6C9A93BF61A412D9C88DD58BC8EA865"/>
  </w:style>
  <w:style w:type="paragraph" w:customStyle="1" w:styleId="07CD82400A044E368F6385AAF21E7D27">
    <w:name w:val="07CD82400A044E368F6385AAF21E7D27"/>
  </w:style>
  <w:style w:type="paragraph" w:customStyle="1" w:styleId="B0BDD6197AC74B05B2BCDFDF752E451F">
    <w:name w:val="B0BDD6197AC74B05B2BCDFDF752E451F"/>
  </w:style>
  <w:style w:type="paragraph" w:customStyle="1" w:styleId="09DAF9D97EF5427984BB4AC138DC7EF6">
    <w:name w:val="09DAF9D97EF5427984BB4AC138DC7EF6"/>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BA1F7E18EF254F4A9CBB46FBBE98709F">
    <w:name w:val="BA1F7E18EF254F4A9CBB46FBBE98709F"/>
  </w:style>
  <w:style w:type="paragraph" w:customStyle="1" w:styleId="65CEB47E1AA44FB297D11A44145DC53E">
    <w:name w:val="65CEB47E1AA44FB297D11A44145DC53E"/>
  </w:style>
  <w:style w:type="paragraph" w:customStyle="1" w:styleId="239F2CB97AE94A39BF3F5E6E09F43278">
    <w:name w:val="239F2CB97AE94A39BF3F5E6E09F43278"/>
  </w:style>
  <w:style w:type="paragraph" w:customStyle="1" w:styleId="9B922F8D4A034BCDAD25BB8431DDFDA1">
    <w:name w:val="9B922F8D4A034BCDAD25BB8431DDFDA1"/>
  </w:style>
  <w:style w:type="paragraph" w:customStyle="1" w:styleId="46758A9672454C38A7C351DAF5F0428D">
    <w:name w:val="46758A9672454C38A7C351DAF5F0428D"/>
  </w:style>
  <w:style w:type="paragraph" w:customStyle="1" w:styleId="9B9869FBD99C4435B113E27451769F32">
    <w:name w:val="9B9869FBD99C4435B113E27451769F32"/>
  </w:style>
  <w:style w:type="paragraph" w:customStyle="1" w:styleId="07C0CA118ECD450B9719E42B00046E1B">
    <w:name w:val="07C0CA118ECD450B9719E42B00046E1B"/>
  </w:style>
  <w:style w:type="paragraph" w:customStyle="1" w:styleId="B0D4EA82106741C7BB5FB9B265561E70">
    <w:name w:val="B0D4EA82106741C7BB5FB9B265561E70"/>
  </w:style>
  <w:style w:type="paragraph" w:customStyle="1" w:styleId="EE1B136CCDDC46CC9C1AB2215549404B">
    <w:name w:val="EE1B136CCDDC46CC9C1AB2215549404B"/>
  </w:style>
  <w:style w:type="paragraph" w:customStyle="1" w:styleId="5AFED5292BF14AE29E99DD9CE8F2FB91">
    <w:name w:val="5AFED5292BF14AE29E99DD9CE8F2FB91"/>
  </w:style>
  <w:style w:type="paragraph" w:customStyle="1" w:styleId="E84DD66BD8CA48E58F005854F57419CF">
    <w:name w:val="E84DD66BD8CA48E58F005854F57419CF"/>
    <w:rsid w:val="00EE5273"/>
  </w:style>
  <w:style w:type="paragraph" w:customStyle="1" w:styleId="B2AEDE66229544F49B6F59D8EA8436E5">
    <w:name w:val="B2AEDE66229544F49B6F59D8EA8436E5"/>
    <w:rsid w:val="00EE5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1B41F-AF93-444C-AEEB-3F027DD4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45</TotalTime>
  <Pages>8</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Study Match</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Match</dc:title>
  <dc:subject>Group name: 404 Not Found</dc:subject>
  <dc:creator>Hamza</dc:creator>
  <cp:lastModifiedBy>Ever Lopez</cp:lastModifiedBy>
  <cp:revision>3</cp:revision>
  <cp:lastPrinted>2018-01-24T04:31:00Z</cp:lastPrinted>
  <dcterms:created xsi:type="dcterms:W3CDTF">2018-04-20T22:52:00Z</dcterms:created>
  <dcterms:modified xsi:type="dcterms:W3CDTF">2018-04-20T23:44:00Z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