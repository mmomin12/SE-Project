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0EB908D0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716D71F0" w14:textId="2B69F0E9" w:rsidR="003A2F68" w:rsidRDefault="00741444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C95690F2ABA34036999851CED31465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245E60">
                  <w:t>Hotel management System</w:t>
                </w:r>
              </w:sdtContent>
            </w:sdt>
          </w:p>
        </w:tc>
      </w:tr>
      <w:tr w:rsidR="007B0A29" w14:paraId="2232FAAF" w14:textId="77777777" w:rsidTr="00052A4A">
        <w:tc>
          <w:tcPr>
            <w:tcW w:w="10080" w:type="dxa"/>
            <w:tcMar>
              <w:bottom w:w="216" w:type="dxa"/>
            </w:tcMar>
          </w:tcPr>
          <w:p w14:paraId="6B93DA84" w14:textId="40AE3492" w:rsidR="007B0A29" w:rsidRDefault="00245E60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76238C4B" wp14:editId="11823598">
                  <wp:extent cx="2399595" cy="1956870"/>
                  <wp:effectExtent l="0" t="0" r="1270" b="5715"/>
                  <wp:docPr id="5" name="Picture 5" descr="Image result for g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g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57366395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18C7C173" w14:textId="68BC15DF" w:rsidR="00D4773D" w:rsidRPr="00783448" w:rsidRDefault="00245E60" w:rsidP="00783448">
            <w:pPr>
              <w:pStyle w:val="Date"/>
            </w:pPr>
            <w:r>
              <w:t>1/22/2018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2552342" w14:textId="2BAEF2DB" w:rsidR="00D4773D" w:rsidRPr="00A5429D" w:rsidRDefault="00741444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F6C9A93BF61A412D9C88DD58BC8EA8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245E60">
                  <w:t>Group name: Panther Coders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2D806F1F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5C972557" w14:textId="1E06EEEC" w:rsidR="00D4773D" w:rsidRPr="00A5429D" w:rsidRDefault="00245E60" w:rsidP="00A5429D">
            <w:pPr>
              <w:pStyle w:val="Abstract"/>
            </w:pPr>
            <w:r>
              <w:t>Software Engineering (</w:t>
            </w:r>
            <w:proofErr w:type="spellStart"/>
            <w:r>
              <w:t>CSc</w:t>
            </w:r>
            <w:proofErr w:type="spellEnd"/>
            <w:r>
              <w:t xml:space="preserve"> 4350) - Spring 2018</w:t>
            </w:r>
            <w:r>
              <w:br/>
              <w:t xml:space="preserve">Members: </w:t>
            </w:r>
            <w:r w:rsidR="0031296B">
              <w:t xml:space="preserve">Dung Dang, Ever Lopez, </w:t>
            </w:r>
            <w:r>
              <w:t xml:space="preserve">Hamza Padania, </w:t>
            </w:r>
            <w:proofErr w:type="spellStart"/>
            <w:r w:rsidRPr="00245E60">
              <w:t>Mohammedzaeem</w:t>
            </w:r>
            <w:proofErr w:type="spellEnd"/>
            <w:r w:rsidRPr="00245E60">
              <w:t xml:space="preserve"> </w:t>
            </w:r>
            <w:proofErr w:type="spellStart"/>
            <w:r w:rsidRPr="00245E60">
              <w:t>Momin</w:t>
            </w:r>
            <w:proofErr w:type="spellEnd"/>
            <w:r>
              <w:t xml:space="preserve">, </w:t>
            </w:r>
            <w:proofErr w:type="spellStart"/>
            <w:r>
              <w:t>SanHwan</w:t>
            </w:r>
            <w:proofErr w:type="spellEnd"/>
            <w:r w:rsidR="0031296B">
              <w:t xml:space="preserve"> Park</w:t>
            </w:r>
          </w:p>
        </w:tc>
      </w:tr>
    </w:tbl>
    <w:p w14:paraId="7B85E9C7" w14:textId="0EAEC8F6" w:rsidR="003D651B" w:rsidRDefault="003D651B" w:rsidP="00DC305C">
      <w:pPr>
        <w:rPr>
          <w:rFonts w:eastAsia="Times New Roman"/>
        </w:rPr>
      </w:pPr>
    </w:p>
    <w:p w14:paraId="626049B3" w14:textId="77777777" w:rsidR="003D651B" w:rsidRDefault="003D651B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MON_1578252536"/>
    <w:bookmarkEnd w:id="0"/>
    <w:p w14:paraId="397D1581" w14:textId="6D965B2E" w:rsidR="00052A4A" w:rsidRDefault="009A137B" w:rsidP="00DC305C">
      <w:pPr>
        <w:rPr>
          <w:rFonts w:eastAsia="Times New Roman"/>
        </w:rPr>
      </w:pPr>
      <w:r>
        <w:rPr>
          <w:rFonts w:eastAsia="Times New Roman"/>
        </w:rPr>
        <w:object w:dxaOrig="14892" w:dyaOrig="717" w14:anchorId="4B622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.45pt;height:36pt" o:ole="">
            <v:imagedata r:id="rId9" o:title=""/>
          </v:shape>
          <o:OLEObject Type="Embed" ProgID="Word.Document.12" ShapeID="_x0000_i1025" DrawAspect="Content" ObjectID="_1578255682" r:id="rId10">
            <o:FieldCodes>\s</o:FieldCodes>
          </o:OLEObject>
        </w:object>
      </w:r>
      <w:bookmarkStart w:id="1" w:name="_MON_1578252561"/>
      <w:bookmarkEnd w:id="1"/>
      <w:r w:rsidR="000904E5">
        <w:rPr>
          <w:rFonts w:eastAsia="Times New Roman"/>
        </w:rPr>
        <w:object w:dxaOrig="10406" w:dyaOrig="7954" w14:anchorId="079A367D">
          <v:shape id="_x0000_i1026" type="#_x0000_t75" style="width:520.3pt;height:397.7pt" o:ole="">
            <v:imagedata r:id="rId11" o:title=""/>
          </v:shape>
          <o:OLEObject Type="Embed" ProgID="Word.Document.12" ShapeID="_x0000_i1026" DrawAspect="Content" ObjectID="_1578255683" r:id="rId12">
            <o:FieldCodes>\s</o:FieldCodes>
          </o:OLEObject>
        </w:object>
      </w:r>
    </w:p>
    <w:p w14:paraId="3C34D9FD" w14:textId="5CC4D2E7" w:rsidR="000904E5" w:rsidRDefault="000904E5" w:rsidP="00DC305C">
      <w:pPr>
        <w:rPr>
          <w:rFonts w:eastAsia="Times New Roman"/>
        </w:rPr>
      </w:pPr>
    </w:p>
    <w:p w14:paraId="05DBD145" w14:textId="2AA4E73E" w:rsidR="000904E5" w:rsidRDefault="000904E5" w:rsidP="00DC305C">
      <w:pPr>
        <w:rPr>
          <w:rFonts w:eastAsia="Times New Roman"/>
        </w:rPr>
      </w:pPr>
    </w:p>
    <w:p w14:paraId="1347F43E" w14:textId="4FF5DDF8" w:rsidR="000904E5" w:rsidRDefault="000904E5" w:rsidP="00DC305C">
      <w:pPr>
        <w:rPr>
          <w:rFonts w:eastAsia="Times New Roman"/>
        </w:rPr>
      </w:pPr>
    </w:p>
    <w:p w14:paraId="2651606B" w14:textId="105CE8FE" w:rsidR="000904E5" w:rsidRDefault="000904E5" w:rsidP="00DC305C">
      <w:pPr>
        <w:rPr>
          <w:rFonts w:eastAsia="Times New Roman"/>
        </w:rPr>
      </w:pPr>
    </w:p>
    <w:p w14:paraId="576302C2" w14:textId="4E35DA74" w:rsidR="000904E5" w:rsidRDefault="000904E5" w:rsidP="00DC305C">
      <w:pPr>
        <w:rPr>
          <w:rFonts w:eastAsia="Times New Roman"/>
        </w:rPr>
      </w:pPr>
    </w:p>
    <w:p w14:paraId="030A606C" w14:textId="2039DBCF" w:rsidR="000904E5" w:rsidRDefault="000904E5" w:rsidP="00DC305C">
      <w:pPr>
        <w:rPr>
          <w:rFonts w:eastAsia="Times New Roman"/>
        </w:rPr>
      </w:pPr>
    </w:p>
    <w:p w14:paraId="66B2481F" w14:textId="6308AB32" w:rsidR="000904E5" w:rsidRDefault="000904E5" w:rsidP="00DC305C">
      <w:pPr>
        <w:rPr>
          <w:rFonts w:eastAsia="Times New Roman"/>
        </w:rPr>
      </w:pPr>
    </w:p>
    <w:p w14:paraId="5E9C7A26" w14:textId="188C7F23" w:rsidR="000904E5" w:rsidRDefault="000904E5" w:rsidP="00DC305C">
      <w:pPr>
        <w:rPr>
          <w:rFonts w:eastAsia="Times New Roman"/>
        </w:rPr>
      </w:pPr>
    </w:p>
    <w:p w14:paraId="60F63303" w14:textId="5F919E42" w:rsidR="000904E5" w:rsidRDefault="000904E5" w:rsidP="00DC305C">
      <w:pPr>
        <w:rPr>
          <w:rFonts w:eastAsia="Times New Roman"/>
        </w:rPr>
      </w:pPr>
    </w:p>
    <w:p w14:paraId="7071278F" w14:textId="44165F4F" w:rsidR="000904E5" w:rsidRDefault="000904E5" w:rsidP="00DC305C">
      <w:pPr>
        <w:rPr>
          <w:rFonts w:eastAsia="Times New Roman"/>
        </w:rPr>
      </w:pPr>
    </w:p>
    <w:bookmarkStart w:id="2" w:name="_MON_1578252798"/>
    <w:bookmarkEnd w:id="2"/>
    <w:p w14:paraId="14CB10D6" w14:textId="293E7E26" w:rsidR="000904E5" w:rsidRDefault="000904E5" w:rsidP="00DC305C">
      <w:pPr>
        <w:rPr>
          <w:rFonts w:eastAsia="Times New Roman"/>
        </w:rPr>
      </w:pPr>
      <w:r>
        <w:rPr>
          <w:rFonts w:eastAsia="Times New Roman"/>
        </w:rPr>
        <w:object w:dxaOrig="9360" w:dyaOrig="12586" w14:anchorId="06BCD25B">
          <v:shape id="_x0000_i1027" type="#_x0000_t75" style="width:468pt;height:629.15pt" o:ole="">
            <v:imagedata r:id="rId13" o:title=""/>
          </v:shape>
          <o:OLEObject Type="Embed" ProgID="Word.Document.8" ShapeID="_x0000_i1027" DrawAspect="Content" ObjectID="_1578255684" r:id="rId14">
            <o:FieldCodes>\s</o:FieldCodes>
          </o:OLEObject>
        </w:object>
      </w:r>
    </w:p>
    <w:bookmarkStart w:id="3" w:name="_MON_1578254072"/>
    <w:bookmarkEnd w:id="3"/>
    <w:p w14:paraId="522DA06B" w14:textId="2168E459" w:rsidR="001874A7" w:rsidRDefault="0003043B" w:rsidP="0003043B">
      <w:pPr>
        <w:rPr>
          <w:rFonts w:eastAsia="Times New Roman"/>
        </w:rPr>
      </w:pPr>
      <w:r>
        <w:rPr>
          <w:rFonts w:eastAsia="Times New Roman"/>
        </w:rPr>
        <w:object w:dxaOrig="9360" w:dyaOrig="12783" w14:anchorId="3399C809">
          <v:shape id="_x0000_i1028" type="#_x0000_t75" style="width:468pt;height:639pt" o:ole="">
            <v:imagedata r:id="rId15" o:title=""/>
          </v:shape>
          <o:OLEObject Type="Embed" ProgID="Word.Document.12" ShapeID="_x0000_i1028" DrawAspect="Content" ObjectID="_1578255685" r:id="rId16">
            <o:FieldCodes>\s</o:FieldCodes>
          </o:OLEObject>
        </w:object>
      </w:r>
    </w:p>
    <w:tbl>
      <w:tblPr>
        <w:tblStyle w:val="TableGrid"/>
        <w:tblpPr w:leftFromText="180" w:rightFromText="180" w:vertAnchor="text" w:horzAnchor="margin" w:tblpY="1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B54FF1" w:rsidRPr="00A35A73" w14:paraId="364E5B1E" w14:textId="77777777" w:rsidTr="00AD72A0">
        <w:tc>
          <w:tcPr>
            <w:tcW w:w="2500" w:type="pct"/>
          </w:tcPr>
          <w:p w14:paraId="2372845E" w14:textId="269370BA" w:rsidR="00B54FF1" w:rsidRPr="00A35A73" w:rsidRDefault="00741444" w:rsidP="00AD72A0">
            <w:pPr>
              <w:pStyle w:val="PersonalName"/>
              <w:rPr>
                <w:rFonts w:ascii="Times New Roman" w:hAnsi="Times New Roman"/>
                <w:sz w:val="44"/>
              </w:rPr>
            </w:pPr>
            <w:sdt>
              <w:sdtPr>
                <w:rPr>
                  <w:rFonts w:ascii="Times New Roman" w:hAnsi="Times New Roman"/>
                  <w:color w:val="auto"/>
                  <w:sz w:val="28"/>
                  <w:szCs w:val="28"/>
                </w:rPr>
                <w:id w:val="26081749"/>
                <w:placeholder>
                  <w:docPart w:val="B2AEDE66229544F49B6F59D8EA8436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54FF1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Hamza</w:t>
                </w:r>
              </w:sdtContent>
            </w:sdt>
          </w:p>
          <w:p w14:paraId="7B4CCCE8" w14:textId="77777777" w:rsidR="00B54FF1" w:rsidRPr="00A35A73" w:rsidRDefault="00B54FF1" w:rsidP="00AD72A0">
            <w:pPr>
              <w:pStyle w:val="NoSpacing"/>
              <w:rPr>
                <w:rFonts w:ascii="Times New Roman" w:hAnsi="Times New Roman"/>
                <w:sz w:val="20"/>
              </w:rPr>
            </w:pPr>
            <w:r w:rsidRPr="00A35A73">
              <w:rPr>
                <w:rFonts w:ascii="Times New Roman" w:hAnsi="Times New Roman"/>
                <w:sz w:val="20"/>
              </w:rPr>
              <w:t>404-695-3303</w:t>
            </w:r>
          </w:p>
          <w:p w14:paraId="4C5DDA6A" w14:textId="77777777" w:rsidR="00B54FF1" w:rsidRPr="00A35A73" w:rsidRDefault="00B54FF1" w:rsidP="00AD72A0">
            <w:pPr>
              <w:pStyle w:val="NoSpacing"/>
              <w:rPr>
                <w:rFonts w:ascii="Times New Roman" w:hAnsi="Times New Roman"/>
                <w:sz w:val="20"/>
              </w:rPr>
            </w:pPr>
            <w:r w:rsidRPr="00A35A73">
              <w:rPr>
                <w:rFonts w:ascii="Times New Roman" w:hAnsi="Times New Roman"/>
                <w:sz w:val="20"/>
              </w:rPr>
              <w:t xml:space="preserve">7830 St. </w:t>
            </w:r>
            <w:proofErr w:type="spellStart"/>
            <w:r w:rsidRPr="00A35A73">
              <w:rPr>
                <w:rFonts w:ascii="Times New Roman" w:hAnsi="Times New Roman"/>
                <w:sz w:val="20"/>
              </w:rPr>
              <w:t>Marlo</w:t>
            </w:r>
            <w:proofErr w:type="spellEnd"/>
            <w:r w:rsidRPr="00A35A73">
              <w:rPr>
                <w:rFonts w:ascii="Times New Roman" w:hAnsi="Times New Roman"/>
                <w:sz w:val="20"/>
              </w:rPr>
              <w:t xml:space="preserve"> Country Club Parkway</w:t>
            </w:r>
          </w:p>
          <w:p w14:paraId="4790F158" w14:textId="77777777" w:rsidR="00B54FF1" w:rsidRPr="00A35A73" w:rsidRDefault="00B54FF1" w:rsidP="00AD72A0">
            <w:pPr>
              <w:pStyle w:val="NoSpacing"/>
              <w:rPr>
                <w:rFonts w:ascii="Times New Roman" w:hAnsi="Times New Roman"/>
                <w:sz w:val="20"/>
              </w:rPr>
            </w:pPr>
            <w:r w:rsidRPr="00A35A73">
              <w:rPr>
                <w:rFonts w:ascii="Times New Roman" w:hAnsi="Times New Roman"/>
                <w:sz w:val="20"/>
              </w:rPr>
              <w:t>Duluth, GA 30097</w:t>
            </w:r>
          </w:p>
          <w:p w14:paraId="1E8798D5" w14:textId="77777777" w:rsidR="00B54FF1" w:rsidRPr="00A35A73" w:rsidRDefault="00B54FF1" w:rsidP="00AD72A0">
            <w:pPr>
              <w:pStyle w:val="NoSpacing"/>
              <w:rPr>
                <w:rFonts w:ascii="Times New Roman" w:hAnsi="Times New Roman"/>
                <w:sz w:val="20"/>
              </w:rPr>
            </w:pPr>
            <w:r w:rsidRPr="00A35A73">
              <w:rPr>
                <w:rFonts w:ascii="Times New Roman" w:hAnsi="Times New Roman"/>
                <w:sz w:val="20"/>
              </w:rPr>
              <w:t>thehamzap@gmail.com</w:t>
            </w:r>
          </w:p>
          <w:p w14:paraId="52FEF161" w14:textId="77777777" w:rsidR="00B54FF1" w:rsidRPr="00A35A73" w:rsidRDefault="00B54FF1" w:rsidP="00AD72A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500" w:type="pct"/>
          </w:tcPr>
          <w:p w14:paraId="197EF374" w14:textId="77777777" w:rsidR="00B54FF1" w:rsidRPr="00A35A73" w:rsidRDefault="00B54FF1" w:rsidP="00AD72A0">
            <w:pPr>
              <w:pStyle w:val="NoSpacing"/>
              <w:jc w:val="right"/>
              <w:rPr>
                <w:rFonts w:ascii="Times New Roman" w:hAnsi="Times New Roman"/>
              </w:rPr>
            </w:pPr>
          </w:p>
        </w:tc>
      </w:tr>
    </w:tbl>
    <w:p w14:paraId="770A6DA7" w14:textId="77777777" w:rsidR="00B54FF1" w:rsidRPr="00A35A73" w:rsidRDefault="00B54FF1" w:rsidP="00B54FF1">
      <w:pPr>
        <w:pStyle w:val="Section"/>
        <w:spacing w:before="0" w:after="0"/>
        <w:rPr>
          <w:rFonts w:ascii="Times New Roman" w:hAnsi="Times New Roman"/>
        </w:rPr>
      </w:pPr>
      <w:r w:rsidRPr="00A35A73">
        <w:rPr>
          <w:rFonts w:ascii="Times New Roman" w:hAnsi="Times New Roman"/>
        </w:rPr>
        <w:t>Objective/Summary</w:t>
      </w:r>
    </w:p>
    <w:p w14:paraId="661DA51D" w14:textId="77777777" w:rsidR="00B54FF1" w:rsidRPr="00A35A73" w:rsidRDefault="00B54FF1" w:rsidP="00B54FF1">
      <w:pPr>
        <w:rPr>
          <w:rFonts w:ascii="Times New Roman" w:hAnsi="Times New Roman"/>
          <w:sz w:val="20"/>
        </w:rPr>
      </w:pPr>
      <w:r w:rsidRPr="00A35A73">
        <w:rPr>
          <w:rFonts w:ascii="Times New Roman" w:hAnsi="Times New Roman"/>
          <w:sz w:val="20"/>
        </w:rPr>
        <w:t>Highly enthusiastic and motivated student looking forward to pu</w:t>
      </w:r>
      <w:r>
        <w:rPr>
          <w:rFonts w:ascii="Times New Roman" w:hAnsi="Times New Roman"/>
          <w:sz w:val="20"/>
        </w:rPr>
        <w:t xml:space="preserve">rsuing a degree in the field </w:t>
      </w:r>
      <w:proofErr w:type="gramStart"/>
      <w:r>
        <w:rPr>
          <w:rFonts w:ascii="Times New Roman" w:hAnsi="Times New Roman"/>
          <w:sz w:val="20"/>
        </w:rPr>
        <w:t>of  Computer</w:t>
      </w:r>
      <w:proofErr w:type="gramEnd"/>
      <w:r>
        <w:rPr>
          <w:rFonts w:ascii="Times New Roman" w:hAnsi="Times New Roman"/>
          <w:sz w:val="20"/>
        </w:rPr>
        <w:t xml:space="preserve"> Science.</w:t>
      </w:r>
      <w:r w:rsidRPr="00A35A73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>G</w:t>
      </w:r>
      <w:r w:rsidRPr="00A35A73">
        <w:rPr>
          <w:rFonts w:ascii="Times New Roman" w:hAnsi="Times New Roman"/>
          <w:bCs/>
          <w:sz w:val="20"/>
        </w:rPr>
        <w:t xml:space="preserve">raduated from </w:t>
      </w:r>
      <w:r>
        <w:rPr>
          <w:rFonts w:ascii="Times New Roman" w:hAnsi="Times New Roman"/>
          <w:bCs/>
          <w:sz w:val="20"/>
        </w:rPr>
        <w:t>a Magnet school charter by the state of Georgia in May 2012</w:t>
      </w:r>
      <w:r w:rsidRPr="00A35A73">
        <w:rPr>
          <w:rFonts w:ascii="Times New Roman" w:hAnsi="Times New Roman"/>
          <w:bCs/>
          <w:sz w:val="20"/>
        </w:rPr>
        <w:t>, and now enrolled at Georgia State University</w:t>
      </w:r>
      <w:r>
        <w:rPr>
          <w:rFonts w:ascii="Times New Roman" w:hAnsi="Times New Roman"/>
          <w:bCs/>
          <w:sz w:val="20"/>
        </w:rPr>
        <w:t>, expecting to graduate with a Bachelor’s of Science in December of 2018.</w:t>
      </w:r>
    </w:p>
    <w:p w14:paraId="1A5436B5" w14:textId="77777777" w:rsidR="00B54FF1" w:rsidRPr="00A35A73" w:rsidRDefault="00B54FF1" w:rsidP="00B54FF1">
      <w:pPr>
        <w:pStyle w:val="Section"/>
        <w:spacing w:before="0" w:after="0"/>
        <w:rPr>
          <w:rFonts w:ascii="Times New Roman" w:hAnsi="Times New Roman"/>
        </w:rPr>
      </w:pPr>
      <w:r w:rsidRPr="00A35A73">
        <w:rPr>
          <w:rFonts w:ascii="Times New Roman" w:hAnsi="Times New Roman"/>
        </w:rPr>
        <w:t>Education</w:t>
      </w:r>
    </w:p>
    <w:p w14:paraId="2BC38A2F" w14:textId="77777777" w:rsidR="00B54FF1" w:rsidRPr="00A35A73" w:rsidRDefault="00B54FF1" w:rsidP="00B54FF1">
      <w:pPr>
        <w:pStyle w:val="Subsection"/>
        <w:rPr>
          <w:rFonts w:ascii="Times New Roman" w:hAnsi="Times New Roman"/>
          <w:color w:val="000000" w:themeColor="text1"/>
        </w:rPr>
      </w:pPr>
      <w:r w:rsidRPr="00A35A73">
        <w:rPr>
          <w:rStyle w:val="SubsectionDateChar1"/>
          <w:rFonts w:ascii="Times New Roman" w:hAnsi="Times New Roman"/>
          <w:color w:val="000000" w:themeColor="text1"/>
        </w:rPr>
        <w:t>Georgia State University</w:t>
      </w:r>
    </w:p>
    <w:p w14:paraId="2F8DFA71" w14:textId="714E225B" w:rsidR="00B54FF1" w:rsidRPr="00B54FF1" w:rsidRDefault="00B54FF1" w:rsidP="00B54FF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  <w:sz w:val="20"/>
        </w:rPr>
      </w:pPr>
      <w:r w:rsidRPr="00A35A73">
        <w:rPr>
          <w:rFonts w:ascii="Times New Roman" w:hAnsi="Times New Roman"/>
        </w:rPr>
        <w:tab/>
      </w:r>
      <w:r w:rsidRPr="00892416">
        <w:rPr>
          <w:rFonts w:ascii="Times New Roman" w:hAnsi="Times New Roman"/>
          <w:sz w:val="20"/>
        </w:rPr>
        <w:t>Expected Graduation: December 201</w:t>
      </w:r>
      <w:r>
        <w:rPr>
          <w:rFonts w:ascii="Times New Roman" w:hAnsi="Times New Roman"/>
          <w:sz w:val="20"/>
        </w:rPr>
        <w:t>8</w:t>
      </w:r>
    </w:p>
    <w:p w14:paraId="74CD9BA3" w14:textId="77777777" w:rsidR="00B54FF1" w:rsidRDefault="00B54FF1" w:rsidP="00B54FF1">
      <w:pPr>
        <w:pStyle w:val="Section"/>
        <w:spacing w:before="0" w:after="0"/>
        <w:rPr>
          <w:rFonts w:ascii="Times New Roman" w:hAnsi="Times New Roman"/>
        </w:rPr>
      </w:pPr>
      <w:r w:rsidRPr="00A35A73">
        <w:rPr>
          <w:rFonts w:ascii="Times New Roman" w:hAnsi="Times New Roman"/>
        </w:rPr>
        <w:t>Experience</w:t>
      </w:r>
    </w:p>
    <w:p w14:paraId="0ED8AD36" w14:textId="77777777" w:rsidR="00B54FF1" w:rsidRPr="00A35A73" w:rsidRDefault="00B54FF1" w:rsidP="00B54FF1">
      <w:pPr>
        <w:pStyle w:val="Subsection"/>
        <w:rPr>
          <w:rFonts w:ascii="Times New Roman" w:hAnsi="Times New Roman"/>
          <w:color w:val="auto"/>
          <w:sz w:val="22"/>
        </w:rPr>
      </w:pPr>
      <w:r w:rsidRPr="00F67A19">
        <w:rPr>
          <w:rFonts w:ascii="Times New Roman" w:hAnsi="Times New Roman"/>
          <w:color w:val="auto"/>
          <w:sz w:val="22"/>
        </w:rPr>
        <w:t>IT Client Support</w:t>
      </w:r>
      <w:r>
        <w:rPr>
          <w:rFonts w:ascii="Times New Roman" w:hAnsi="Times New Roman"/>
          <w:color w:val="auto"/>
          <w:sz w:val="22"/>
        </w:rPr>
        <w:t xml:space="preserve"> at AMB Group, LLC.</w:t>
      </w:r>
      <w:r w:rsidRPr="00A35A73">
        <w:rPr>
          <w:rFonts w:ascii="Times New Roman" w:hAnsi="Times New Roman"/>
          <w:color w:val="auto"/>
          <w:sz w:val="22"/>
        </w:rPr>
        <w:t xml:space="preserve"> </w:t>
      </w:r>
      <w:r>
        <w:rPr>
          <w:rStyle w:val="SubsectionDateChar1"/>
          <w:rFonts w:ascii="Times New Roman" w:hAnsi="Times New Roman"/>
          <w:sz w:val="22"/>
        </w:rPr>
        <w:t>April 2015</w:t>
      </w:r>
      <w:r w:rsidRPr="00A35A73">
        <w:rPr>
          <w:rStyle w:val="SubsectionDateChar1"/>
          <w:rFonts w:ascii="Times New Roman" w:hAnsi="Times New Roman"/>
          <w:sz w:val="22"/>
        </w:rPr>
        <w:t xml:space="preserve"> – </w:t>
      </w:r>
      <w:r>
        <w:rPr>
          <w:rStyle w:val="SubsectionDateChar1"/>
          <w:rFonts w:ascii="Times New Roman" w:hAnsi="Times New Roman"/>
          <w:sz w:val="22"/>
        </w:rPr>
        <w:t>Present</w:t>
      </w:r>
    </w:p>
    <w:p w14:paraId="2979A0CC" w14:textId="77777777" w:rsidR="00B54FF1" w:rsidRPr="00F67A19" w:rsidRDefault="00B54FF1" w:rsidP="00B54FF1">
      <w:pPr>
        <w:pStyle w:val="Subsection"/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</w:pP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Provide IT/Technical support for Arthur M. Blank Group, LLC. which includes: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NFL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Atlanta Falcons Football Club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,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Arthur </w:t>
      </w:r>
      <w:proofErr w:type="spellStart"/>
      <w:proofErr w:type="gramStart"/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M.Blank</w:t>
      </w:r>
      <w:proofErr w:type="spellEnd"/>
      <w:proofErr w:type="gramEnd"/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Family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Foundation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,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Arthur M. Blank Flight Hangar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, Mercedes-Benz Stadium Preview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Center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,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Georgia Dome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, Mercedes-Benz Stadium,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Mountain Sky Guest Ranch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, and 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MLS Atlanta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United FC</w:t>
      </w:r>
    </w:p>
    <w:p w14:paraId="3A1A8415" w14:textId="77777777" w:rsidR="00B54FF1" w:rsidRDefault="00B54FF1" w:rsidP="00B54FF1">
      <w:pPr>
        <w:pStyle w:val="Subsection"/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</w:pP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Member of the technical support team working in IT to meet the technical support needs of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all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the organization's associates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throughout the Family of Businesses</w:t>
      </w:r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. Primary duties include support for desktops, laptops, mobile devices, printers, multi-function copiers, telephones, and other peripheral equipment. Troubleshooting computer hardware and operating systems, including Windows 7/8, Mac OSX, Microsoft Office, Android, and iOS. Assess and identify problems with users’ personal computers </w:t>
      </w:r>
      <w:proofErr w:type="gramStart"/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>in order to</w:t>
      </w:r>
      <w:proofErr w:type="gramEnd"/>
      <w:r w:rsidRPr="00F67A19"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 provide solutions. Also included setup, configuration and maintenance of mobile communication devices. Support all computer software, such as current operating systems (Microsoft Windows, Macintosh OSX, Linux/Unix), Microsoft Office Suite, Adobe Suite, Microsoft Dynamics GP, and other applications needed to promote </w:t>
      </w:r>
      <w:r>
        <w:rPr>
          <w:rFonts w:ascii="Times New Roman" w:hAnsi="Times New Roman"/>
          <w:b w:val="0"/>
          <w:color w:val="000000" w:themeColor="text1"/>
          <w:spacing w:val="0"/>
          <w:sz w:val="20"/>
          <w:szCs w:val="20"/>
        </w:rPr>
        <w:t xml:space="preserve">objectives of the AMB Group, LLC. </w:t>
      </w:r>
    </w:p>
    <w:p w14:paraId="7746F023" w14:textId="39133E57" w:rsidR="00B54FF1" w:rsidRDefault="00B54FF1" w:rsidP="00B54FF1">
      <w:pPr>
        <w:pStyle w:val="SubsectionText"/>
        <w:spacing w:before="0" w:after="0"/>
        <w:rPr>
          <w:color w:val="auto"/>
          <w:kern w:val="24"/>
          <w:sz w:val="23"/>
          <w:szCs w:val="23"/>
          <w:lang w:eastAsia="en-US"/>
          <w14:ligatures w14:val="standardContextual"/>
        </w:rPr>
      </w:pPr>
    </w:p>
    <w:p w14:paraId="324B573D" w14:textId="77777777" w:rsidR="00437C0E" w:rsidRPr="00A35A73" w:rsidRDefault="00437C0E" w:rsidP="00B54FF1">
      <w:pPr>
        <w:pStyle w:val="SubsectionText"/>
        <w:spacing w:before="0" w:after="0"/>
        <w:rPr>
          <w:rFonts w:ascii="Times New Roman" w:hAnsi="Times New Roman"/>
        </w:rPr>
      </w:pPr>
    </w:p>
    <w:p w14:paraId="77777642" w14:textId="77777777" w:rsidR="00B54FF1" w:rsidRDefault="00B54FF1" w:rsidP="00B54FF1">
      <w:pPr>
        <w:pStyle w:val="Section"/>
        <w:spacing w:before="0" w:after="0"/>
        <w:rPr>
          <w:rFonts w:ascii="Times New Roman" w:hAnsi="Times New Roman"/>
        </w:rPr>
      </w:pPr>
      <w:r w:rsidRPr="00A35A73">
        <w:rPr>
          <w:rFonts w:ascii="Times New Roman" w:hAnsi="Times New Roman"/>
        </w:rPr>
        <w:t>Skills</w:t>
      </w:r>
    </w:p>
    <w:p w14:paraId="3D00B272" w14:textId="77777777" w:rsidR="00B54FF1" w:rsidRPr="00CD3484" w:rsidRDefault="00B54FF1" w:rsidP="00B54FF1">
      <w:pPr>
        <w:pStyle w:val="ListBullet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 xml:space="preserve">Technical </w:t>
      </w:r>
      <w:r w:rsidRPr="00CD3484">
        <w:rPr>
          <w:rFonts w:ascii="Times New Roman" w:hAnsi="Times New Roman"/>
        </w:rPr>
        <w:t>Skills:</w:t>
      </w:r>
    </w:p>
    <w:p w14:paraId="1B5AFBD3" w14:textId="77777777" w:rsidR="00B54FF1" w:rsidRPr="00892416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Adobe CS3 and CS4 Suite</w:t>
      </w:r>
    </w:p>
    <w:p w14:paraId="0C7B95D0" w14:textId="134A4F35" w:rsidR="00B54FF1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proofErr w:type="spellStart"/>
      <w:r w:rsidRPr="00892416">
        <w:rPr>
          <w:rFonts w:ascii="Times New Roman" w:hAnsi="Times New Roman"/>
          <w:sz w:val="20"/>
        </w:rPr>
        <w:t>AutoCad</w:t>
      </w:r>
      <w:proofErr w:type="spellEnd"/>
      <w:r w:rsidRPr="00892416">
        <w:rPr>
          <w:rFonts w:ascii="Times New Roman" w:hAnsi="Times New Roman"/>
          <w:sz w:val="20"/>
        </w:rPr>
        <w:t xml:space="preserve"> 2008, Autodesk Inventor 2008,</w:t>
      </w:r>
      <w:r w:rsidR="0031296B">
        <w:rPr>
          <w:rFonts w:ascii="Times New Roman" w:hAnsi="Times New Roman"/>
          <w:sz w:val="20"/>
        </w:rPr>
        <w:t xml:space="preserve"> </w:t>
      </w:r>
      <w:r w:rsidRPr="00892416">
        <w:rPr>
          <w:rFonts w:ascii="Times New Roman" w:hAnsi="Times New Roman"/>
          <w:sz w:val="20"/>
        </w:rPr>
        <w:t xml:space="preserve">Autodesk Revit Architecture 2010 </w:t>
      </w:r>
    </w:p>
    <w:p w14:paraId="7C2EFCF6" w14:textId="77777777" w:rsidR="00B54FF1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HelpDesk</w:t>
      </w:r>
      <w:proofErr w:type="spellEnd"/>
      <w:r>
        <w:rPr>
          <w:rFonts w:ascii="Times New Roman" w:hAnsi="Times New Roman"/>
          <w:sz w:val="20"/>
        </w:rPr>
        <w:t xml:space="preserve"> Ticketing System</w:t>
      </w:r>
    </w:p>
    <w:p w14:paraId="31AB769C" w14:textId="77777777" w:rsidR="00B54FF1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OS Image Deployment services</w:t>
      </w:r>
    </w:p>
    <w:p w14:paraId="19F20149" w14:textId="77777777" w:rsidR="00B54FF1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Java</w:t>
      </w:r>
    </w:p>
    <w:p w14:paraId="7428135A" w14:textId="77777777" w:rsidR="00B54FF1" w:rsidRPr="00CD3484" w:rsidRDefault="00B54FF1" w:rsidP="00B54FF1">
      <w:pPr>
        <w:pStyle w:val="ListBullet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Base level C</w:t>
      </w:r>
    </w:p>
    <w:p w14:paraId="407B48A0" w14:textId="77777777" w:rsidR="00B54FF1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Leadership</w:t>
      </w:r>
    </w:p>
    <w:p w14:paraId="549DEF60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Social Media Outreach</w:t>
      </w:r>
    </w:p>
    <w:p w14:paraId="49F51A21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Project Management</w:t>
      </w:r>
    </w:p>
    <w:p w14:paraId="5AF83F2D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Customer Service</w:t>
      </w:r>
    </w:p>
    <w:p w14:paraId="009C7D5D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Sales</w:t>
      </w:r>
    </w:p>
    <w:p w14:paraId="0E820E5D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Wireless/Telecommunication product expertise</w:t>
      </w:r>
    </w:p>
    <w:p w14:paraId="2E6DB465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Networking</w:t>
      </w:r>
    </w:p>
    <w:p w14:paraId="41AE44EB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Public Speaking</w:t>
      </w:r>
    </w:p>
    <w:p w14:paraId="5596D2BC" w14:textId="77777777" w:rsidR="00B54FF1" w:rsidRPr="00892416" w:rsidRDefault="00B54FF1" w:rsidP="00B54FF1">
      <w:pPr>
        <w:pStyle w:val="ListBullet"/>
        <w:rPr>
          <w:rFonts w:ascii="Times New Roman" w:hAnsi="Times New Roman"/>
          <w:sz w:val="20"/>
        </w:rPr>
      </w:pPr>
      <w:r w:rsidRPr="00892416">
        <w:rPr>
          <w:rFonts w:ascii="Times New Roman" w:hAnsi="Times New Roman"/>
          <w:sz w:val="20"/>
        </w:rPr>
        <w:t>Foreign language</w:t>
      </w:r>
    </w:p>
    <w:p w14:paraId="28C484F2" w14:textId="282D028D" w:rsidR="00B54FF1" w:rsidRDefault="00B54FF1" w:rsidP="00B54FF1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7A2992E9" w14:textId="515821B6" w:rsidR="00C17F14" w:rsidRPr="00431BF4" w:rsidRDefault="00C17F14" w:rsidP="00C17F14">
      <w:pPr>
        <w:autoSpaceDE w:val="0"/>
        <w:autoSpaceDN w:val="0"/>
        <w:adjustRightInd w:val="0"/>
        <w:spacing w:after="585" w:line="648" w:lineRule="exact"/>
        <w:ind w:left="6836"/>
        <w:rPr>
          <w:rFonts w:ascii="PalatinoLinotype-Bold" w:hAnsi="PalatinoLinotype-Bold" w:cs="PalatinoLinotype-Bold"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1" layoutInCell="1" allowOverlap="1" wp14:anchorId="1DE88529" wp14:editId="0CC22509">
                <wp:simplePos x="0" y="0"/>
                <wp:positionH relativeFrom="page">
                  <wp:posOffset>4587875</wp:posOffset>
                </wp:positionH>
                <wp:positionV relativeFrom="page">
                  <wp:posOffset>556895</wp:posOffset>
                </wp:positionV>
                <wp:extent cx="282575" cy="213360"/>
                <wp:effectExtent l="3810" t="8255" r="8890" b="6985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13360"/>
                        </a:xfrm>
                        <a:custGeom>
                          <a:avLst/>
                          <a:gdLst>
                            <a:gd name="T0" fmla="*/ 445 w 445"/>
                            <a:gd name="T1" fmla="*/ 330 h 336"/>
                            <a:gd name="T2" fmla="*/ 442 w 445"/>
                            <a:gd name="T3" fmla="*/ 332 h 336"/>
                            <a:gd name="T4" fmla="*/ 370 w 445"/>
                            <a:gd name="T5" fmla="*/ 331 h 336"/>
                            <a:gd name="T6" fmla="*/ 298 w 445"/>
                            <a:gd name="T7" fmla="*/ 332 h 336"/>
                            <a:gd name="T8" fmla="*/ 296 w 445"/>
                            <a:gd name="T9" fmla="*/ 330 h 336"/>
                            <a:gd name="T10" fmla="*/ 296 w 445"/>
                            <a:gd name="T11" fmla="*/ 314 h 336"/>
                            <a:gd name="T12" fmla="*/ 298 w 445"/>
                            <a:gd name="T13" fmla="*/ 312 h 336"/>
                            <a:gd name="T14" fmla="*/ 326 w 445"/>
                            <a:gd name="T15" fmla="*/ 309 h 336"/>
                            <a:gd name="T16" fmla="*/ 334 w 445"/>
                            <a:gd name="T17" fmla="*/ 301 h 336"/>
                            <a:gd name="T18" fmla="*/ 337 w 445"/>
                            <a:gd name="T19" fmla="*/ 228 h 336"/>
                            <a:gd name="T20" fmla="*/ 337 w 445"/>
                            <a:gd name="T21" fmla="*/ 70 h 336"/>
                            <a:gd name="T22" fmla="*/ 284 w 445"/>
                            <a:gd name="T23" fmla="*/ 177 h 336"/>
                            <a:gd name="T24" fmla="*/ 254 w 445"/>
                            <a:gd name="T25" fmla="*/ 242 h 336"/>
                            <a:gd name="T26" fmla="*/ 211 w 445"/>
                            <a:gd name="T27" fmla="*/ 336 h 336"/>
                            <a:gd name="T28" fmla="*/ 195 w 445"/>
                            <a:gd name="T29" fmla="*/ 336 h 336"/>
                            <a:gd name="T30" fmla="*/ 162 w 445"/>
                            <a:gd name="T31" fmla="*/ 263 h 336"/>
                            <a:gd name="T32" fmla="*/ 130 w 445"/>
                            <a:gd name="T33" fmla="*/ 193 h 336"/>
                            <a:gd name="T34" fmla="*/ 68 w 445"/>
                            <a:gd name="T35" fmla="*/ 65 h 336"/>
                            <a:gd name="T36" fmla="*/ 68 w 445"/>
                            <a:gd name="T37" fmla="*/ 228 h 336"/>
                            <a:gd name="T38" fmla="*/ 71 w 445"/>
                            <a:gd name="T39" fmla="*/ 301 h 336"/>
                            <a:gd name="T40" fmla="*/ 79 w 445"/>
                            <a:gd name="T41" fmla="*/ 309 h 336"/>
                            <a:gd name="T42" fmla="*/ 107 w 445"/>
                            <a:gd name="T43" fmla="*/ 312 h 336"/>
                            <a:gd name="T44" fmla="*/ 109 w 445"/>
                            <a:gd name="T45" fmla="*/ 314 h 336"/>
                            <a:gd name="T46" fmla="*/ 109 w 445"/>
                            <a:gd name="T47" fmla="*/ 330 h 336"/>
                            <a:gd name="T48" fmla="*/ 107 w 445"/>
                            <a:gd name="T49" fmla="*/ 332 h 336"/>
                            <a:gd name="T50" fmla="*/ 56 w 445"/>
                            <a:gd name="T51" fmla="*/ 331 h 336"/>
                            <a:gd name="T52" fmla="*/ 2 w 445"/>
                            <a:gd name="T53" fmla="*/ 332 h 336"/>
                            <a:gd name="T54" fmla="*/ 0 w 445"/>
                            <a:gd name="T55" fmla="*/ 330 h 336"/>
                            <a:gd name="T56" fmla="*/ 0 w 445"/>
                            <a:gd name="T57" fmla="*/ 314 h 336"/>
                            <a:gd name="T58" fmla="*/ 2 w 445"/>
                            <a:gd name="T59" fmla="*/ 312 h 336"/>
                            <a:gd name="T60" fmla="*/ 30 w 445"/>
                            <a:gd name="T61" fmla="*/ 309 h 336"/>
                            <a:gd name="T62" fmla="*/ 38 w 445"/>
                            <a:gd name="T63" fmla="*/ 301 h 336"/>
                            <a:gd name="T64" fmla="*/ 41 w 445"/>
                            <a:gd name="T65" fmla="*/ 228 h 336"/>
                            <a:gd name="T66" fmla="*/ 41 w 445"/>
                            <a:gd name="T67" fmla="*/ 104 h 336"/>
                            <a:gd name="T68" fmla="*/ 38 w 445"/>
                            <a:gd name="T69" fmla="*/ 31 h 336"/>
                            <a:gd name="T70" fmla="*/ 30 w 445"/>
                            <a:gd name="T71" fmla="*/ 23 h 336"/>
                            <a:gd name="T72" fmla="*/ 2 w 445"/>
                            <a:gd name="T73" fmla="*/ 20 h 336"/>
                            <a:gd name="T74" fmla="*/ 0 w 445"/>
                            <a:gd name="T75" fmla="*/ 18 h 336"/>
                            <a:gd name="T76" fmla="*/ 0 w 445"/>
                            <a:gd name="T77" fmla="*/ 2 h 336"/>
                            <a:gd name="T78" fmla="*/ 2 w 445"/>
                            <a:gd name="T79" fmla="*/ 0 h 336"/>
                            <a:gd name="T80" fmla="*/ 64 w 445"/>
                            <a:gd name="T81" fmla="*/ 1 h 336"/>
                            <a:gd name="T82" fmla="*/ 114 w 445"/>
                            <a:gd name="T83" fmla="*/ 0 h 336"/>
                            <a:gd name="T84" fmla="*/ 136 w 445"/>
                            <a:gd name="T85" fmla="*/ 50 h 336"/>
                            <a:gd name="T86" fmla="*/ 151 w 445"/>
                            <a:gd name="T87" fmla="*/ 82 h 336"/>
                            <a:gd name="T88" fmla="*/ 225 w 445"/>
                            <a:gd name="T89" fmla="*/ 238 h 336"/>
                            <a:gd name="T90" fmla="*/ 261 w 445"/>
                            <a:gd name="T91" fmla="*/ 166 h 336"/>
                            <a:gd name="T92" fmla="*/ 317 w 445"/>
                            <a:gd name="T93" fmla="*/ 46 h 336"/>
                            <a:gd name="T94" fmla="*/ 337 w 445"/>
                            <a:gd name="T95" fmla="*/ 0 h 336"/>
                            <a:gd name="T96" fmla="*/ 372 w 445"/>
                            <a:gd name="T97" fmla="*/ 1 h 336"/>
                            <a:gd name="T98" fmla="*/ 442 w 445"/>
                            <a:gd name="T99" fmla="*/ 0 h 336"/>
                            <a:gd name="T100" fmla="*/ 445 w 445"/>
                            <a:gd name="T101" fmla="*/ 2 h 336"/>
                            <a:gd name="T102" fmla="*/ 445 w 445"/>
                            <a:gd name="T103" fmla="*/ 18 h 336"/>
                            <a:gd name="T104" fmla="*/ 442 w 445"/>
                            <a:gd name="T105" fmla="*/ 20 h 336"/>
                            <a:gd name="T106" fmla="*/ 415 w 445"/>
                            <a:gd name="T107" fmla="*/ 23 h 336"/>
                            <a:gd name="T108" fmla="*/ 407 w 445"/>
                            <a:gd name="T109" fmla="*/ 31 h 336"/>
                            <a:gd name="T110" fmla="*/ 404 w 445"/>
                            <a:gd name="T111" fmla="*/ 104 h 336"/>
                            <a:gd name="T112" fmla="*/ 404 w 445"/>
                            <a:gd name="T113" fmla="*/ 228 h 336"/>
                            <a:gd name="T114" fmla="*/ 407 w 445"/>
                            <a:gd name="T115" fmla="*/ 301 h 336"/>
                            <a:gd name="T116" fmla="*/ 415 w 445"/>
                            <a:gd name="T117" fmla="*/ 309 h 336"/>
                            <a:gd name="T118" fmla="*/ 442 w 445"/>
                            <a:gd name="T119" fmla="*/ 312 h 336"/>
                            <a:gd name="T120" fmla="*/ 445 w 445"/>
                            <a:gd name="T121" fmla="*/ 314 h 336"/>
                            <a:gd name="T122" fmla="*/ 445 w 445"/>
                            <a:gd name="T123" fmla="*/ 330 h 3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445" h="336">
                              <a:moveTo>
                                <a:pt x="445" y="330"/>
                              </a:moveTo>
                              <a:lnTo>
                                <a:pt x="442" y="332"/>
                              </a:lnTo>
                              <a:cubicBezTo>
                                <a:pt x="427" y="331"/>
                                <a:pt x="403" y="331"/>
                                <a:pt x="370" y="331"/>
                              </a:cubicBezTo>
                              <a:cubicBezTo>
                                <a:pt x="337" y="331"/>
                                <a:pt x="313" y="331"/>
                                <a:pt x="298" y="332"/>
                              </a:cubicBezTo>
                              <a:lnTo>
                                <a:pt x="296" y="330"/>
                              </a:lnTo>
                              <a:lnTo>
                                <a:pt x="296" y="314"/>
                              </a:lnTo>
                              <a:lnTo>
                                <a:pt x="298" y="312"/>
                              </a:lnTo>
                              <a:cubicBezTo>
                                <a:pt x="314" y="311"/>
                                <a:pt x="323" y="310"/>
                                <a:pt x="326" y="309"/>
                              </a:cubicBezTo>
                              <a:cubicBezTo>
                                <a:pt x="330" y="308"/>
                                <a:pt x="333" y="305"/>
                                <a:pt x="334" y="301"/>
                              </a:cubicBezTo>
                              <a:cubicBezTo>
                                <a:pt x="336" y="289"/>
                                <a:pt x="337" y="265"/>
                                <a:pt x="337" y="228"/>
                              </a:cubicBezTo>
                              <a:lnTo>
                                <a:pt x="337" y="70"/>
                              </a:lnTo>
                              <a:lnTo>
                                <a:pt x="284" y="177"/>
                              </a:lnTo>
                              <a:cubicBezTo>
                                <a:pt x="282" y="183"/>
                                <a:pt x="271" y="205"/>
                                <a:pt x="254" y="242"/>
                              </a:cubicBezTo>
                              <a:lnTo>
                                <a:pt x="211" y="336"/>
                              </a:lnTo>
                              <a:lnTo>
                                <a:pt x="195" y="336"/>
                              </a:lnTo>
                              <a:cubicBezTo>
                                <a:pt x="187" y="317"/>
                                <a:pt x="176" y="292"/>
                                <a:pt x="162" y="263"/>
                              </a:cubicBezTo>
                              <a:lnTo>
                                <a:pt x="130" y="193"/>
                              </a:lnTo>
                              <a:lnTo>
                                <a:pt x="68" y="65"/>
                              </a:lnTo>
                              <a:lnTo>
                                <a:pt x="68" y="228"/>
                              </a:lnTo>
                              <a:cubicBezTo>
                                <a:pt x="68" y="265"/>
                                <a:pt x="69" y="289"/>
                                <a:pt x="71" y="301"/>
                              </a:cubicBezTo>
                              <a:cubicBezTo>
                                <a:pt x="72" y="305"/>
                                <a:pt x="75" y="308"/>
                                <a:pt x="79" y="309"/>
                              </a:cubicBezTo>
                              <a:cubicBezTo>
                                <a:pt x="82" y="310"/>
                                <a:pt x="91" y="311"/>
                                <a:pt x="107" y="312"/>
                              </a:cubicBezTo>
                              <a:lnTo>
                                <a:pt x="109" y="314"/>
                              </a:lnTo>
                              <a:lnTo>
                                <a:pt x="109" y="330"/>
                              </a:lnTo>
                              <a:lnTo>
                                <a:pt x="107" y="332"/>
                              </a:lnTo>
                              <a:cubicBezTo>
                                <a:pt x="89" y="331"/>
                                <a:pt x="72" y="331"/>
                                <a:pt x="56" y="331"/>
                              </a:cubicBezTo>
                              <a:cubicBezTo>
                                <a:pt x="38" y="331"/>
                                <a:pt x="20" y="331"/>
                                <a:pt x="2" y="332"/>
                              </a:cubicBezTo>
                              <a:lnTo>
                                <a:pt x="0" y="330"/>
                              </a:lnTo>
                              <a:lnTo>
                                <a:pt x="0" y="314"/>
                              </a:lnTo>
                              <a:lnTo>
                                <a:pt x="2" y="312"/>
                              </a:lnTo>
                              <a:cubicBezTo>
                                <a:pt x="18" y="311"/>
                                <a:pt x="27" y="310"/>
                                <a:pt x="30" y="309"/>
                              </a:cubicBezTo>
                              <a:cubicBezTo>
                                <a:pt x="34" y="308"/>
                                <a:pt x="37" y="305"/>
                                <a:pt x="38" y="301"/>
                              </a:cubicBezTo>
                              <a:cubicBezTo>
                                <a:pt x="40" y="289"/>
                                <a:pt x="41" y="265"/>
                                <a:pt x="41" y="228"/>
                              </a:cubicBezTo>
                              <a:lnTo>
                                <a:pt x="41" y="104"/>
                              </a:lnTo>
                              <a:cubicBezTo>
                                <a:pt x="41" y="67"/>
                                <a:pt x="40" y="43"/>
                                <a:pt x="38" y="31"/>
                              </a:cubicBezTo>
                              <a:cubicBezTo>
                                <a:pt x="37" y="27"/>
                                <a:pt x="34" y="24"/>
                                <a:pt x="30" y="23"/>
                              </a:cubicBezTo>
                              <a:cubicBezTo>
                                <a:pt x="27" y="22"/>
                                <a:pt x="18" y="21"/>
                                <a:pt x="2" y="20"/>
                              </a:cubicBezTo>
                              <a:lnTo>
                                <a:pt x="0" y="18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19" y="1"/>
                                <a:pt x="39" y="1"/>
                                <a:pt x="64" y="1"/>
                              </a:cubicBezTo>
                              <a:cubicBezTo>
                                <a:pt x="83" y="1"/>
                                <a:pt x="100" y="1"/>
                                <a:pt x="114" y="0"/>
                              </a:cubicBezTo>
                              <a:cubicBezTo>
                                <a:pt x="119" y="12"/>
                                <a:pt x="126" y="29"/>
                                <a:pt x="136" y="50"/>
                              </a:cubicBezTo>
                              <a:lnTo>
                                <a:pt x="151" y="82"/>
                              </a:lnTo>
                              <a:lnTo>
                                <a:pt x="225" y="238"/>
                              </a:lnTo>
                              <a:lnTo>
                                <a:pt x="261" y="166"/>
                              </a:lnTo>
                              <a:lnTo>
                                <a:pt x="317" y="46"/>
                              </a:lnTo>
                              <a:cubicBezTo>
                                <a:pt x="324" y="32"/>
                                <a:pt x="330" y="16"/>
                                <a:pt x="337" y="0"/>
                              </a:cubicBezTo>
                              <a:cubicBezTo>
                                <a:pt x="354" y="1"/>
                                <a:pt x="366" y="1"/>
                                <a:pt x="372" y="1"/>
                              </a:cubicBezTo>
                              <a:cubicBezTo>
                                <a:pt x="403" y="1"/>
                                <a:pt x="426" y="1"/>
                                <a:pt x="442" y="0"/>
                              </a:cubicBezTo>
                              <a:lnTo>
                                <a:pt x="445" y="2"/>
                              </a:lnTo>
                              <a:lnTo>
                                <a:pt x="445" y="18"/>
                              </a:lnTo>
                              <a:lnTo>
                                <a:pt x="442" y="20"/>
                              </a:lnTo>
                              <a:cubicBezTo>
                                <a:pt x="427" y="21"/>
                                <a:pt x="417" y="22"/>
                                <a:pt x="415" y="23"/>
                              </a:cubicBezTo>
                              <a:cubicBezTo>
                                <a:pt x="410" y="24"/>
                                <a:pt x="408" y="27"/>
                                <a:pt x="407" y="31"/>
                              </a:cubicBezTo>
                              <a:cubicBezTo>
                                <a:pt x="405" y="43"/>
                                <a:pt x="404" y="67"/>
                                <a:pt x="404" y="104"/>
                              </a:cubicBezTo>
                              <a:lnTo>
                                <a:pt x="404" y="228"/>
                              </a:lnTo>
                              <a:cubicBezTo>
                                <a:pt x="404" y="265"/>
                                <a:pt x="405" y="289"/>
                                <a:pt x="407" y="301"/>
                              </a:cubicBezTo>
                              <a:cubicBezTo>
                                <a:pt x="408" y="305"/>
                                <a:pt x="410" y="308"/>
                                <a:pt x="415" y="309"/>
                              </a:cubicBezTo>
                              <a:cubicBezTo>
                                <a:pt x="417" y="310"/>
                                <a:pt x="427" y="311"/>
                                <a:pt x="442" y="312"/>
                              </a:cubicBezTo>
                              <a:lnTo>
                                <a:pt x="445" y="314"/>
                              </a:lnTo>
                              <a:lnTo>
                                <a:pt x="445" y="3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7D23" id="Freeform: Shape 32" o:spid="_x0000_s1026" style="position:absolute;margin-left:361.25pt;margin-top:43.85pt;width:22.25pt;height:16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5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" path="m445,330r-3,2c427,331,403,331,370,331v-33,,-57,,-72,1l296,330r,-16l298,312v16,-1,25,-2,28,-3c330,308,333,305,334,301v2,-12,3,-36,3,-73l337,70,284,177v-2,6,-13,28,-30,65l211,336r-16,c187,317,176,292,162,263l130,193,68,65r,163c68,265,69,289,71,301v1,4,4,7,8,8c82,310,91,311,107,312r2,2l109,330r-2,2c89,331,72,331,56,331v-18,,-36,,-54,1l,330,,314r2,-2c18,311,27,310,30,309v4,-1,7,-4,8,-8c40,289,41,265,41,228r,-124c41,67,40,43,38,31,37,27,34,24,30,23,27,22,18,21,2,20l,18,,2,2,c19,1,39,1,64,1v19,,36,,50,-1c119,12,126,29,136,50r15,32l225,238r36,-72l317,46c324,32,330,16,337,v17,1,29,1,35,1c403,1,426,1,442,r3,2l445,18r-3,2c427,21,417,22,415,23v-5,1,-7,4,-8,8c405,43,404,67,404,104r,124c404,265,405,289,407,301v1,4,3,7,8,8c417,310,427,311,442,312r3,2l445,330e" fillcolor="black" stroked="f">
                <v:path o:connecttype="custom" o:connectlocs="282575,209550;280670,210820;234950,210185;189230,210820;187960,209550;187960,199390;189230,198120;207010,196215;212090,191135;213995,144780;213995,44450;180340,112395;161290,153670;133985,213360;123825,213360;102870,167005;82550,122555;43180,41275;43180,144780;45085,191135;50165,196215;67945,198120;69215,199390;69215,209550;67945,210820;35560,210185;1270,210820;0,209550;0,199390;1270,198120;19050,196215;24130,191135;26035,144780;26035,66040;24130,19685;19050,14605;1270,12700;0,11430;0,1270;1270,0;40640,635;72390,0;86360,31750;95885,52070;142875,151130;165735,105410;201295,29210;213995,0;236220,635;280670,0;282575,1270;282575,11430;280670,12700;263525,14605;258445,19685;256540,66040;256540,144780;258445,191135;263525,196215;280670,198120;282575,199390;282575,209550" o:connectangles="0,0,0,0,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</w:p>
    <w:p w14:paraId="27F5EC62" w14:textId="6BFFE12A" w:rsidR="00C17F14" w:rsidRPr="00431BF4" w:rsidRDefault="00C17F14" w:rsidP="00C17F14">
      <w:pPr>
        <w:autoSpaceDE w:val="0"/>
        <w:autoSpaceDN w:val="0"/>
        <w:adjustRightInd w:val="0"/>
        <w:spacing w:after="0" w:line="396" w:lineRule="exact"/>
        <w:ind w:left="1165"/>
        <w:rPr>
          <w:rFonts w:ascii="Palatino Linotype" w:hAnsi="Palatino Linotype" w:cs="Palatino Linotype"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6E5D34AD" wp14:editId="638E7A8A">
                <wp:simplePos x="0" y="0"/>
                <wp:positionH relativeFrom="page">
                  <wp:posOffset>2185035</wp:posOffset>
                </wp:positionH>
                <wp:positionV relativeFrom="page">
                  <wp:posOffset>560705</wp:posOffset>
                </wp:positionV>
                <wp:extent cx="282575" cy="213360"/>
                <wp:effectExtent l="3810" t="8255" r="8890" b="6985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13360"/>
                        </a:xfrm>
                        <a:custGeom>
                          <a:avLst/>
                          <a:gdLst>
                            <a:gd name="T0" fmla="*/ 445 w 445"/>
                            <a:gd name="T1" fmla="*/ 330 h 336"/>
                            <a:gd name="T2" fmla="*/ 442 w 445"/>
                            <a:gd name="T3" fmla="*/ 332 h 336"/>
                            <a:gd name="T4" fmla="*/ 370 w 445"/>
                            <a:gd name="T5" fmla="*/ 331 h 336"/>
                            <a:gd name="T6" fmla="*/ 298 w 445"/>
                            <a:gd name="T7" fmla="*/ 332 h 336"/>
                            <a:gd name="T8" fmla="*/ 296 w 445"/>
                            <a:gd name="T9" fmla="*/ 330 h 336"/>
                            <a:gd name="T10" fmla="*/ 296 w 445"/>
                            <a:gd name="T11" fmla="*/ 314 h 336"/>
                            <a:gd name="T12" fmla="*/ 298 w 445"/>
                            <a:gd name="T13" fmla="*/ 312 h 336"/>
                            <a:gd name="T14" fmla="*/ 326 w 445"/>
                            <a:gd name="T15" fmla="*/ 309 h 336"/>
                            <a:gd name="T16" fmla="*/ 334 w 445"/>
                            <a:gd name="T17" fmla="*/ 301 h 336"/>
                            <a:gd name="T18" fmla="*/ 337 w 445"/>
                            <a:gd name="T19" fmla="*/ 228 h 336"/>
                            <a:gd name="T20" fmla="*/ 337 w 445"/>
                            <a:gd name="T21" fmla="*/ 70 h 336"/>
                            <a:gd name="T22" fmla="*/ 284 w 445"/>
                            <a:gd name="T23" fmla="*/ 177 h 336"/>
                            <a:gd name="T24" fmla="*/ 254 w 445"/>
                            <a:gd name="T25" fmla="*/ 242 h 336"/>
                            <a:gd name="T26" fmla="*/ 211 w 445"/>
                            <a:gd name="T27" fmla="*/ 336 h 336"/>
                            <a:gd name="T28" fmla="*/ 195 w 445"/>
                            <a:gd name="T29" fmla="*/ 336 h 336"/>
                            <a:gd name="T30" fmla="*/ 162 w 445"/>
                            <a:gd name="T31" fmla="*/ 263 h 336"/>
                            <a:gd name="T32" fmla="*/ 130 w 445"/>
                            <a:gd name="T33" fmla="*/ 193 h 336"/>
                            <a:gd name="T34" fmla="*/ 68 w 445"/>
                            <a:gd name="T35" fmla="*/ 65 h 336"/>
                            <a:gd name="T36" fmla="*/ 68 w 445"/>
                            <a:gd name="T37" fmla="*/ 228 h 336"/>
                            <a:gd name="T38" fmla="*/ 71 w 445"/>
                            <a:gd name="T39" fmla="*/ 301 h 336"/>
                            <a:gd name="T40" fmla="*/ 79 w 445"/>
                            <a:gd name="T41" fmla="*/ 309 h 336"/>
                            <a:gd name="T42" fmla="*/ 107 w 445"/>
                            <a:gd name="T43" fmla="*/ 312 h 336"/>
                            <a:gd name="T44" fmla="*/ 109 w 445"/>
                            <a:gd name="T45" fmla="*/ 314 h 336"/>
                            <a:gd name="T46" fmla="*/ 109 w 445"/>
                            <a:gd name="T47" fmla="*/ 330 h 336"/>
                            <a:gd name="T48" fmla="*/ 107 w 445"/>
                            <a:gd name="T49" fmla="*/ 332 h 336"/>
                            <a:gd name="T50" fmla="*/ 56 w 445"/>
                            <a:gd name="T51" fmla="*/ 331 h 336"/>
                            <a:gd name="T52" fmla="*/ 2 w 445"/>
                            <a:gd name="T53" fmla="*/ 332 h 336"/>
                            <a:gd name="T54" fmla="*/ 0 w 445"/>
                            <a:gd name="T55" fmla="*/ 330 h 336"/>
                            <a:gd name="T56" fmla="*/ 0 w 445"/>
                            <a:gd name="T57" fmla="*/ 314 h 336"/>
                            <a:gd name="T58" fmla="*/ 2 w 445"/>
                            <a:gd name="T59" fmla="*/ 312 h 336"/>
                            <a:gd name="T60" fmla="*/ 30 w 445"/>
                            <a:gd name="T61" fmla="*/ 309 h 336"/>
                            <a:gd name="T62" fmla="*/ 38 w 445"/>
                            <a:gd name="T63" fmla="*/ 301 h 336"/>
                            <a:gd name="T64" fmla="*/ 41 w 445"/>
                            <a:gd name="T65" fmla="*/ 228 h 336"/>
                            <a:gd name="T66" fmla="*/ 41 w 445"/>
                            <a:gd name="T67" fmla="*/ 104 h 336"/>
                            <a:gd name="T68" fmla="*/ 38 w 445"/>
                            <a:gd name="T69" fmla="*/ 31 h 336"/>
                            <a:gd name="T70" fmla="*/ 30 w 445"/>
                            <a:gd name="T71" fmla="*/ 23 h 336"/>
                            <a:gd name="T72" fmla="*/ 2 w 445"/>
                            <a:gd name="T73" fmla="*/ 20 h 336"/>
                            <a:gd name="T74" fmla="*/ 0 w 445"/>
                            <a:gd name="T75" fmla="*/ 18 h 336"/>
                            <a:gd name="T76" fmla="*/ 0 w 445"/>
                            <a:gd name="T77" fmla="*/ 2 h 336"/>
                            <a:gd name="T78" fmla="*/ 2 w 445"/>
                            <a:gd name="T79" fmla="*/ 0 h 336"/>
                            <a:gd name="T80" fmla="*/ 64 w 445"/>
                            <a:gd name="T81" fmla="*/ 1 h 336"/>
                            <a:gd name="T82" fmla="*/ 114 w 445"/>
                            <a:gd name="T83" fmla="*/ 0 h 336"/>
                            <a:gd name="T84" fmla="*/ 136 w 445"/>
                            <a:gd name="T85" fmla="*/ 50 h 336"/>
                            <a:gd name="T86" fmla="*/ 151 w 445"/>
                            <a:gd name="T87" fmla="*/ 82 h 336"/>
                            <a:gd name="T88" fmla="*/ 225 w 445"/>
                            <a:gd name="T89" fmla="*/ 238 h 336"/>
                            <a:gd name="T90" fmla="*/ 261 w 445"/>
                            <a:gd name="T91" fmla="*/ 166 h 336"/>
                            <a:gd name="T92" fmla="*/ 317 w 445"/>
                            <a:gd name="T93" fmla="*/ 46 h 336"/>
                            <a:gd name="T94" fmla="*/ 337 w 445"/>
                            <a:gd name="T95" fmla="*/ 0 h 336"/>
                            <a:gd name="T96" fmla="*/ 372 w 445"/>
                            <a:gd name="T97" fmla="*/ 1 h 336"/>
                            <a:gd name="T98" fmla="*/ 442 w 445"/>
                            <a:gd name="T99" fmla="*/ 0 h 336"/>
                            <a:gd name="T100" fmla="*/ 445 w 445"/>
                            <a:gd name="T101" fmla="*/ 2 h 336"/>
                            <a:gd name="T102" fmla="*/ 445 w 445"/>
                            <a:gd name="T103" fmla="*/ 18 h 336"/>
                            <a:gd name="T104" fmla="*/ 442 w 445"/>
                            <a:gd name="T105" fmla="*/ 20 h 336"/>
                            <a:gd name="T106" fmla="*/ 415 w 445"/>
                            <a:gd name="T107" fmla="*/ 23 h 336"/>
                            <a:gd name="T108" fmla="*/ 407 w 445"/>
                            <a:gd name="T109" fmla="*/ 31 h 336"/>
                            <a:gd name="T110" fmla="*/ 404 w 445"/>
                            <a:gd name="T111" fmla="*/ 104 h 336"/>
                            <a:gd name="T112" fmla="*/ 404 w 445"/>
                            <a:gd name="T113" fmla="*/ 228 h 336"/>
                            <a:gd name="T114" fmla="*/ 407 w 445"/>
                            <a:gd name="T115" fmla="*/ 301 h 336"/>
                            <a:gd name="T116" fmla="*/ 415 w 445"/>
                            <a:gd name="T117" fmla="*/ 309 h 336"/>
                            <a:gd name="T118" fmla="*/ 442 w 445"/>
                            <a:gd name="T119" fmla="*/ 312 h 336"/>
                            <a:gd name="T120" fmla="*/ 445 w 445"/>
                            <a:gd name="T121" fmla="*/ 314 h 336"/>
                            <a:gd name="T122" fmla="*/ 445 w 445"/>
                            <a:gd name="T123" fmla="*/ 330 h 3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445" h="336">
                              <a:moveTo>
                                <a:pt x="445" y="330"/>
                              </a:moveTo>
                              <a:lnTo>
                                <a:pt x="442" y="332"/>
                              </a:lnTo>
                              <a:cubicBezTo>
                                <a:pt x="427" y="331"/>
                                <a:pt x="403" y="331"/>
                                <a:pt x="370" y="331"/>
                              </a:cubicBezTo>
                              <a:cubicBezTo>
                                <a:pt x="337" y="331"/>
                                <a:pt x="313" y="331"/>
                                <a:pt x="298" y="332"/>
                              </a:cubicBezTo>
                              <a:lnTo>
                                <a:pt x="296" y="330"/>
                              </a:lnTo>
                              <a:lnTo>
                                <a:pt x="296" y="314"/>
                              </a:lnTo>
                              <a:lnTo>
                                <a:pt x="298" y="312"/>
                              </a:lnTo>
                              <a:cubicBezTo>
                                <a:pt x="314" y="311"/>
                                <a:pt x="323" y="310"/>
                                <a:pt x="326" y="309"/>
                              </a:cubicBezTo>
                              <a:cubicBezTo>
                                <a:pt x="330" y="308"/>
                                <a:pt x="333" y="305"/>
                                <a:pt x="334" y="301"/>
                              </a:cubicBezTo>
                              <a:cubicBezTo>
                                <a:pt x="336" y="289"/>
                                <a:pt x="337" y="265"/>
                                <a:pt x="337" y="228"/>
                              </a:cubicBezTo>
                              <a:lnTo>
                                <a:pt x="337" y="70"/>
                              </a:lnTo>
                              <a:lnTo>
                                <a:pt x="284" y="177"/>
                              </a:lnTo>
                              <a:cubicBezTo>
                                <a:pt x="282" y="183"/>
                                <a:pt x="271" y="205"/>
                                <a:pt x="254" y="242"/>
                              </a:cubicBezTo>
                              <a:lnTo>
                                <a:pt x="211" y="336"/>
                              </a:lnTo>
                              <a:lnTo>
                                <a:pt x="195" y="336"/>
                              </a:lnTo>
                              <a:cubicBezTo>
                                <a:pt x="187" y="317"/>
                                <a:pt x="176" y="292"/>
                                <a:pt x="162" y="263"/>
                              </a:cubicBezTo>
                              <a:lnTo>
                                <a:pt x="130" y="193"/>
                              </a:lnTo>
                              <a:lnTo>
                                <a:pt x="68" y="65"/>
                              </a:lnTo>
                              <a:lnTo>
                                <a:pt x="68" y="228"/>
                              </a:lnTo>
                              <a:cubicBezTo>
                                <a:pt x="68" y="265"/>
                                <a:pt x="69" y="289"/>
                                <a:pt x="71" y="301"/>
                              </a:cubicBezTo>
                              <a:cubicBezTo>
                                <a:pt x="72" y="305"/>
                                <a:pt x="75" y="308"/>
                                <a:pt x="79" y="309"/>
                              </a:cubicBezTo>
                              <a:cubicBezTo>
                                <a:pt x="82" y="310"/>
                                <a:pt x="91" y="311"/>
                                <a:pt x="107" y="312"/>
                              </a:cubicBezTo>
                              <a:lnTo>
                                <a:pt x="109" y="314"/>
                              </a:lnTo>
                              <a:lnTo>
                                <a:pt x="109" y="330"/>
                              </a:lnTo>
                              <a:lnTo>
                                <a:pt x="107" y="332"/>
                              </a:lnTo>
                              <a:cubicBezTo>
                                <a:pt x="89" y="331"/>
                                <a:pt x="72" y="331"/>
                                <a:pt x="56" y="331"/>
                              </a:cubicBezTo>
                              <a:cubicBezTo>
                                <a:pt x="38" y="331"/>
                                <a:pt x="20" y="331"/>
                                <a:pt x="2" y="332"/>
                              </a:cubicBezTo>
                              <a:lnTo>
                                <a:pt x="0" y="330"/>
                              </a:lnTo>
                              <a:lnTo>
                                <a:pt x="0" y="314"/>
                              </a:lnTo>
                              <a:lnTo>
                                <a:pt x="2" y="312"/>
                              </a:lnTo>
                              <a:cubicBezTo>
                                <a:pt x="18" y="311"/>
                                <a:pt x="27" y="310"/>
                                <a:pt x="30" y="309"/>
                              </a:cubicBezTo>
                              <a:cubicBezTo>
                                <a:pt x="34" y="308"/>
                                <a:pt x="37" y="305"/>
                                <a:pt x="38" y="301"/>
                              </a:cubicBezTo>
                              <a:cubicBezTo>
                                <a:pt x="40" y="289"/>
                                <a:pt x="41" y="265"/>
                                <a:pt x="41" y="228"/>
                              </a:cubicBezTo>
                              <a:lnTo>
                                <a:pt x="41" y="104"/>
                              </a:lnTo>
                              <a:cubicBezTo>
                                <a:pt x="41" y="67"/>
                                <a:pt x="40" y="43"/>
                                <a:pt x="38" y="31"/>
                              </a:cubicBezTo>
                              <a:cubicBezTo>
                                <a:pt x="37" y="27"/>
                                <a:pt x="34" y="24"/>
                                <a:pt x="30" y="23"/>
                              </a:cubicBezTo>
                              <a:cubicBezTo>
                                <a:pt x="27" y="22"/>
                                <a:pt x="18" y="21"/>
                                <a:pt x="2" y="20"/>
                              </a:cubicBezTo>
                              <a:lnTo>
                                <a:pt x="0" y="18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19" y="1"/>
                                <a:pt x="39" y="1"/>
                                <a:pt x="64" y="1"/>
                              </a:cubicBezTo>
                              <a:cubicBezTo>
                                <a:pt x="83" y="1"/>
                                <a:pt x="100" y="1"/>
                                <a:pt x="114" y="0"/>
                              </a:cubicBezTo>
                              <a:cubicBezTo>
                                <a:pt x="119" y="12"/>
                                <a:pt x="126" y="29"/>
                                <a:pt x="136" y="50"/>
                              </a:cubicBezTo>
                              <a:lnTo>
                                <a:pt x="151" y="82"/>
                              </a:lnTo>
                              <a:lnTo>
                                <a:pt x="225" y="238"/>
                              </a:lnTo>
                              <a:lnTo>
                                <a:pt x="261" y="166"/>
                              </a:lnTo>
                              <a:lnTo>
                                <a:pt x="317" y="46"/>
                              </a:lnTo>
                              <a:cubicBezTo>
                                <a:pt x="324" y="32"/>
                                <a:pt x="330" y="16"/>
                                <a:pt x="337" y="0"/>
                              </a:cubicBezTo>
                              <a:cubicBezTo>
                                <a:pt x="354" y="1"/>
                                <a:pt x="366" y="1"/>
                                <a:pt x="372" y="1"/>
                              </a:cubicBezTo>
                              <a:cubicBezTo>
                                <a:pt x="403" y="1"/>
                                <a:pt x="426" y="1"/>
                                <a:pt x="442" y="0"/>
                              </a:cubicBezTo>
                              <a:lnTo>
                                <a:pt x="445" y="2"/>
                              </a:lnTo>
                              <a:lnTo>
                                <a:pt x="445" y="18"/>
                              </a:lnTo>
                              <a:lnTo>
                                <a:pt x="442" y="20"/>
                              </a:lnTo>
                              <a:cubicBezTo>
                                <a:pt x="427" y="21"/>
                                <a:pt x="417" y="22"/>
                                <a:pt x="415" y="23"/>
                              </a:cubicBezTo>
                              <a:cubicBezTo>
                                <a:pt x="410" y="24"/>
                                <a:pt x="408" y="27"/>
                                <a:pt x="407" y="31"/>
                              </a:cubicBezTo>
                              <a:cubicBezTo>
                                <a:pt x="405" y="43"/>
                                <a:pt x="404" y="67"/>
                                <a:pt x="404" y="104"/>
                              </a:cubicBezTo>
                              <a:lnTo>
                                <a:pt x="404" y="228"/>
                              </a:lnTo>
                              <a:cubicBezTo>
                                <a:pt x="404" y="265"/>
                                <a:pt x="405" y="289"/>
                                <a:pt x="407" y="301"/>
                              </a:cubicBezTo>
                              <a:cubicBezTo>
                                <a:pt x="408" y="305"/>
                                <a:pt x="410" y="308"/>
                                <a:pt x="415" y="309"/>
                              </a:cubicBezTo>
                              <a:cubicBezTo>
                                <a:pt x="417" y="310"/>
                                <a:pt x="427" y="311"/>
                                <a:pt x="442" y="312"/>
                              </a:cubicBezTo>
                              <a:lnTo>
                                <a:pt x="445" y="314"/>
                              </a:lnTo>
                              <a:lnTo>
                                <a:pt x="445" y="3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DD15" id="Freeform: Shape 30" o:spid="_x0000_s1026" style="position:absolute;margin-left:172.05pt;margin-top:44.15pt;width:22.25pt;height:16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5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" path="m445,330r-3,2c427,331,403,331,370,331v-33,,-57,,-72,1l296,330r,-16l298,312v16,-1,25,-2,28,-3c330,308,333,305,334,301v2,-12,3,-36,3,-73l337,70,284,177v-2,6,-13,28,-30,65l211,336r-16,c187,317,176,292,162,263l130,193,68,65r,163c68,265,69,289,71,301v1,4,4,7,8,8c82,310,91,311,107,312r2,2l109,330r-2,2c89,331,72,331,56,331v-18,,-36,,-54,1l,330,,314r2,-2c18,311,27,310,30,309v4,-1,7,-4,8,-8c40,289,41,265,41,228r,-124c41,67,40,43,38,31,37,27,34,24,30,23,27,22,18,21,2,20l,18,,2,2,c19,1,39,1,64,1v19,,36,,50,-1c119,12,126,29,136,50r15,32l225,238r36,-72l317,46c324,32,330,16,337,v17,1,29,1,35,1c403,1,426,1,442,r3,2l445,18r-3,2c427,21,417,22,415,23v-5,1,-7,4,-8,8c405,43,404,67,404,104r,124c404,265,405,289,407,301v1,4,3,7,8,8c417,310,427,311,442,312r3,2l445,330e" fillcolor="black" stroked="f">
                <v:path o:connecttype="custom" o:connectlocs="282575,209550;280670,210820;234950,210185;189230,210820;187960,209550;187960,199390;189230,198120;207010,196215;212090,191135;213995,144780;213995,44450;180340,112395;161290,153670;133985,213360;123825,213360;102870,167005;82550,122555;43180,41275;43180,144780;45085,191135;50165,196215;67945,198120;69215,199390;69215,209550;67945,210820;35560,210185;1270,210820;0,209550;0,199390;1270,198120;19050,196215;24130,191135;26035,144780;26035,66040;24130,19685;19050,14605;1270,12700;0,11430;0,1270;1270,0;40640,635;72390,0;86360,31750;95885,52070;142875,151130;165735,105410;201295,29210;213995,0;236220,635;280670,0;282575,1270;282575,11430;280670,12700;263525,14605;258445,19685;256540,66040;256540,144780;258445,191135;263525,196215;280670,198120;282575,199390;282575,209550" o:connectangles="0,0,0,0,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08BAD447" wp14:editId="7284829D">
                <wp:simplePos x="0" y="0"/>
                <wp:positionH relativeFrom="page">
                  <wp:posOffset>2682875</wp:posOffset>
                </wp:positionH>
                <wp:positionV relativeFrom="page">
                  <wp:posOffset>629920</wp:posOffset>
                </wp:positionV>
                <wp:extent cx="174625" cy="141605"/>
                <wp:effectExtent l="6350" t="127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41605"/>
                        </a:xfrm>
                        <a:custGeom>
                          <a:avLst/>
                          <a:gdLst>
                            <a:gd name="T0" fmla="*/ 273 w 275"/>
                            <a:gd name="T1" fmla="*/ 223 h 223"/>
                            <a:gd name="T2" fmla="*/ 155 w 275"/>
                            <a:gd name="T3" fmla="*/ 223 h 223"/>
                            <a:gd name="T4" fmla="*/ 153 w 275"/>
                            <a:gd name="T5" fmla="*/ 209 h 223"/>
                            <a:gd name="T6" fmla="*/ 175 w 275"/>
                            <a:gd name="T7" fmla="*/ 203 h 223"/>
                            <a:gd name="T8" fmla="*/ 185 w 275"/>
                            <a:gd name="T9" fmla="*/ 134 h 223"/>
                            <a:gd name="T10" fmla="*/ 136 w 275"/>
                            <a:gd name="T11" fmla="*/ 115 h 223"/>
                            <a:gd name="T12" fmla="*/ 90 w 275"/>
                            <a:gd name="T13" fmla="*/ 134 h 223"/>
                            <a:gd name="T14" fmla="*/ 92 w 275"/>
                            <a:gd name="T15" fmla="*/ 191 h 223"/>
                            <a:gd name="T16" fmla="*/ 120 w 275"/>
                            <a:gd name="T17" fmla="*/ 206 h 223"/>
                            <a:gd name="T18" fmla="*/ 122 w 275"/>
                            <a:gd name="T19" fmla="*/ 221 h 223"/>
                            <a:gd name="T20" fmla="*/ 61 w 275"/>
                            <a:gd name="T21" fmla="*/ 221 h 223"/>
                            <a:gd name="T22" fmla="*/ 0 w 275"/>
                            <a:gd name="T23" fmla="*/ 221 h 223"/>
                            <a:gd name="T24" fmla="*/ 2 w 275"/>
                            <a:gd name="T25" fmla="*/ 206 h 223"/>
                            <a:gd name="T26" fmla="*/ 31 w 275"/>
                            <a:gd name="T27" fmla="*/ 176 h 223"/>
                            <a:gd name="T28" fmla="*/ 32 w 275"/>
                            <a:gd name="T29" fmla="*/ 93 h 223"/>
                            <a:gd name="T30" fmla="*/ 21 w 275"/>
                            <a:gd name="T31" fmla="*/ 19 h 223"/>
                            <a:gd name="T32" fmla="*/ 0 w 275"/>
                            <a:gd name="T33" fmla="*/ 14 h 223"/>
                            <a:gd name="T34" fmla="*/ 2 w 275"/>
                            <a:gd name="T35" fmla="*/ 0 h 223"/>
                            <a:gd name="T36" fmla="*/ 120 w 275"/>
                            <a:gd name="T37" fmla="*/ 0 h 223"/>
                            <a:gd name="T38" fmla="*/ 122 w 275"/>
                            <a:gd name="T39" fmla="*/ 14 h 223"/>
                            <a:gd name="T40" fmla="*/ 100 w 275"/>
                            <a:gd name="T41" fmla="*/ 19 h 223"/>
                            <a:gd name="T42" fmla="*/ 91 w 275"/>
                            <a:gd name="T43" fmla="*/ 52 h 223"/>
                            <a:gd name="T44" fmla="*/ 90 w 275"/>
                            <a:gd name="T45" fmla="*/ 94 h 223"/>
                            <a:gd name="T46" fmla="*/ 185 w 275"/>
                            <a:gd name="T47" fmla="*/ 94 h 223"/>
                            <a:gd name="T48" fmla="*/ 181 w 275"/>
                            <a:gd name="T49" fmla="*/ 25 h 223"/>
                            <a:gd name="T50" fmla="*/ 155 w 275"/>
                            <a:gd name="T51" fmla="*/ 16 h 223"/>
                            <a:gd name="T52" fmla="*/ 153 w 275"/>
                            <a:gd name="T53" fmla="*/ 2 h 223"/>
                            <a:gd name="T54" fmla="*/ 214 w 275"/>
                            <a:gd name="T55" fmla="*/ 1 h 223"/>
                            <a:gd name="T56" fmla="*/ 275 w 275"/>
                            <a:gd name="T57" fmla="*/ 2 h 223"/>
                            <a:gd name="T58" fmla="*/ 273 w 275"/>
                            <a:gd name="T59" fmla="*/ 16 h 223"/>
                            <a:gd name="T60" fmla="*/ 244 w 275"/>
                            <a:gd name="T61" fmla="*/ 34 h 223"/>
                            <a:gd name="T62" fmla="*/ 243 w 275"/>
                            <a:gd name="T63" fmla="*/ 93 h 223"/>
                            <a:gd name="T64" fmla="*/ 247 w 275"/>
                            <a:gd name="T65" fmla="*/ 197 h 223"/>
                            <a:gd name="T66" fmla="*/ 273 w 275"/>
                            <a:gd name="T67" fmla="*/ 206 h 223"/>
                            <a:gd name="T68" fmla="*/ 275 w 275"/>
                            <a:gd name="T69" fmla="*/ 221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75" h="223">
                              <a:moveTo>
                                <a:pt x="275" y="221"/>
                              </a:moveTo>
                              <a:lnTo>
                                <a:pt x="273" y="223"/>
                              </a:lnTo>
                              <a:cubicBezTo>
                                <a:pt x="254" y="222"/>
                                <a:pt x="235" y="221"/>
                                <a:pt x="214" y="221"/>
                              </a:cubicBezTo>
                              <a:cubicBezTo>
                                <a:pt x="192" y="221"/>
                                <a:pt x="172" y="222"/>
                                <a:pt x="155" y="223"/>
                              </a:cubicBezTo>
                              <a:lnTo>
                                <a:pt x="153" y="221"/>
                              </a:lnTo>
                              <a:lnTo>
                                <a:pt x="153" y="209"/>
                              </a:lnTo>
                              <a:lnTo>
                                <a:pt x="155" y="206"/>
                              </a:lnTo>
                              <a:cubicBezTo>
                                <a:pt x="160" y="206"/>
                                <a:pt x="167" y="205"/>
                                <a:pt x="175" y="203"/>
                              </a:cubicBezTo>
                              <a:cubicBezTo>
                                <a:pt x="181" y="201"/>
                                <a:pt x="184" y="192"/>
                                <a:pt x="184" y="176"/>
                              </a:cubicBezTo>
                              <a:cubicBezTo>
                                <a:pt x="184" y="164"/>
                                <a:pt x="185" y="151"/>
                                <a:pt x="185" y="134"/>
                              </a:cubicBezTo>
                              <a:lnTo>
                                <a:pt x="185" y="115"/>
                              </a:lnTo>
                              <a:cubicBezTo>
                                <a:pt x="166" y="115"/>
                                <a:pt x="150" y="115"/>
                                <a:pt x="136" y="115"/>
                              </a:cubicBezTo>
                              <a:cubicBezTo>
                                <a:pt x="122" y="115"/>
                                <a:pt x="107" y="115"/>
                                <a:pt x="90" y="115"/>
                              </a:cubicBezTo>
                              <a:lnTo>
                                <a:pt x="90" y="134"/>
                              </a:lnTo>
                              <a:cubicBezTo>
                                <a:pt x="90" y="151"/>
                                <a:pt x="91" y="164"/>
                                <a:pt x="91" y="176"/>
                              </a:cubicBezTo>
                              <a:cubicBezTo>
                                <a:pt x="91" y="183"/>
                                <a:pt x="91" y="188"/>
                                <a:pt x="92" y="191"/>
                              </a:cubicBezTo>
                              <a:cubicBezTo>
                                <a:pt x="93" y="198"/>
                                <a:pt x="96" y="202"/>
                                <a:pt x="100" y="203"/>
                              </a:cubicBezTo>
                              <a:cubicBezTo>
                                <a:pt x="103" y="205"/>
                                <a:pt x="109" y="206"/>
                                <a:pt x="120" y="206"/>
                              </a:cubicBezTo>
                              <a:lnTo>
                                <a:pt x="122" y="209"/>
                              </a:lnTo>
                              <a:lnTo>
                                <a:pt x="122" y="221"/>
                              </a:lnTo>
                              <a:lnTo>
                                <a:pt x="120" y="223"/>
                              </a:lnTo>
                              <a:cubicBezTo>
                                <a:pt x="101" y="222"/>
                                <a:pt x="82" y="221"/>
                                <a:pt x="61" y="221"/>
                              </a:cubicBezTo>
                              <a:cubicBezTo>
                                <a:pt x="39" y="221"/>
                                <a:pt x="20" y="222"/>
                                <a:pt x="3" y="223"/>
                              </a:cubicBezTo>
                              <a:lnTo>
                                <a:pt x="0" y="221"/>
                              </a:lnTo>
                              <a:lnTo>
                                <a:pt x="0" y="209"/>
                              </a:lnTo>
                              <a:lnTo>
                                <a:pt x="2" y="206"/>
                              </a:lnTo>
                              <a:cubicBezTo>
                                <a:pt x="7" y="206"/>
                                <a:pt x="14" y="205"/>
                                <a:pt x="22" y="203"/>
                              </a:cubicBezTo>
                              <a:cubicBezTo>
                                <a:pt x="28" y="201"/>
                                <a:pt x="31" y="192"/>
                                <a:pt x="31" y="176"/>
                              </a:cubicBezTo>
                              <a:cubicBezTo>
                                <a:pt x="32" y="164"/>
                                <a:pt x="32" y="149"/>
                                <a:pt x="32" y="129"/>
                              </a:cubicBez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4" y="21"/>
                                <a:pt x="21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0" y="1"/>
                                <a:pt x="40" y="1"/>
                                <a:pt x="61" y="1"/>
                              </a:cubicBezTo>
                              <a:cubicBezTo>
                                <a:pt x="83" y="1"/>
                                <a:pt x="103" y="1"/>
                                <a:pt x="120" y="0"/>
                              </a:cubicBezTo>
                              <a:lnTo>
                                <a:pt x="122" y="2"/>
                              </a:lnTo>
                              <a:lnTo>
                                <a:pt x="122" y="14"/>
                              </a:lnTo>
                              <a:lnTo>
                                <a:pt x="120" y="16"/>
                              </a:lnTo>
                              <a:cubicBezTo>
                                <a:pt x="110" y="17"/>
                                <a:pt x="104" y="18"/>
                                <a:pt x="100" y="19"/>
                              </a:cubicBezTo>
                              <a:cubicBezTo>
                                <a:pt x="96" y="21"/>
                                <a:pt x="93" y="26"/>
                                <a:pt x="92" y="34"/>
                              </a:cubicBezTo>
                              <a:cubicBezTo>
                                <a:pt x="91" y="36"/>
                                <a:pt x="91" y="42"/>
                                <a:pt x="91" y="52"/>
                              </a:cubicBezTo>
                              <a:lnTo>
                                <a:pt x="90" y="77"/>
                              </a:lnTo>
                              <a:lnTo>
                                <a:pt x="90" y="94"/>
                              </a:lnTo>
                              <a:cubicBezTo>
                                <a:pt x="106" y="95"/>
                                <a:pt x="122" y="95"/>
                                <a:pt x="136" y="95"/>
                              </a:cubicBezTo>
                              <a:cubicBezTo>
                                <a:pt x="151" y="95"/>
                                <a:pt x="167" y="95"/>
                                <a:pt x="185" y="94"/>
                              </a:cubicBezTo>
                              <a:lnTo>
                                <a:pt x="185" y="77"/>
                              </a:lnTo>
                              <a:cubicBezTo>
                                <a:pt x="185" y="47"/>
                                <a:pt x="183" y="29"/>
                                <a:pt x="181" y="25"/>
                              </a:cubicBezTo>
                              <a:cubicBezTo>
                                <a:pt x="180" y="22"/>
                                <a:pt x="177" y="21"/>
                                <a:pt x="174" y="19"/>
                              </a:cubicBezTo>
                              <a:cubicBezTo>
                                <a:pt x="171" y="18"/>
                                <a:pt x="165" y="17"/>
                                <a:pt x="155" y="16"/>
                              </a:cubicBezTo>
                              <a:lnTo>
                                <a:pt x="153" y="14"/>
                              </a:lnTo>
                              <a:lnTo>
                                <a:pt x="153" y="2"/>
                              </a:lnTo>
                              <a:lnTo>
                                <a:pt x="155" y="0"/>
                              </a:lnTo>
                              <a:cubicBezTo>
                                <a:pt x="173" y="1"/>
                                <a:pt x="193" y="1"/>
                                <a:pt x="214" y="1"/>
                              </a:cubicBezTo>
                              <a:cubicBezTo>
                                <a:pt x="236" y="1"/>
                                <a:pt x="256" y="1"/>
                                <a:pt x="273" y="0"/>
                              </a:cubicBezTo>
                              <a:lnTo>
                                <a:pt x="275" y="2"/>
                              </a:lnTo>
                              <a:lnTo>
                                <a:pt x="275" y="14"/>
                              </a:lnTo>
                              <a:lnTo>
                                <a:pt x="273" y="16"/>
                              </a:lnTo>
                              <a:cubicBezTo>
                                <a:pt x="263" y="17"/>
                                <a:pt x="256" y="18"/>
                                <a:pt x="253" y="19"/>
                              </a:cubicBezTo>
                              <a:cubicBezTo>
                                <a:pt x="249" y="21"/>
                                <a:pt x="246" y="26"/>
                                <a:pt x="244" y="34"/>
                              </a:cubicBezTo>
                              <a:cubicBezTo>
                                <a:pt x="244" y="36"/>
                                <a:pt x="244" y="42"/>
                                <a:pt x="244" y="52"/>
                              </a:cubicBezTo>
                              <a:cubicBezTo>
                                <a:pt x="243" y="68"/>
                                <a:pt x="243" y="81"/>
                                <a:pt x="243" y="93"/>
                              </a:cubicBezTo>
                              <a:lnTo>
                                <a:pt x="243" y="129"/>
                              </a:lnTo>
                              <a:cubicBezTo>
                                <a:pt x="243" y="170"/>
                                <a:pt x="244" y="193"/>
                                <a:pt x="247" y="197"/>
                              </a:cubicBezTo>
                              <a:cubicBezTo>
                                <a:pt x="249" y="201"/>
                                <a:pt x="251" y="203"/>
                                <a:pt x="255" y="204"/>
                              </a:cubicBezTo>
                              <a:cubicBezTo>
                                <a:pt x="258" y="205"/>
                                <a:pt x="264" y="206"/>
                                <a:pt x="273" y="206"/>
                              </a:cubicBezTo>
                              <a:lnTo>
                                <a:pt x="275" y="209"/>
                              </a:lnTo>
                              <a:lnTo>
                                <a:pt x="275" y="22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B13F9" id="Freeform: Shape 29" o:spid="_x0000_s1026" style="position:absolute;margin-left:211.25pt;margin-top:49.6pt;width:13.75pt;height:11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5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" path="m275,221r-2,2c254,222,235,221,214,221v-22,,-42,1,-59,2l153,221r,-12l155,206v5,,12,-1,20,-3c181,201,184,192,184,176v,-12,1,-25,1,-42l185,115v-19,,-35,,-49,c122,115,107,115,90,115r,19c90,151,91,164,91,176v,7,,12,1,15c93,198,96,202,100,203v3,2,9,3,20,3l122,209r,12l120,223v-19,-1,-38,-2,-59,-2c39,221,20,222,3,223l,221,,209r2,-3c7,206,14,205,22,203v6,-2,9,-11,9,-27c32,164,32,149,32,129r,-36c32,52,31,29,28,25,27,22,24,21,21,19,19,18,12,17,2,16l,14,,2,2,c20,1,40,1,61,1v22,,42,,59,-1l122,2r,12l120,16v-10,1,-16,2,-20,3c96,21,93,26,92,34v-1,2,-1,8,-1,18l90,77r,17c106,95,122,95,136,95v15,,31,,49,-1l185,77v,-30,-2,-48,-4,-52c180,22,177,21,174,19v-3,-1,-9,-2,-19,-3l153,14r,-12l155,v18,1,38,1,59,1c236,1,256,1,273,r2,2l275,14r-2,2c263,17,256,18,253,19v-4,2,-7,7,-9,15c244,36,244,42,244,52v-1,16,-1,29,-1,41l243,129v,41,1,64,4,68c249,201,251,203,255,204v3,1,9,2,18,2l275,209r,12e" fillcolor="black" stroked="f">
                <v:path o:connecttype="custom" o:connectlocs="173355,141605;98425,141605;97155,132715;111125,128905;117475,85090;86360,73025;57150,85090;58420,121285;76200,130810;77470,140335;38735,140335;0,140335;1270,130810;19685,111760;20320,59055;13335,12065;0,8890;1270,0;76200,0;77470,8890;63500,12065;57785,33020;57150,59690;117475,59690;114935,15875;98425,10160;97155,1270;135890,635;174625,1270;173355,10160;154940,21590;154305,59055;156845,125095;173355,130810;174625,140335" o:connectangles="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color w:val="000000"/>
          <w:position w:val="3"/>
          <w:sz w:val="24"/>
          <w:szCs w:val="24"/>
        </w:rPr>
        <w:t>665 Elliott Drive Northwest, Rome, GA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position w:val="3"/>
          <w:sz w:val="24"/>
          <w:szCs w:val="24"/>
        </w:rPr>
        <w:t>30165</w:t>
      </w:r>
      <w:r w:rsidRPr="00431BF4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24"/>
          <w:sz w:val="24"/>
          <w:szCs w:val="24"/>
        </w:rPr>
        <w:t>•</w:t>
      </w:r>
      <w:r w:rsidRPr="00431BF4">
        <w:rPr>
          <w:rFonts w:ascii="Palatino Linotype" w:hAnsi="Palatino Linotype" w:cs="Palatino Linotype"/>
          <w:color w:val="000000"/>
          <w:spacing w:val="-28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7"/>
          <w:position w:val="3"/>
          <w:sz w:val="24"/>
          <w:szCs w:val="24"/>
        </w:rPr>
        <w:t xml:space="preserve">Cell: </w:t>
      </w:r>
      <w:r w:rsidRPr="00431BF4">
        <w:rPr>
          <w:rFonts w:ascii="Palatino Linotype" w:hAnsi="Palatino Linotype" w:cs="Palatino Linotype"/>
          <w:color w:val="000000"/>
          <w:position w:val="3"/>
          <w:sz w:val="24"/>
          <w:szCs w:val="24"/>
        </w:rPr>
        <w:t>7066488682</w:t>
      </w:r>
      <w:r w:rsidRPr="00431BF4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24"/>
          <w:sz w:val="24"/>
          <w:szCs w:val="24"/>
        </w:rPr>
        <w:t>•</w:t>
      </w:r>
      <w:r w:rsidRPr="00431BF4">
        <w:rPr>
          <w:rFonts w:ascii="Palatino Linotype" w:hAnsi="Palatino Linotype" w:cs="Palatino Linotype"/>
          <w:color w:val="000000"/>
          <w:spacing w:val="-28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2"/>
          <w:position w:val="3"/>
          <w:sz w:val="24"/>
          <w:szCs w:val="24"/>
        </w:rPr>
        <w:t>mmomin12@student.gsu.edu</w:t>
      </w:r>
    </w:p>
    <w:p w14:paraId="207A2945" w14:textId="77777777" w:rsidR="00C17F14" w:rsidRPr="00431BF4" w:rsidRDefault="00C17F14" w:rsidP="00C17F14">
      <w:pPr>
        <w:autoSpaceDE w:val="0"/>
        <w:autoSpaceDN w:val="0"/>
        <w:adjustRightInd w:val="0"/>
        <w:spacing w:after="0" w:line="494" w:lineRule="exact"/>
        <w:ind w:left="1165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563BC0BA" w14:textId="77777777" w:rsidR="00C17F1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26E4BFD" wp14:editId="30AC4FEC">
                <wp:simplePos x="0" y="0"/>
                <wp:positionH relativeFrom="page">
                  <wp:posOffset>2491740</wp:posOffset>
                </wp:positionH>
                <wp:positionV relativeFrom="page">
                  <wp:posOffset>624205</wp:posOffset>
                </wp:positionV>
                <wp:extent cx="165735" cy="153035"/>
                <wp:effectExtent l="5715" t="5080" r="0" b="381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035"/>
                        </a:xfrm>
                        <a:custGeom>
                          <a:avLst/>
                          <a:gdLst>
                            <a:gd name="T0" fmla="*/ 261 w 261"/>
                            <a:gd name="T1" fmla="*/ 113 h 241"/>
                            <a:gd name="T2" fmla="*/ 252 w 261"/>
                            <a:gd name="T3" fmla="*/ 165 h 241"/>
                            <a:gd name="T4" fmla="*/ 179 w 261"/>
                            <a:gd name="T5" fmla="*/ 233 h 241"/>
                            <a:gd name="T6" fmla="*/ 126 w 261"/>
                            <a:gd name="T7" fmla="*/ 241 h 241"/>
                            <a:gd name="T8" fmla="*/ 33 w 261"/>
                            <a:gd name="T9" fmla="*/ 209 h 241"/>
                            <a:gd name="T10" fmla="*/ 0 w 261"/>
                            <a:gd name="T11" fmla="*/ 122 h 241"/>
                            <a:gd name="T12" fmla="*/ 17 w 261"/>
                            <a:gd name="T13" fmla="*/ 55 h 241"/>
                            <a:gd name="T14" fmla="*/ 134 w 261"/>
                            <a:gd name="T15" fmla="*/ 0 h 241"/>
                            <a:gd name="T16" fmla="*/ 227 w 261"/>
                            <a:gd name="T17" fmla="*/ 30 h 241"/>
                            <a:gd name="T18" fmla="*/ 261 w 261"/>
                            <a:gd name="T19" fmla="*/ 113 h 241"/>
                            <a:gd name="T20" fmla="*/ 196 w 261"/>
                            <a:gd name="T21" fmla="*/ 122 h 241"/>
                            <a:gd name="T22" fmla="*/ 192 w 261"/>
                            <a:gd name="T23" fmla="*/ 81 h 241"/>
                            <a:gd name="T24" fmla="*/ 157 w 261"/>
                            <a:gd name="T25" fmla="*/ 28 h 241"/>
                            <a:gd name="T26" fmla="*/ 129 w 261"/>
                            <a:gd name="T27" fmla="*/ 22 h 241"/>
                            <a:gd name="T28" fmla="*/ 79 w 261"/>
                            <a:gd name="T29" fmla="*/ 50 h 241"/>
                            <a:gd name="T30" fmla="*/ 65 w 261"/>
                            <a:gd name="T31" fmla="*/ 112 h 241"/>
                            <a:gd name="T32" fmla="*/ 104 w 261"/>
                            <a:gd name="T33" fmla="*/ 212 h 241"/>
                            <a:gd name="T34" fmla="*/ 133 w 261"/>
                            <a:gd name="T35" fmla="*/ 218 h 241"/>
                            <a:gd name="T36" fmla="*/ 188 w 261"/>
                            <a:gd name="T37" fmla="*/ 176 h 241"/>
                            <a:gd name="T38" fmla="*/ 196 w 261"/>
                            <a:gd name="T39" fmla="*/ 122 h 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1" h="241">
                              <a:moveTo>
                                <a:pt x="261" y="113"/>
                              </a:moveTo>
                              <a:cubicBezTo>
                                <a:pt x="261" y="131"/>
                                <a:pt x="258" y="148"/>
                                <a:pt x="252" y="165"/>
                              </a:cubicBezTo>
                              <a:cubicBezTo>
                                <a:pt x="240" y="199"/>
                                <a:pt x="216" y="222"/>
                                <a:pt x="179" y="233"/>
                              </a:cubicBezTo>
                              <a:cubicBezTo>
                                <a:pt x="162" y="238"/>
                                <a:pt x="144" y="241"/>
                                <a:pt x="126" y="241"/>
                              </a:cubicBezTo>
                              <a:cubicBezTo>
                                <a:pt x="87" y="241"/>
                                <a:pt x="56" y="230"/>
                                <a:pt x="33" y="209"/>
                              </a:cubicBezTo>
                              <a:cubicBezTo>
                                <a:pt x="11" y="188"/>
                                <a:pt x="0" y="159"/>
                                <a:pt x="0" y="122"/>
                              </a:cubicBezTo>
                              <a:cubicBezTo>
                                <a:pt x="0" y="95"/>
                                <a:pt x="6" y="73"/>
                                <a:pt x="17" y="55"/>
                              </a:cubicBezTo>
                              <a:cubicBezTo>
                                <a:pt x="40" y="18"/>
                                <a:pt x="79" y="0"/>
                                <a:pt x="134" y="0"/>
                              </a:cubicBezTo>
                              <a:cubicBezTo>
                                <a:pt x="173" y="0"/>
                                <a:pt x="205" y="10"/>
                                <a:pt x="227" y="30"/>
                              </a:cubicBezTo>
                              <a:cubicBezTo>
                                <a:pt x="250" y="50"/>
                                <a:pt x="261" y="78"/>
                                <a:pt x="261" y="113"/>
                              </a:cubicBezTo>
                              <a:moveTo>
                                <a:pt x="196" y="122"/>
                              </a:moveTo>
                              <a:cubicBezTo>
                                <a:pt x="196" y="108"/>
                                <a:pt x="195" y="95"/>
                                <a:pt x="192" y="81"/>
                              </a:cubicBezTo>
                              <a:cubicBezTo>
                                <a:pt x="186" y="55"/>
                                <a:pt x="174" y="37"/>
                                <a:pt x="157" y="28"/>
                              </a:cubicBezTo>
                              <a:cubicBezTo>
                                <a:pt x="149" y="24"/>
                                <a:pt x="140" y="22"/>
                                <a:pt x="129" y="22"/>
                              </a:cubicBezTo>
                              <a:cubicBezTo>
                                <a:pt x="107" y="22"/>
                                <a:pt x="90" y="32"/>
                                <a:pt x="79" y="50"/>
                              </a:cubicBezTo>
                              <a:cubicBezTo>
                                <a:pt x="69" y="66"/>
                                <a:pt x="65" y="87"/>
                                <a:pt x="65" y="112"/>
                              </a:cubicBezTo>
                              <a:cubicBezTo>
                                <a:pt x="65" y="164"/>
                                <a:pt x="78" y="197"/>
                                <a:pt x="104" y="212"/>
                              </a:cubicBezTo>
                              <a:cubicBezTo>
                                <a:pt x="112" y="216"/>
                                <a:pt x="122" y="218"/>
                                <a:pt x="133" y="218"/>
                              </a:cubicBezTo>
                              <a:cubicBezTo>
                                <a:pt x="160" y="218"/>
                                <a:pt x="179" y="204"/>
                                <a:pt x="188" y="176"/>
                              </a:cubicBezTo>
                              <a:cubicBezTo>
                                <a:pt x="194" y="161"/>
                                <a:pt x="196" y="143"/>
                                <a:pt x="196" y="122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E31E" id="Freeform: Shape 28" o:spid="_x0000_s1026" style="position:absolute;margin-left:196.2pt;margin-top:49.15pt;width:13.05pt;height:1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" path="m261,113v,18,-3,35,-9,52c240,199,216,222,179,233v-17,5,-35,8,-53,8c87,241,56,230,33,209,11,188,,159,,122,,95,6,73,17,55,40,18,79,,134,v39,,71,10,93,30c250,50,261,78,261,113t-65,9c196,108,195,95,192,81,186,55,174,37,157,28v-8,-4,-17,-6,-28,-6c107,22,90,32,79,50,69,66,65,87,65,112v,52,13,85,39,100c112,216,122,218,133,218v27,,46,-14,55,-42c194,161,196,143,196,122e" fillcolor="black" stroked="f">
                <v:path o:connecttype="custom" o:connectlocs="165735,71755;160020,104775;113665,147955;80010,153035;20955,132715;0,77470;10795,34925;85090,0;144145,19050;165735,71755;124460,77470;121920,51435;99695,17780;81915,13970;50165,31750;41275,71120;66040,134620;84455,138430;119380,111760;124460,77470" o:connectangles="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5C65D21F" wp14:editId="18CF6115">
                <wp:simplePos x="0" y="0"/>
                <wp:positionH relativeFrom="page">
                  <wp:posOffset>2871470</wp:posOffset>
                </wp:positionH>
                <wp:positionV relativeFrom="page">
                  <wp:posOffset>629285</wp:posOffset>
                </wp:positionV>
                <wp:extent cx="166370" cy="142240"/>
                <wp:effectExtent l="4445" t="635" r="635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42240"/>
                        </a:xfrm>
                        <a:custGeom>
                          <a:avLst/>
                          <a:gdLst>
                            <a:gd name="T0" fmla="*/ 262 w 262"/>
                            <a:gd name="T1" fmla="*/ 221 h 224"/>
                            <a:gd name="T2" fmla="*/ 260 w 262"/>
                            <a:gd name="T3" fmla="*/ 224 h 224"/>
                            <a:gd name="T4" fmla="*/ 206 w 262"/>
                            <a:gd name="T5" fmla="*/ 222 h 224"/>
                            <a:gd name="T6" fmla="*/ 145 w 262"/>
                            <a:gd name="T7" fmla="*/ 224 h 224"/>
                            <a:gd name="T8" fmla="*/ 143 w 262"/>
                            <a:gd name="T9" fmla="*/ 221 h 224"/>
                            <a:gd name="T10" fmla="*/ 143 w 262"/>
                            <a:gd name="T11" fmla="*/ 210 h 224"/>
                            <a:gd name="T12" fmla="*/ 145 w 262"/>
                            <a:gd name="T13" fmla="*/ 207 h 224"/>
                            <a:gd name="T14" fmla="*/ 160 w 262"/>
                            <a:gd name="T15" fmla="*/ 203 h 224"/>
                            <a:gd name="T16" fmla="*/ 167 w 262"/>
                            <a:gd name="T17" fmla="*/ 198 h 224"/>
                            <a:gd name="T18" fmla="*/ 166 w 262"/>
                            <a:gd name="T19" fmla="*/ 188 h 224"/>
                            <a:gd name="T20" fmla="*/ 154 w 262"/>
                            <a:gd name="T21" fmla="*/ 158 h 224"/>
                            <a:gd name="T22" fmla="*/ 109 w 262"/>
                            <a:gd name="T23" fmla="*/ 158 h 224"/>
                            <a:gd name="T24" fmla="*/ 70 w 262"/>
                            <a:gd name="T25" fmla="*/ 158 h 224"/>
                            <a:gd name="T26" fmla="*/ 60 w 262"/>
                            <a:gd name="T27" fmla="*/ 187 h 224"/>
                            <a:gd name="T28" fmla="*/ 58 w 262"/>
                            <a:gd name="T29" fmla="*/ 196 h 224"/>
                            <a:gd name="T30" fmla="*/ 64 w 262"/>
                            <a:gd name="T31" fmla="*/ 204 h 224"/>
                            <a:gd name="T32" fmla="*/ 79 w 262"/>
                            <a:gd name="T33" fmla="*/ 207 h 224"/>
                            <a:gd name="T34" fmla="*/ 81 w 262"/>
                            <a:gd name="T35" fmla="*/ 210 h 224"/>
                            <a:gd name="T36" fmla="*/ 81 w 262"/>
                            <a:gd name="T37" fmla="*/ 221 h 224"/>
                            <a:gd name="T38" fmla="*/ 79 w 262"/>
                            <a:gd name="T39" fmla="*/ 224 h 224"/>
                            <a:gd name="T40" fmla="*/ 40 w 262"/>
                            <a:gd name="T41" fmla="*/ 222 h 224"/>
                            <a:gd name="T42" fmla="*/ 2 w 262"/>
                            <a:gd name="T43" fmla="*/ 224 h 224"/>
                            <a:gd name="T44" fmla="*/ 0 w 262"/>
                            <a:gd name="T45" fmla="*/ 221 h 224"/>
                            <a:gd name="T46" fmla="*/ 0 w 262"/>
                            <a:gd name="T47" fmla="*/ 210 h 224"/>
                            <a:gd name="T48" fmla="*/ 2 w 262"/>
                            <a:gd name="T49" fmla="*/ 207 h 224"/>
                            <a:gd name="T50" fmla="*/ 17 w 262"/>
                            <a:gd name="T51" fmla="*/ 203 h 224"/>
                            <a:gd name="T52" fmla="*/ 25 w 262"/>
                            <a:gd name="T53" fmla="*/ 195 h 224"/>
                            <a:gd name="T54" fmla="*/ 37 w 262"/>
                            <a:gd name="T55" fmla="*/ 175 h 224"/>
                            <a:gd name="T56" fmla="*/ 114 w 262"/>
                            <a:gd name="T57" fmla="*/ 0 h 224"/>
                            <a:gd name="T58" fmla="*/ 150 w 262"/>
                            <a:gd name="T59" fmla="*/ 0 h 224"/>
                            <a:gd name="T60" fmla="*/ 227 w 262"/>
                            <a:gd name="T61" fmla="*/ 180 h 224"/>
                            <a:gd name="T62" fmla="*/ 240 w 262"/>
                            <a:gd name="T63" fmla="*/ 200 h 224"/>
                            <a:gd name="T64" fmla="*/ 260 w 262"/>
                            <a:gd name="T65" fmla="*/ 207 h 224"/>
                            <a:gd name="T66" fmla="*/ 262 w 262"/>
                            <a:gd name="T67" fmla="*/ 210 h 224"/>
                            <a:gd name="T68" fmla="*/ 262 w 262"/>
                            <a:gd name="T69" fmla="*/ 221 h 224"/>
                            <a:gd name="T70" fmla="*/ 145 w 262"/>
                            <a:gd name="T71" fmla="*/ 137 h 224"/>
                            <a:gd name="T72" fmla="*/ 111 w 262"/>
                            <a:gd name="T73" fmla="*/ 57 h 224"/>
                            <a:gd name="T74" fmla="*/ 78 w 262"/>
                            <a:gd name="T75" fmla="*/ 137 h 224"/>
                            <a:gd name="T76" fmla="*/ 115 w 262"/>
                            <a:gd name="T77" fmla="*/ 137 h 224"/>
                            <a:gd name="T78" fmla="*/ 145 w 262"/>
                            <a:gd name="T79" fmla="*/ 137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2" h="224">
                              <a:moveTo>
                                <a:pt x="262" y="221"/>
                              </a:moveTo>
                              <a:lnTo>
                                <a:pt x="260" y="224"/>
                              </a:lnTo>
                              <a:cubicBezTo>
                                <a:pt x="239" y="223"/>
                                <a:pt x="221" y="222"/>
                                <a:pt x="206" y="222"/>
                              </a:cubicBezTo>
                              <a:cubicBezTo>
                                <a:pt x="196" y="222"/>
                                <a:pt x="176" y="223"/>
                                <a:pt x="145" y="224"/>
                              </a:cubicBezTo>
                              <a:lnTo>
                                <a:pt x="143" y="221"/>
                              </a:lnTo>
                              <a:lnTo>
                                <a:pt x="143" y="210"/>
                              </a:lnTo>
                              <a:lnTo>
                                <a:pt x="145" y="207"/>
                              </a:lnTo>
                              <a:lnTo>
                                <a:pt x="160" y="203"/>
                              </a:lnTo>
                              <a:cubicBezTo>
                                <a:pt x="163" y="202"/>
                                <a:pt x="166" y="201"/>
                                <a:pt x="167" y="198"/>
                              </a:cubicBezTo>
                              <a:cubicBezTo>
                                <a:pt x="168" y="195"/>
                                <a:pt x="168" y="192"/>
                                <a:pt x="166" y="188"/>
                              </a:cubicBezTo>
                              <a:lnTo>
                                <a:pt x="154" y="158"/>
                              </a:lnTo>
                              <a:cubicBezTo>
                                <a:pt x="148" y="158"/>
                                <a:pt x="133" y="158"/>
                                <a:pt x="109" y="158"/>
                              </a:cubicBezTo>
                              <a:cubicBezTo>
                                <a:pt x="90" y="158"/>
                                <a:pt x="77" y="158"/>
                                <a:pt x="70" y="158"/>
                              </a:cubicBezTo>
                              <a:lnTo>
                                <a:pt x="60" y="187"/>
                              </a:lnTo>
                              <a:cubicBezTo>
                                <a:pt x="58" y="190"/>
                                <a:pt x="58" y="193"/>
                                <a:pt x="58" y="196"/>
                              </a:cubicBezTo>
                              <a:cubicBezTo>
                                <a:pt x="58" y="200"/>
                                <a:pt x="60" y="203"/>
                                <a:pt x="64" y="204"/>
                              </a:cubicBezTo>
                              <a:cubicBezTo>
                                <a:pt x="68" y="205"/>
                                <a:pt x="73" y="206"/>
                                <a:pt x="79" y="207"/>
                              </a:cubicBezTo>
                              <a:lnTo>
                                <a:pt x="81" y="210"/>
                              </a:lnTo>
                              <a:lnTo>
                                <a:pt x="81" y="221"/>
                              </a:lnTo>
                              <a:lnTo>
                                <a:pt x="79" y="224"/>
                              </a:lnTo>
                              <a:cubicBezTo>
                                <a:pt x="60" y="223"/>
                                <a:pt x="47" y="222"/>
                                <a:pt x="40" y="222"/>
                              </a:cubicBezTo>
                              <a:cubicBezTo>
                                <a:pt x="31" y="222"/>
                                <a:pt x="19" y="223"/>
                                <a:pt x="2" y="224"/>
                              </a:cubicBezTo>
                              <a:lnTo>
                                <a:pt x="0" y="221"/>
                              </a:lnTo>
                              <a:lnTo>
                                <a:pt x="0" y="210"/>
                              </a:lnTo>
                              <a:lnTo>
                                <a:pt x="2" y="207"/>
                              </a:lnTo>
                              <a:cubicBezTo>
                                <a:pt x="9" y="206"/>
                                <a:pt x="14" y="205"/>
                                <a:pt x="17" y="203"/>
                              </a:cubicBezTo>
                              <a:cubicBezTo>
                                <a:pt x="20" y="201"/>
                                <a:pt x="23" y="198"/>
                                <a:pt x="25" y="195"/>
                              </a:cubicBezTo>
                              <a:cubicBezTo>
                                <a:pt x="30" y="190"/>
                                <a:pt x="34" y="183"/>
                                <a:pt x="37" y="175"/>
                              </a:cubicBezTo>
                              <a:lnTo>
                                <a:pt x="114" y="0"/>
                              </a:lnTo>
                              <a:lnTo>
                                <a:pt x="150" y="0"/>
                              </a:lnTo>
                              <a:lnTo>
                                <a:pt x="227" y="180"/>
                              </a:lnTo>
                              <a:cubicBezTo>
                                <a:pt x="230" y="189"/>
                                <a:pt x="235" y="196"/>
                                <a:pt x="240" y="200"/>
                              </a:cubicBezTo>
                              <a:cubicBezTo>
                                <a:pt x="245" y="204"/>
                                <a:pt x="252" y="206"/>
                                <a:pt x="260" y="207"/>
                              </a:cubicBezTo>
                              <a:lnTo>
                                <a:pt x="262" y="210"/>
                              </a:lnTo>
                              <a:lnTo>
                                <a:pt x="262" y="221"/>
                              </a:lnTo>
                              <a:moveTo>
                                <a:pt x="145" y="137"/>
                              </a:moveTo>
                              <a:lnTo>
                                <a:pt x="111" y="57"/>
                              </a:lnTo>
                              <a:lnTo>
                                <a:pt x="78" y="137"/>
                              </a:lnTo>
                              <a:cubicBezTo>
                                <a:pt x="85" y="137"/>
                                <a:pt x="97" y="137"/>
                                <a:pt x="115" y="137"/>
                              </a:cubicBezTo>
                              <a:cubicBezTo>
                                <a:pt x="128" y="137"/>
                                <a:pt x="138" y="137"/>
                                <a:pt x="145" y="137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C14BE" id="Freeform: Shape 27" o:spid="_x0000_s1026" style="position:absolute;margin-left:226.1pt;margin-top:49.55pt;width:13.1pt;height:1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2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" path="m262,221r-2,3c239,223,221,222,206,222v-10,,-30,1,-61,2l143,221r,-11l145,207r15,-4c163,202,166,201,167,198v1,-3,1,-6,-1,-10l154,158v-6,,-21,,-45,c90,158,77,158,70,158l60,187v-2,3,-2,6,-2,9c58,200,60,203,64,204v4,1,9,2,15,3l81,210r,11l79,224c60,223,47,222,40,222v-9,,-21,1,-38,2l,221,,210r2,-3c9,206,14,205,17,203v3,-2,6,-5,8,-8c30,190,34,183,37,175l114,r36,l227,180v3,9,8,16,13,20c245,204,252,206,260,207r2,3l262,221m145,137l111,57,78,137v7,,19,,37,c128,137,138,137,145,137e" fillcolor="black" stroked="f">
                <v:path o:connecttype="custom" o:connectlocs="166370,140335;165100,142240;130810,140970;92075,142240;90805,140335;90805,133350;92075,131445;101600,128905;106045,125730;105410,119380;97790,100330;69215,100330;44450,100330;38100,118745;36830,124460;40640,129540;50165,131445;51435,133350;51435,140335;50165,142240;25400,140970;1270,142240;0,140335;0,133350;1270,131445;10795,128905;15875,123825;23495,111125;72390,0;95250,0;144145,114300;152400,127000;165100,131445;166370,133350;166370,140335;92075,86995;70485,36195;49530,86995;73025,86995;92075,86995" o:connectangles="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Professional Summary</w:t>
      </w:r>
    </w:p>
    <w:p w14:paraId="27FCF8B5" w14:textId="499E3A9F" w:rsidR="00C17F14" w:rsidRPr="00C17F1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493AC55B" wp14:editId="264C9A3E">
                <wp:simplePos x="0" y="0"/>
                <wp:positionH relativeFrom="page">
                  <wp:posOffset>3051810</wp:posOffset>
                </wp:positionH>
                <wp:positionV relativeFrom="page">
                  <wp:posOffset>629920</wp:posOffset>
                </wp:positionV>
                <wp:extent cx="209550" cy="142875"/>
                <wp:effectExtent l="3810" t="1270" r="5715" b="8255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330 w 330"/>
                            <a:gd name="T1" fmla="*/ 221 h 225"/>
                            <a:gd name="T2" fmla="*/ 328 w 330"/>
                            <a:gd name="T3" fmla="*/ 223 h 225"/>
                            <a:gd name="T4" fmla="*/ 269 w 330"/>
                            <a:gd name="T5" fmla="*/ 221 h 225"/>
                            <a:gd name="T6" fmla="*/ 210 w 330"/>
                            <a:gd name="T7" fmla="*/ 223 h 225"/>
                            <a:gd name="T8" fmla="*/ 208 w 330"/>
                            <a:gd name="T9" fmla="*/ 221 h 225"/>
                            <a:gd name="T10" fmla="*/ 208 w 330"/>
                            <a:gd name="T11" fmla="*/ 209 h 225"/>
                            <a:gd name="T12" fmla="*/ 210 w 330"/>
                            <a:gd name="T13" fmla="*/ 206 h 225"/>
                            <a:gd name="T14" fmla="*/ 230 w 330"/>
                            <a:gd name="T15" fmla="*/ 203 h 225"/>
                            <a:gd name="T16" fmla="*/ 239 w 330"/>
                            <a:gd name="T17" fmla="*/ 176 h 225"/>
                            <a:gd name="T18" fmla="*/ 240 w 330"/>
                            <a:gd name="T19" fmla="*/ 129 h 225"/>
                            <a:gd name="T20" fmla="*/ 240 w 330"/>
                            <a:gd name="T21" fmla="*/ 52 h 225"/>
                            <a:gd name="T22" fmla="*/ 157 w 330"/>
                            <a:gd name="T23" fmla="*/ 225 h 225"/>
                            <a:gd name="T24" fmla="*/ 139 w 330"/>
                            <a:gd name="T25" fmla="*/ 225 h 225"/>
                            <a:gd name="T26" fmla="*/ 54 w 330"/>
                            <a:gd name="T27" fmla="*/ 52 h 225"/>
                            <a:gd name="T28" fmla="*/ 55 w 330"/>
                            <a:gd name="T29" fmla="*/ 129 h 225"/>
                            <a:gd name="T30" fmla="*/ 57 w 330"/>
                            <a:gd name="T31" fmla="*/ 176 h 225"/>
                            <a:gd name="T32" fmla="*/ 58 w 330"/>
                            <a:gd name="T33" fmla="*/ 191 h 225"/>
                            <a:gd name="T34" fmla="*/ 66 w 330"/>
                            <a:gd name="T35" fmla="*/ 203 h 225"/>
                            <a:gd name="T36" fmla="*/ 86 w 330"/>
                            <a:gd name="T37" fmla="*/ 206 h 225"/>
                            <a:gd name="T38" fmla="*/ 88 w 330"/>
                            <a:gd name="T39" fmla="*/ 209 h 225"/>
                            <a:gd name="T40" fmla="*/ 88 w 330"/>
                            <a:gd name="T41" fmla="*/ 221 h 225"/>
                            <a:gd name="T42" fmla="*/ 86 w 330"/>
                            <a:gd name="T43" fmla="*/ 223 h 225"/>
                            <a:gd name="T44" fmla="*/ 45 w 330"/>
                            <a:gd name="T45" fmla="*/ 221 h 225"/>
                            <a:gd name="T46" fmla="*/ 2 w 330"/>
                            <a:gd name="T47" fmla="*/ 223 h 225"/>
                            <a:gd name="T48" fmla="*/ 0 w 330"/>
                            <a:gd name="T49" fmla="*/ 221 h 225"/>
                            <a:gd name="T50" fmla="*/ 0 w 330"/>
                            <a:gd name="T51" fmla="*/ 209 h 225"/>
                            <a:gd name="T52" fmla="*/ 2 w 330"/>
                            <a:gd name="T53" fmla="*/ 206 h 225"/>
                            <a:gd name="T54" fmla="*/ 22 w 330"/>
                            <a:gd name="T55" fmla="*/ 203 h 225"/>
                            <a:gd name="T56" fmla="*/ 31 w 330"/>
                            <a:gd name="T57" fmla="*/ 176 h 225"/>
                            <a:gd name="T58" fmla="*/ 32 w 330"/>
                            <a:gd name="T59" fmla="*/ 129 h 225"/>
                            <a:gd name="T60" fmla="*/ 33 w 330"/>
                            <a:gd name="T61" fmla="*/ 93 h 225"/>
                            <a:gd name="T62" fmla="*/ 33 w 330"/>
                            <a:gd name="T63" fmla="*/ 52 h 225"/>
                            <a:gd name="T64" fmla="*/ 30 w 330"/>
                            <a:gd name="T65" fmla="*/ 28 h 225"/>
                            <a:gd name="T66" fmla="*/ 22 w 330"/>
                            <a:gd name="T67" fmla="*/ 20 h 225"/>
                            <a:gd name="T68" fmla="*/ 2 w 330"/>
                            <a:gd name="T69" fmla="*/ 16 h 225"/>
                            <a:gd name="T70" fmla="*/ 0 w 330"/>
                            <a:gd name="T71" fmla="*/ 14 h 225"/>
                            <a:gd name="T72" fmla="*/ 0 w 330"/>
                            <a:gd name="T73" fmla="*/ 2 h 225"/>
                            <a:gd name="T74" fmla="*/ 2 w 330"/>
                            <a:gd name="T75" fmla="*/ 0 h 225"/>
                            <a:gd name="T76" fmla="*/ 50 w 330"/>
                            <a:gd name="T77" fmla="*/ 1 h 225"/>
                            <a:gd name="T78" fmla="*/ 95 w 330"/>
                            <a:gd name="T79" fmla="*/ 0 h 225"/>
                            <a:gd name="T80" fmla="*/ 169 w 330"/>
                            <a:gd name="T81" fmla="*/ 153 h 225"/>
                            <a:gd name="T82" fmla="*/ 240 w 330"/>
                            <a:gd name="T83" fmla="*/ 0 h 225"/>
                            <a:gd name="T84" fmla="*/ 270 w 330"/>
                            <a:gd name="T85" fmla="*/ 1 h 225"/>
                            <a:gd name="T86" fmla="*/ 328 w 330"/>
                            <a:gd name="T87" fmla="*/ 0 h 225"/>
                            <a:gd name="T88" fmla="*/ 330 w 330"/>
                            <a:gd name="T89" fmla="*/ 2 h 225"/>
                            <a:gd name="T90" fmla="*/ 330 w 330"/>
                            <a:gd name="T91" fmla="*/ 14 h 225"/>
                            <a:gd name="T92" fmla="*/ 328 w 330"/>
                            <a:gd name="T93" fmla="*/ 16 h 225"/>
                            <a:gd name="T94" fmla="*/ 308 w 330"/>
                            <a:gd name="T95" fmla="*/ 19 h 225"/>
                            <a:gd name="T96" fmla="*/ 300 w 330"/>
                            <a:gd name="T97" fmla="*/ 34 h 225"/>
                            <a:gd name="T98" fmla="*/ 299 w 330"/>
                            <a:gd name="T99" fmla="*/ 52 h 225"/>
                            <a:gd name="T100" fmla="*/ 298 w 330"/>
                            <a:gd name="T101" fmla="*/ 93 h 225"/>
                            <a:gd name="T102" fmla="*/ 298 w 330"/>
                            <a:gd name="T103" fmla="*/ 129 h 225"/>
                            <a:gd name="T104" fmla="*/ 302 w 330"/>
                            <a:gd name="T105" fmla="*/ 197 h 225"/>
                            <a:gd name="T106" fmla="*/ 310 w 330"/>
                            <a:gd name="T107" fmla="*/ 204 h 225"/>
                            <a:gd name="T108" fmla="*/ 328 w 330"/>
                            <a:gd name="T109" fmla="*/ 206 h 225"/>
                            <a:gd name="T110" fmla="*/ 330 w 330"/>
                            <a:gd name="T111" fmla="*/ 209 h 225"/>
                            <a:gd name="T112" fmla="*/ 330 w 330"/>
                            <a:gd name="T113" fmla="*/ 22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30" h="225">
                              <a:moveTo>
                                <a:pt x="330" y="221"/>
                              </a:moveTo>
                              <a:lnTo>
                                <a:pt x="328" y="223"/>
                              </a:lnTo>
                              <a:cubicBezTo>
                                <a:pt x="309" y="222"/>
                                <a:pt x="290" y="221"/>
                                <a:pt x="269" y="221"/>
                              </a:cubicBezTo>
                              <a:cubicBezTo>
                                <a:pt x="247" y="221"/>
                                <a:pt x="228" y="222"/>
                                <a:pt x="210" y="223"/>
                              </a:cubicBezTo>
                              <a:lnTo>
                                <a:pt x="208" y="221"/>
                              </a:lnTo>
                              <a:lnTo>
                                <a:pt x="208" y="209"/>
                              </a:lnTo>
                              <a:lnTo>
                                <a:pt x="210" y="206"/>
                              </a:lnTo>
                              <a:cubicBezTo>
                                <a:pt x="215" y="206"/>
                                <a:pt x="222" y="205"/>
                                <a:pt x="230" y="203"/>
                              </a:cubicBezTo>
                              <a:cubicBezTo>
                                <a:pt x="236" y="201"/>
                                <a:pt x="239" y="192"/>
                                <a:pt x="239" y="176"/>
                              </a:cubicBezTo>
                              <a:cubicBezTo>
                                <a:pt x="240" y="164"/>
                                <a:pt x="240" y="149"/>
                                <a:pt x="240" y="129"/>
                              </a:cubicBezTo>
                              <a:lnTo>
                                <a:pt x="240" y="52"/>
                              </a:lnTo>
                              <a:cubicBezTo>
                                <a:pt x="219" y="97"/>
                                <a:pt x="191" y="155"/>
                                <a:pt x="157" y="225"/>
                              </a:cubicBezTo>
                              <a:lnTo>
                                <a:pt x="139" y="225"/>
                              </a:lnTo>
                              <a:cubicBezTo>
                                <a:pt x="127" y="198"/>
                                <a:pt x="98" y="140"/>
                                <a:pt x="54" y="52"/>
                              </a:cubicBezTo>
                              <a:lnTo>
                                <a:pt x="55" y="129"/>
                              </a:lnTo>
                              <a:cubicBezTo>
                                <a:pt x="56" y="141"/>
                                <a:pt x="56" y="157"/>
                                <a:pt x="57" y="176"/>
                              </a:cubicBezTo>
                              <a:cubicBezTo>
                                <a:pt x="57" y="183"/>
                                <a:pt x="58" y="188"/>
                                <a:pt x="58" y="191"/>
                              </a:cubicBezTo>
                              <a:cubicBezTo>
                                <a:pt x="59" y="198"/>
                                <a:pt x="62" y="202"/>
                                <a:pt x="66" y="203"/>
                              </a:cubicBezTo>
                              <a:cubicBezTo>
                                <a:pt x="69" y="205"/>
                                <a:pt x="75" y="206"/>
                                <a:pt x="86" y="206"/>
                              </a:cubicBezTo>
                              <a:lnTo>
                                <a:pt x="88" y="209"/>
                              </a:lnTo>
                              <a:lnTo>
                                <a:pt x="88" y="221"/>
                              </a:lnTo>
                              <a:lnTo>
                                <a:pt x="86" y="223"/>
                              </a:lnTo>
                              <a:cubicBezTo>
                                <a:pt x="64" y="222"/>
                                <a:pt x="51" y="221"/>
                                <a:pt x="45" y="221"/>
                              </a:cubicBezTo>
                              <a:cubicBezTo>
                                <a:pt x="38" y="221"/>
                                <a:pt x="24" y="222"/>
                                <a:pt x="2" y="223"/>
                              </a:cubicBezTo>
                              <a:lnTo>
                                <a:pt x="0" y="221"/>
                              </a:lnTo>
                              <a:lnTo>
                                <a:pt x="0" y="209"/>
                              </a:lnTo>
                              <a:lnTo>
                                <a:pt x="2" y="206"/>
                              </a:lnTo>
                              <a:cubicBezTo>
                                <a:pt x="8" y="206"/>
                                <a:pt x="14" y="205"/>
                                <a:pt x="22" y="203"/>
                              </a:cubicBezTo>
                              <a:cubicBezTo>
                                <a:pt x="28" y="201"/>
                                <a:pt x="31" y="192"/>
                                <a:pt x="31" y="176"/>
                              </a:cubicBezTo>
                              <a:cubicBezTo>
                                <a:pt x="32" y="160"/>
                                <a:pt x="32" y="145"/>
                                <a:pt x="32" y="129"/>
                              </a:cubicBezTo>
                              <a:lnTo>
                                <a:pt x="33" y="93"/>
                              </a:lnTo>
                              <a:cubicBezTo>
                                <a:pt x="33" y="69"/>
                                <a:pt x="33" y="56"/>
                                <a:pt x="33" y="52"/>
                              </a:cubicBezTo>
                              <a:cubicBezTo>
                                <a:pt x="33" y="40"/>
                                <a:pt x="32" y="32"/>
                                <a:pt x="30" y="28"/>
                              </a:cubicBezTo>
                              <a:cubicBezTo>
                                <a:pt x="28" y="25"/>
                                <a:pt x="26" y="22"/>
                                <a:pt x="22" y="20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2" y="1"/>
                                <a:pt x="38" y="1"/>
                                <a:pt x="50" y="1"/>
                              </a:cubicBezTo>
                              <a:cubicBezTo>
                                <a:pt x="63" y="1"/>
                                <a:pt x="78" y="1"/>
                                <a:pt x="95" y="0"/>
                              </a:cubicBezTo>
                              <a:cubicBezTo>
                                <a:pt x="118" y="49"/>
                                <a:pt x="142" y="100"/>
                                <a:pt x="169" y="153"/>
                              </a:cubicBezTo>
                              <a:cubicBezTo>
                                <a:pt x="193" y="104"/>
                                <a:pt x="217" y="52"/>
                                <a:pt x="240" y="0"/>
                              </a:cubicBezTo>
                              <a:cubicBezTo>
                                <a:pt x="262" y="1"/>
                                <a:pt x="272" y="1"/>
                                <a:pt x="270" y="1"/>
                              </a:cubicBezTo>
                              <a:cubicBezTo>
                                <a:pt x="289" y="1"/>
                                <a:pt x="309" y="1"/>
                                <a:pt x="328" y="0"/>
                              </a:cubicBezTo>
                              <a:lnTo>
                                <a:pt x="330" y="2"/>
                              </a:lnTo>
                              <a:lnTo>
                                <a:pt x="330" y="14"/>
                              </a:lnTo>
                              <a:lnTo>
                                <a:pt x="328" y="16"/>
                              </a:lnTo>
                              <a:cubicBezTo>
                                <a:pt x="318" y="17"/>
                                <a:pt x="312" y="18"/>
                                <a:pt x="308" y="19"/>
                              </a:cubicBezTo>
                              <a:cubicBezTo>
                                <a:pt x="304" y="21"/>
                                <a:pt x="301" y="26"/>
                                <a:pt x="300" y="34"/>
                              </a:cubicBezTo>
                              <a:cubicBezTo>
                                <a:pt x="299" y="36"/>
                                <a:pt x="299" y="42"/>
                                <a:pt x="299" y="52"/>
                              </a:cubicBezTo>
                              <a:cubicBezTo>
                                <a:pt x="299" y="68"/>
                                <a:pt x="298" y="81"/>
                                <a:pt x="298" y="93"/>
                              </a:cubicBezTo>
                              <a:lnTo>
                                <a:pt x="298" y="129"/>
                              </a:lnTo>
                              <a:cubicBezTo>
                                <a:pt x="298" y="170"/>
                                <a:pt x="300" y="193"/>
                                <a:pt x="302" y="197"/>
                              </a:cubicBezTo>
                              <a:cubicBezTo>
                                <a:pt x="304" y="201"/>
                                <a:pt x="307" y="203"/>
                                <a:pt x="310" y="204"/>
                              </a:cubicBezTo>
                              <a:cubicBezTo>
                                <a:pt x="313" y="205"/>
                                <a:pt x="319" y="206"/>
                                <a:pt x="328" y="206"/>
                              </a:cubicBezTo>
                              <a:lnTo>
                                <a:pt x="330" y="209"/>
                              </a:lnTo>
                              <a:lnTo>
                                <a:pt x="330" y="22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1D1F6" id="Freeform: Shape 26" o:spid="_x0000_s1026" style="position:absolute;margin-left:240.3pt;margin-top:49.6pt;width:16.5pt;height:1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" path="m330,221r-2,2c309,222,290,221,269,221v-22,,-41,1,-59,2l208,221r,-12l210,206v5,,12,-1,20,-3c236,201,239,192,239,176v1,-12,1,-27,1,-47l240,52c219,97,191,155,157,225r-18,c127,198,98,140,54,52r1,77c56,141,56,157,57,176v,7,1,12,1,15c59,198,62,202,66,203v3,2,9,3,20,3l88,209r,12l86,223c64,222,51,221,45,221v-7,,-21,1,-43,2l,221,,209r2,-3c8,206,14,205,22,203v6,-2,9,-11,9,-27c32,160,32,145,32,129l33,93v,-24,,-37,,-41c33,40,32,32,30,28,28,25,26,22,22,20,19,18,12,17,2,16l,14,,2,2,c22,1,38,1,50,1,63,1,78,1,95,v23,49,47,100,74,153c193,104,217,52,240,v22,1,32,1,30,1c289,1,309,1,328,r2,2l330,14r-2,2c318,17,312,18,308,19v-4,2,-7,7,-8,15c299,36,299,42,299,52v,16,-1,29,-1,41l298,129v,41,2,64,4,68c304,201,307,203,310,204v3,1,9,2,18,2l330,209r,12e" fillcolor="black" stroked="f">
                <v:path o:connecttype="custom" o:connectlocs="209550,140335;208280,141605;170815,140335;133350,141605;132080,140335;132080,132715;133350,130810;146050,128905;151765,111760;152400,81915;152400,33020;99695,142875;88265,142875;34290,33020;34925,81915;36195,111760;36830,121285;41910,128905;54610,130810;55880,132715;55880,140335;54610,141605;28575,140335;1270,141605;0,140335;0,132715;1270,130810;13970,128905;19685,111760;20320,81915;20955,59055;20955,33020;19050,17780;13970,12700;1270,10160;0,8890;0,1270;1270,0;31750,635;60325,0;107315,97155;152400,0;171450,635;208280,0;209550,1270;209550,8890;208280,10160;195580,12065;190500,21590;189865,33020;189230,59055;189230,81915;191770,125095;196850,129540;208280,130810;209550,132715;209550,140335" o:connectangles="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6EB21995" wp14:editId="1B6F8F58">
                <wp:simplePos x="0" y="0"/>
                <wp:positionH relativeFrom="page">
                  <wp:posOffset>3284855</wp:posOffset>
                </wp:positionH>
                <wp:positionV relativeFrom="page">
                  <wp:posOffset>629920</wp:posOffset>
                </wp:positionV>
                <wp:extent cx="127635" cy="141605"/>
                <wp:effectExtent l="8255" t="1270" r="6985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41605"/>
                        </a:xfrm>
                        <a:custGeom>
                          <a:avLst/>
                          <a:gdLst>
                            <a:gd name="T0" fmla="*/ 201 w 201"/>
                            <a:gd name="T1" fmla="*/ 164 h 223"/>
                            <a:gd name="T2" fmla="*/ 197 w 201"/>
                            <a:gd name="T3" fmla="*/ 221 h 223"/>
                            <a:gd name="T4" fmla="*/ 195 w 201"/>
                            <a:gd name="T5" fmla="*/ 223 h 223"/>
                            <a:gd name="T6" fmla="*/ 107 w 201"/>
                            <a:gd name="T7" fmla="*/ 222 h 223"/>
                            <a:gd name="T8" fmla="*/ 66 w 201"/>
                            <a:gd name="T9" fmla="*/ 221 h 223"/>
                            <a:gd name="T10" fmla="*/ 16 w 201"/>
                            <a:gd name="T11" fmla="*/ 223 h 223"/>
                            <a:gd name="T12" fmla="*/ 14 w 201"/>
                            <a:gd name="T13" fmla="*/ 221 h 223"/>
                            <a:gd name="T14" fmla="*/ 14 w 201"/>
                            <a:gd name="T15" fmla="*/ 216 h 223"/>
                            <a:gd name="T16" fmla="*/ 15 w 201"/>
                            <a:gd name="T17" fmla="*/ 214 h 223"/>
                            <a:gd name="T18" fmla="*/ 29 w 201"/>
                            <a:gd name="T19" fmla="*/ 204 h 223"/>
                            <a:gd name="T20" fmla="*/ 31 w 201"/>
                            <a:gd name="T21" fmla="*/ 184 h 223"/>
                            <a:gd name="T22" fmla="*/ 32 w 201"/>
                            <a:gd name="T23" fmla="*/ 148 h 223"/>
                            <a:gd name="T24" fmla="*/ 32 w 201"/>
                            <a:gd name="T25" fmla="*/ 93 h 223"/>
                            <a:gd name="T26" fmla="*/ 28 w 201"/>
                            <a:gd name="T27" fmla="*/ 25 h 223"/>
                            <a:gd name="T28" fmla="*/ 22 w 201"/>
                            <a:gd name="T29" fmla="*/ 19 h 223"/>
                            <a:gd name="T30" fmla="*/ 2 w 201"/>
                            <a:gd name="T31" fmla="*/ 16 h 223"/>
                            <a:gd name="T32" fmla="*/ 0 w 201"/>
                            <a:gd name="T33" fmla="*/ 14 h 223"/>
                            <a:gd name="T34" fmla="*/ 0 w 201"/>
                            <a:gd name="T35" fmla="*/ 2 h 223"/>
                            <a:gd name="T36" fmla="*/ 2 w 201"/>
                            <a:gd name="T37" fmla="*/ 0 h 223"/>
                            <a:gd name="T38" fmla="*/ 62 w 201"/>
                            <a:gd name="T39" fmla="*/ 1 h 223"/>
                            <a:gd name="T40" fmla="*/ 110 w 201"/>
                            <a:gd name="T41" fmla="*/ 1 h 223"/>
                            <a:gd name="T42" fmla="*/ 189 w 201"/>
                            <a:gd name="T43" fmla="*/ 0 h 223"/>
                            <a:gd name="T44" fmla="*/ 192 w 201"/>
                            <a:gd name="T45" fmla="*/ 2 h 223"/>
                            <a:gd name="T46" fmla="*/ 188 w 201"/>
                            <a:gd name="T47" fmla="*/ 37 h 223"/>
                            <a:gd name="T48" fmla="*/ 186 w 201"/>
                            <a:gd name="T49" fmla="*/ 52 h 223"/>
                            <a:gd name="T50" fmla="*/ 184 w 201"/>
                            <a:gd name="T51" fmla="*/ 55 h 223"/>
                            <a:gd name="T52" fmla="*/ 172 w 201"/>
                            <a:gd name="T53" fmla="*/ 55 h 223"/>
                            <a:gd name="T54" fmla="*/ 170 w 201"/>
                            <a:gd name="T55" fmla="*/ 52 h 223"/>
                            <a:gd name="T56" fmla="*/ 170 w 201"/>
                            <a:gd name="T57" fmla="*/ 41 h 223"/>
                            <a:gd name="T58" fmla="*/ 166 w 201"/>
                            <a:gd name="T59" fmla="*/ 30 h 223"/>
                            <a:gd name="T60" fmla="*/ 150 w 201"/>
                            <a:gd name="T61" fmla="*/ 24 h 223"/>
                            <a:gd name="T62" fmla="*/ 123 w 201"/>
                            <a:gd name="T63" fmla="*/ 23 h 223"/>
                            <a:gd name="T64" fmla="*/ 91 w 201"/>
                            <a:gd name="T65" fmla="*/ 24 h 223"/>
                            <a:gd name="T66" fmla="*/ 91 w 201"/>
                            <a:gd name="T67" fmla="*/ 64 h 223"/>
                            <a:gd name="T68" fmla="*/ 91 w 201"/>
                            <a:gd name="T69" fmla="*/ 97 h 223"/>
                            <a:gd name="T70" fmla="*/ 123 w 201"/>
                            <a:gd name="T71" fmla="*/ 97 h 223"/>
                            <a:gd name="T72" fmla="*/ 142 w 201"/>
                            <a:gd name="T73" fmla="*/ 93 h 223"/>
                            <a:gd name="T74" fmla="*/ 148 w 201"/>
                            <a:gd name="T75" fmla="*/ 73 h 223"/>
                            <a:gd name="T76" fmla="*/ 151 w 201"/>
                            <a:gd name="T77" fmla="*/ 71 h 223"/>
                            <a:gd name="T78" fmla="*/ 163 w 201"/>
                            <a:gd name="T79" fmla="*/ 71 h 223"/>
                            <a:gd name="T80" fmla="*/ 165 w 201"/>
                            <a:gd name="T81" fmla="*/ 73 h 223"/>
                            <a:gd name="T82" fmla="*/ 164 w 201"/>
                            <a:gd name="T83" fmla="*/ 107 h 223"/>
                            <a:gd name="T84" fmla="*/ 165 w 201"/>
                            <a:gd name="T85" fmla="*/ 144 h 223"/>
                            <a:gd name="T86" fmla="*/ 163 w 201"/>
                            <a:gd name="T87" fmla="*/ 146 h 223"/>
                            <a:gd name="T88" fmla="*/ 151 w 201"/>
                            <a:gd name="T89" fmla="*/ 146 h 223"/>
                            <a:gd name="T90" fmla="*/ 148 w 201"/>
                            <a:gd name="T91" fmla="*/ 144 h 223"/>
                            <a:gd name="T92" fmla="*/ 142 w 201"/>
                            <a:gd name="T93" fmla="*/ 121 h 223"/>
                            <a:gd name="T94" fmla="*/ 123 w 201"/>
                            <a:gd name="T95" fmla="*/ 117 h 223"/>
                            <a:gd name="T96" fmla="*/ 91 w 201"/>
                            <a:gd name="T97" fmla="*/ 117 h 223"/>
                            <a:gd name="T98" fmla="*/ 91 w 201"/>
                            <a:gd name="T99" fmla="*/ 165 h 223"/>
                            <a:gd name="T100" fmla="*/ 91 w 201"/>
                            <a:gd name="T101" fmla="*/ 199 h 223"/>
                            <a:gd name="T102" fmla="*/ 124 w 201"/>
                            <a:gd name="T103" fmla="*/ 199 h 223"/>
                            <a:gd name="T104" fmla="*/ 173 w 201"/>
                            <a:gd name="T105" fmla="*/ 195 h 223"/>
                            <a:gd name="T106" fmla="*/ 181 w 201"/>
                            <a:gd name="T107" fmla="*/ 182 h 223"/>
                            <a:gd name="T108" fmla="*/ 185 w 201"/>
                            <a:gd name="T109" fmla="*/ 164 h 223"/>
                            <a:gd name="T110" fmla="*/ 187 w 201"/>
                            <a:gd name="T111" fmla="*/ 162 h 223"/>
                            <a:gd name="T112" fmla="*/ 199 w 201"/>
                            <a:gd name="T113" fmla="*/ 162 h 223"/>
                            <a:gd name="T114" fmla="*/ 201 w 201"/>
                            <a:gd name="T115" fmla="*/ 164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01" h="223">
                              <a:moveTo>
                                <a:pt x="201" y="164"/>
                              </a:moveTo>
                              <a:cubicBezTo>
                                <a:pt x="199" y="180"/>
                                <a:pt x="197" y="199"/>
                                <a:pt x="197" y="221"/>
                              </a:cubicBezTo>
                              <a:lnTo>
                                <a:pt x="195" y="223"/>
                              </a:lnTo>
                              <a:cubicBezTo>
                                <a:pt x="167" y="223"/>
                                <a:pt x="137" y="222"/>
                                <a:pt x="107" y="222"/>
                              </a:cubicBezTo>
                              <a:cubicBezTo>
                                <a:pt x="83" y="222"/>
                                <a:pt x="69" y="221"/>
                                <a:pt x="66" y="221"/>
                              </a:cubicBezTo>
                              <a:cubicBezTo>
                                <a:pt x="47" y="221"/>
                                <a:pt x="30" y="222"/>
                                <a:pt x="16" y="223"/>
                              </a:cubicBezTo>
                              <a:lnTo>
                                <a:pt x="14" y="221"/>
                              </a:lnTo>
                              <a:lnTo>
                                <a:pt x="14" y="216"/>
                              </a:lnTo>
                              <a:lnTo>
                                <a:pt x="15" y="214"/>
                              </a:lnTo>
                              <a:cubicBezTo>
                                <a:pt x="23" y="209"/>
                                <a:pt x="28" y="206"/>
                                <a:pt x="29" y="204"/>
                              </a:cubicBezTo>
                              <a:cubicBezTo>
                                <a:pt x="31" y="203"/>
                                <a:pt x="31" y="196"/>
                                <a:pt x="31" y="184"/>
                              </a:cubicBezTo>
                              <a:lnTo>
                                <a:pt x="32" y="148"/>
                              </a:ln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5" y="21"/>
                                <a:pt x="22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1" y="1"/>
                                <a:pt x="41" y="1"/>
                                <a:pt x="62" y="1"/>
                              </a:cubicBezTo>
                              <a:cubicBezTo>
                                <a:pt x="70" y="1"/>
                                <a:pt x="85" y="1"/>
                                <a:pt x="110" y="1"/>
                              </a:cubicBezTo>
                              <a:cubicBezTo>
                                <a:pt x="142" y="0"/>
                                <a:pt x="169" y="0"/>
                                <a:pt x="189" y="0"/>
                              </a:cubicBezTo>
                              <a:lnTo>
                                <a:pt x="192" y="2"/>
                              </a:lnTo>
                              <a:cubicBezTo>
                                <a:pt x="190" y="17"/>
                                <a:pt x="188" y="29"/>
                                <a:pt x="188" y="37"/>
                              </a:cubicBezTo>
                              <a:lnTo>
                                <a:pt x="186" y="52"/>
                              </a:lnTo>
                              <a:lnTo>
                                <a:pt x="184" y="55"/>
                              </a:lnTo>
                              <a:lnTo>
                                <a:pt x="172" y="55"/>
                              </a:lnTo>
                              <a:lnTo>
                                <a:pt x="170" y="52"/>
                              </a:lnTo>
                              <a:cubicBezTo>
                                <a:pt x="170" y="46"/>
                                <a:pt x="170" y="42"/>
                                <a:pt x="170" y="41"/>
                              </a:cubicBezTo>
                              <a:cubicBezTo>
                                <a:pt x="169" y="36"/>
                                <a:pt x="168" y="32"/>
                                <a:pt x="166" y="30"/>
                              </a:cubicBezTo>
                              <a:cubicBezTo>
                                <a:pt x="164" y="26"/>
                                <a:pt x="158" y="24"/>
                                <a:pt x="150" y="24"/>
                              </a:cubicBezTo>
                              <a:cubicBezTo>
                                <a:pt x="142" y="23"/>
                                <a:pt x="133" y="23"/>
                                <a:pt x="123" y="23"/>
                              </a:cubicBezTo>
                              <a:cubicBezTo>
                                <a:pt x="111" y="23"/>
                                <a:pt x="101" y="23"/>
                                <a:pt x="91" y="24"/>
                              </a:cubicBezTo>
                              <a:cubicBezTo>
                                <a:pt x="91" y="34"/>
                                <a:pt x="91" y="47"/>
                                <a:pt x="91" y="64"/>
                              </a:cubicBezTo>
                              <a:lnTo>
                                <a:pt x="91" y="97"/>
                              </a:lnTo>
                              <a:cubicBezTo>
                                <a:pt x="94" y="97"/>
                                <a:pt x="105" y="97"/>
                                <a:pt x="123" y="97"/>
                              </a:cubicBezTo>
                              <a:cubicBezTo>
                                <a:pt x="132" y="97"/>
                                <a:pt x="139" y="95"/>
                                <a:pt x="142" y="93"/>
                              </a:cubicBezTo>
                              <a:cubicBezTo>
                                <a:pt x="146" y="89"/>
                                <a:pt x="148" y="83"/>
                                <a:pt x="148" y="73"/>
                              </a:cubicBezTo>
                              <a:lnTo>
                                <a:pt x="151" y="71"/>
                              </a:lnTo>
                              <a:lnTo>
                                <a:pt x="163" y="71"/>
                              </a:lnTo>
                              <a:lnTo>
                                <a:pt x="165" y="73"/>
                              </a:lnTo>
                              <a:cubicBezTo>
                                <a:pt x="164" y="83"/>
                                <a:pt x="164" y="95"/>
                                <a:pt x="164" y="107"/>
                              </a:cubicBezTo>
                              <a:cubicBezTo>
                                <a:pt x="164" y="117"/>
                                <a:pt x="164" y="129"/>
                                <a:pt x="165" y="144"/>
                              </a:cubicBezTo>
                              <a:lnTo>
                                <a:pt x="163" y="146"/>
                              </a:lnTo>
                              <a:lnTo>
                                <a:pt x="151" y="146"/>
                              </a:lnTo>
                              <a:lnTo>
                                <a:pt x="148" y="144"/>
                              </a:lnTo>
                              <a:cubicBezTo>
                                <a:pt x="148" y="132"/>
                                <a:pt x="146" y="125"/>
                                <a:pt x="142" y="121"/>
                              </a:cubicBezTo>
                              <a:cubicBezTo>
                                <a:pt x="139" y="119"/>
                                <a:pt x="132" y="117"/>
                                <a:pt x="123" y="117"/>
                              </a:cubicBezTo>
                              <a:cubicBezTo>
                                <a:pt x="105" y="117"/>
                                <a:pt x="94" y="117"/>
                                <a:pt x="91" y="117"/>
                              </a:cubicBezTo>
                              <a:lnTo>
                                <a:pt x="91" y="165"/>
                              </a:lnTo>
                              <a:cubicBezTo>
                                <a:pt x="91" y="174"/>
                                <a:pt x="91" y="185"/>
                                <a:pt x="91" y="199"/>
                              </a:cubicBezTo>
                              <a:lnTo>
                                <a:pt x="124" y="199"/>
                              </a:lnTo>
                              <a:cubicBezTo>
                                <a:pt x="152" y="199"/>
                                <a:pt x="168" y="198"/>
                                <a:pt x="173" y="195"/>
                              </a:cubicBezTo>
                              <a:cubicBezTo>
                                <a:pt x="176" y="194"/>
                                <a:pt x="179" y="189"/>
                                <a:pt x="181" y="182"/>
                              </a:cubicBezTo>
                              <a:lnTo>
                                <a:pt x="185" y="164"/>
                              </a:lnTo>
                              <a:lnTo>
                                <a:pt x="187" y="162"/>
                              </a:lnTo>
                              <a:lnTo>
                                <a:pt x="199" y="162"/>
                              </a:lnTo>
                              <a:lnTo>
                                <a:pt x="201" y="16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D9CE7" id="Freeform: Shape 25" o:spid="_x0000_s1026" style="position:absolute;margin-left:258.65pt;margin-top:49.6pt;width:10.05pt;height:11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" path="m201,164v-2,16,-4,35,-4,57l195,223v-28,,-58,-1,-88,-1c83,222,69,221,66,221v-19,,-36,1,-50,2l14,221r,-5l15,214v8,-5,13,-8,14,-10c31,203,31,196,31,184r1,-36l32,93c32,52,31,29,28,25,27,22,25,21,22,19,19,18,12,17,2,16l,14,,2,2,c21,1,41,1,62,1v8,,23,,48,c142,,169,,189,r3,2c190,17,188,29,188,37r-2,15l184,55r-12,l170,52v,-6,,-10,,-11c169,36,168,32,166,30v-2,-4,-8,-6,-16,-6c142,23,133,23,123,23v-12,,-22,,-32,1c91,34,91,47,91,64r,33c94,97,105,97,123,97v9,,16,-2,19,-4c146,89,148,83,148,73r3,-2l163,71r2,2c164,83,164,95,164,107v,10,,22,1,37l163,146r-12,l148,144v,-12,-2,-19,-6,-23c139,119,132,117,123,117v-18,,-29,,-32,l91,165v,9,,20,,34l124,199v28,,44,-1,49,-4c176,194,179,189,181,182r4,-18l187,162r12,l201,164e" fillcolor="black" stroked="f">
                <v:path o:connecttype="custom" o:connectlocs="127635,104140;125095,140335;123825,141605;67945,140970;41910,140335;10160,141605;8890,140335;8890,137160;9525,135890;18415,129540;19685,116840;20320,93980;20320,59055;17780,15875;13970,12065;1270,10160;0,8890;0,1270;1270,0;39370,635;69850,635;120015,0;121920,1270;119380,23495;118110,33020;116840,34925;109220,34925;107950,33020;107950,26035;105410,19050;95250,15240;78105,14605;57785,15240;57785,40640;57785,61595;78105,61595;90170,59055;93980,46355;95885,45085;103505,45085;104775,46355;104140,67945;104775,91440;103505,92710;95885,92710;93980,91440;90170,76835;78105,74295;57785,74295;57785,104775;57785,126365;78740,126365;109855,123825;114935,115570;117475,104140;118745,102870;126365,102870;127635,104140" o:connectangles="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Knowledgeable web developer skilled in data collection, analysis and management. Works well under</w: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18C6E0D" wp14:editId="57C71BBE">
                <wp:simplePos x="0" y="0"/>
                <wp:positionH relativeFrom="page">
                  <wp:posOffset>3437890</wp:posOffset>
                </wp:positionH>
                <wp:positionV relativeFrom="page">
                  <wp:posOffset>629920</wp:posOffset>
                </wp:positionV>
                <wp:extent cx="170180" cy="141605"/>
                <wp:effectExtent l="8890" t="1270" r="1905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41605"/>
                        </a:xfrm>
                        <a:custGeom>
                          <a:avLst/>
                          <a:gdLst>
                            <a:gd name="T0" fmla="*/ 268 w 268"/>
                            <a:gd name="T1" fmla="*/ 99 h 223"/>
                            <a:gd name="T2" fmla="*/ 227 w 268"/>
                            <a:gd name="T3" fmla="*/ 188 h 223"/>
                            <a:gd name="T4" fmla="*/ 122 w 268"/>
                            <a:gd name="T5" fmla="*/ 222 h 223"/>
                            <a:gd name="T6" fmla="*/ 91 w 268"/>
                            <a:gd name="T7" fmla="*/ 222 h 223"/>
                            <a:gd name="T8" fmla="*/ 62 w 268"/>
                            <a:gd name="T9" fmla="*/ 221 h 223"/>
                            <a:gd name="T10" fmla="*/ 16 w 268"/>
                            <a:gd name="T11" fmla="*/ 223 h 223"/>
                            <a:gd name="T12" fmla="*/ 14 w 268"/>
                            <a:gd name="T13" fmla="*/ 221 h 223"/>
                            <a:gd name="T14" fmla="*/ 14 w 268"/>
                            <a:gd name="T15" fmla="*/ 216 h 223"/>
                            <a:gd name="T16" fmla="*/ 15 w 268"/>
                            <a:gd name="T17" fmla="*/ 214 h 223"/>
                            <a:gd name="T18" fmla="*/ 29 w 268"/>
                            <a:gd name="T19" fmla="*/ 204 h 223"/>
                            <a:gd name="T20" fmla="*/ 31 w 268"/>
                            <a:gd name="T21" fmla="*/ 184 h 223"/>
                            <a:gd name="T22" fmla="*/ 32 w 268"/>
                            <a:gd name="T23" fmla="*/ 148 h 223"/>
                            <a:gd name="T24" fmla="*/ 32 w 268"/>
                            <a:gd name="T25" fmla="*/ 93 h 223"/>
                            <a:gd name="T26" fmla="*/ 28 w 268"/>
                            <a:gd name="T27" fmla="*/ 25 h 223"/>
                            <a:gd name="T28" fmla="*/ 22 w 268"/>
                            <a:gd name="T29" fmla="*/ 19 h 223"/>
                            <a:gd name="T30" fmla="*/ 2 w 268"/>
                            <a:gd name="T31" fmla="*/ 16 h 223"/>
                            <a:gd name="T32" fmla="*/ 0 w 268"/>
                            <a:gd name="T33" fmla="*/ 14 h 223"/>
                            <a:gd name="T34" fmla="*/ 0 w 268"/>
                            <a:gd name="T35" fmla="*/ 2 h 223"/>
                            <a:gd name="T36" fmla="*/ 2 w 268"/>
                            <a:gd name="T37" fmla="*/ 0 h 223"/>
                            <a:gd name="T38" fmla="*/ 42 w 268"/>
                            <a:gd name="T39" fmla="*/ 1 h 223"/>
                            <a:gd name="T40" fmla="*/ 80 w 268"/>
                            <a:gd name="T41" fmla="*/ 1 h 223"/>
                            <a:gd name="T42" fmla="*/ 114 w 268"/>
                            <a:gd name="T43" fmla="*/ 0 h 223"/>
                            <a:gd name="T44" fmla="*/ 125 w 268"/>
                            <a:gd name="T45" fmla="*/ 0 h 223"/>
                            <a:gd name="T46" fmla="*/ 135 w 268"/>
                            <a:gd name="T47" fmla="*/ 0 h 223"/>
                            <a:gd name="T48" fmla="*/ 184 w 268"/>
                            <a:gd name="T49" fmla="*/ 2 h 223"/>
                            <a:gd name="T50" fmla="*/ 231 w 268"/>
                            <a:gd name="T51" fmla="*/ 20 h 223"/>
                            <a:gd name="T52" fmla="*/ 268 w 268"/>
                            <a:gd name="T53" fmla="*/ 99 h 223"/>
                            <a:gd name="T54" fmla="*/ 203 w 268"/>
                            <a:gd name="T55" fmla="*/ 106 h 223"/>
                            <a:gd name="T56" fmla="*/ 181 w 268"/>
                            <a:gd name="T57" fmla="*/ 40 h 223"/>
                            <a:gd name="T58" fmla="*/ 118 w 268"/>
                            <a:gd name="T59" fmla="*/ 22 h 223"/>
                            <a:gd name="T60" fmla="*/ 92 w 268"/>
                            <a:gd name="T61" fmla="*/ 24 h 223"/>
                            <a:gd name="T62" fmla="*/ 90 w 268"/>
                            <a:gd name="T63" fmla="*/ 102 h 223"/>
                            <a:gd name="T64" fmla="*/ 90 w 268"/>
                            <a:gd name="T65" fmla="*/ 142 h 223"/>
                            <a:gd name="T66" fmla="*/ 92 w 268"/>
                            <a:gd name="T67" fmla="*/ 199 h 223"/>
                            <a:gd name="T68" fmla="*/ 118 w 268"/>
                            <a:gd name="T69" fmla="*/ 201 h 223"/>
                            <a:gd name="T70" fmla="*/ 185 w 268"/>
                            <a:gd name="T71" fmla="*/ 172 h 223"/>
                            <a:gd name="T72" fmla="*/ 203 w 268"/>
                            <a:gd name="T73" fmla="*/ 106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68" h="223">
                              <a:moveTo>
                                <a:pt x="268" y="99"/>
                              </a:moveTo>
                              <a:cubicBezTo>
                                <a:pt x="268" y="136"/>
                                <a:pt x="254" y="166"/>
                                <a:pt x="227" y="188"/>
                              </a:cubicBezTo>
                              <a:cubicBezTo>
                                <a:pt x="200" y="211"/>
                                <a:pt x="165" y="222"/>
                                <a:pt x="122" y="222"/>
                              </a:cubicBezTo>
                              <a:cubicBezTo>
                                <a:pt x="115" y="222"/>
                                <a:pt x="105" y="222"/>
                                <a:pt x="91" y="222"/>
                              </a:cubicBezTo>
                              <a:cubicBezTo>
                                <a:pt x="76" y="222"/>
                                <a:pt x="67" y="221"/>
                                <a:pt x="62" y="221"/>
                              </a:cubicBezTo>
                              <a:cubicBezTo>
                                <a:pt x="44" y="221"/>
                                <a:pt x="29" y="222"/>
                                <a:pt x="16" y="223"/>
                              </a:cubicBezTo>
                              <a:lnTo>
                                <a:pt x="14" y="221"/>
                              </a:lnTo>
                              <a:lnTo>
                                <a:pt x="14" y="216"/>
                              </a:lnTo>
                              <a:lnTo>
                                <a:pt x="15" y="214"/>
                              </a:lnTo>
                              <a:cubicBezTo>
                                <a:pt x="23" y="209"/>
                                <a:pt x="28" y="206"/>
                                <a:pt x="29" y="204"/>
                              </a:cubicBezTo>
                              <a:cubicBezTo>
                                <a:pt x="31" y="203"/>
                                <a:pt x="31" y="196"/>
                                <a:pt x="31" y="184"/>
                              </a:cubicBezTo>
                              <a:lnTo>
                                <a:pt x="32" y="148"/>
                              </a:ln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5" y="21"/>
                                <a:pt x="22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2" y="1"/>
                                <a:pt x="35" y="1"/>
                                <a:pt x="42" y="1"/>
                              </a:cubicBezTo>
                              <a:cubicBezTo>
                                <a:pt x="51" y="1"/>
                                <a:pt x="64" y="1"/>
                                <a:pt x="80" y="1"/>
                              </a:cubicBezTo>
                              <a:cubicBezTo>
                                <a:pt x="96" y="1"/>
                                <a:pt x="107" y="0"/>
                                <a:pt x="114" y="0"/>
                              </a:cubicBezTo>
                              <a:cubicBezTo>
                                <a:pt x="117" y="0"/>
                                <a:pt x="120" y="0"/>
                                <a:pt x="125" y="0"/>
                              </a:cubicBezTo>
                              <a:cubicBezTo>
                                <a:pt x="130" y="0"/>
                                <a:pt x="133" y="0"/>
                                <a:pt x="135" y="0"/>
                              </a:cubicBezTo>
                              <a:cubicBezTo>
                                <a:pt x="157" y="0"/>
                                <a:pt x="174" y="1"/>
                                <a:pt x="184" y="2"/>
                              </a:cubicBezTo>
                              <a:cubicBezTo>
                                <a:pt x="202" y="5"/>
                                <a:pt x="218" y="11"/>
                                <a:pt x="231" y="20"/>
                              </a:cubicBezTo>
                              <a:cubicBezTo>
                                <a:pt x="255" y="36"/>
                                <a:pt x="268" y="62"/>
                                <a:pt x="268" y="99"/>
                              </a:cubicBezTo>
                              <a:moveTo>
                                <a:pt x="203" y="106"/>
                              </a:moveTo>
                              <a:cubicBezTo>
                                <a:pt x="203" y="77"/>
                                <a:pt x="195" y="55"/>
                                <a:pt x="181" y="40"/>
                              </a:cubicBezTo>
                              <a:cubicBezTo>
                                <a:pt x="169" y="28"/>
                                <a:pt x="148" y="22"/>
                                <a:pt x="118" y="22"/>
                              </a:cubicBezTo>
                              <a:cubicBezTo>
                                <a:pt x="110" y="22"/>
                                <a:pt x="101" y="23"/>
                                <a:pt x="92" y="24"/>
                              </a:cubicBezTo>
                              <a:cubicBezTo>
                                <a:pt x="91" y="36"/>
                                <a:pt x="90" y="62"/>
                                <a:pt x="90" y="102"/>
                              </a:cubicBezTo>
                              <a:lnTo>
                                <a:pt x="90" y="142"/>
                              </a:lnTo>
                              <a:cubicBezTo>
                                <a:pt x="90" y="169"/>
                                <a:pt x="91" y="187"/>
                                <a:pt x="92" y="199"/>
                              </a:cubicBezTo>
                              <a:cubicBezTo>
                                <a:pt x="102" y="200"/>
                                <a:pt x="111" y="201"/>
                                <a:pt x="118" y="201"/>
                              </a:cubicBezTo>
                              <a:cubicBezTo>
                                <a:pt x="149" y="201"/>
                                <a:pt x="171" y="191"/>
                                <a:pt x="185" y="172"/>
                              </a:cubicBezTo>
                              <a:cubicBezTo>
                                <a:pt x="197" y="155"/>
                                <a:pt x="203" y="133"/>
                                <a:pt x="203" y="10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81CCA" id="Freeform: Shape 24" o:spid="_x0000_s1026" style="position:absolute;margin-left:270.7pt;margin-top:49.6pt;width:13.4pt;height:11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8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" path="m268,99v,37,-14,67,-41,89c200,211,165,222,122,222v-7,,-17,,-31,c76,222,67,221,62,221v-18,,-33,1,-46,2l14,221r,-5l15,214v8,-5,13,-8,14,-10c31,203,31,196,31,184r1,-36l32,93c32,52,31,29,28,25,27,22,25,21,22,19,19,18,12,17,2,16l,14,,2,2,c22,1,35,1,42,1v9,,22,,38,c96,1,107,,114,v3,,6,,11,c130,,133,,135,v22,,39,1,49,2c202,5,218,11,231,20v24,16,37,42,37,79m203,106v,-29,-8,-51,-22,-66c169,28,148,22,118,22v-8,,-17,1,-26,2c91,36,90,62,90,102r,40c90,169,91,187,92,199v10,1,19,2,26,2c149,201,171,191,185,172v12,-17,18,-39,18,-66e" fillcolor="black" stroked="f">
                <v:path o:connecttype="custom" o:connectlocs="170180,62865;144145,119380;77470,140970;57785,140970;39370,140335;10160,141605;8890,140335;8890,137160;9525,135890;18415,129540;19685,116840;20320,93980;20320,59055;17780,15875;13970,12065;1270,10160;0,8890;0,1270;1270,0;26670,635;50800,635;72390,0;79375,0;85725,0;116840,1270;146685,12700;170180,62865;128905,67310;114935,25400;74930,13970;58420,15240;57150,64770;57150,90170;58420,126365;74930,127635;117475,109220;128905,67310" o:connectangles="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pressure and consistently meets deadlines and targets while delivering high quality work.</w:t>
      </w:r>
    </w:p>
    <w:p w14:paraId="2EDE1292" w14:textId="5998E333" w:rsidR="00C17F14" w:rsidRPr="00431BF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4366CB8E" wp14:editId="0CF62292">
                <wp:simplePos x="0" y="0"/>
                <wp:positionH relativeFrom="page">
                  <wp:posOffset>3630930</wp:posOffset>
                </wp:positionH>
                <wp:positionV relativeFrom="page">
                  <wp:posOffset>629920</wp:posOffset>
                </wp:positionV>
                <wp:extent cx="134620" cy="141605"/>
                <wp:effectExtent l="1905" t="1270" r="635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" cy="141605"/>
                        </a:xfrm>
                        <a:custGeom>
                          <a:avLst/>
                          <a:gdLst>
                            <a:gd name="T0" fmla="*/ 212 w 212"/>
                            <a:gd name="T1" fmla="*/ 162 h 223"/>
                            <a:gd name="T2" fmla="*/ 206 w 212"/>
                            <a:gd name="T3" fmla="*/ 221 h 223"/>
                            <a:gd name="T4" fmla="*/ 203 w 212"/>
                            <a:gd name="T5" fmla="*/ 223 h 223"/>
                            <a:gd name="T6" fmla="*/ 115 w 212"/>
                            <a:gd name="T7" fmla="*/ 221 h 223"/>
                            <a:gd name="T8" fmla="*/ 2 w 212"/>
                            <a:gd name="T9" fmla="*/ 223 h 223"/>
                            <a:gd name="T10" fmla="*/ 0 w 212"/>
                            <a:gd name="T11" fmla="*/ 221 h 223"/>
                            <a:gd name="T12" fmla="*/ 0 w 212"/>
                            <a:gd name="T13" fmla="*/ 207 h 223"/>
                            <a:gd name="T14" fmla="*/ 132 w 212"/>
                            <a:gd name="T15" fmla="*/ 24 h 223"/>
                            <a:gd name="T16" fmla="*/ 68 w 212"/>
                            <a:gd name="T17" fmla="*/ 24 h 223"/>
                            <a:gd name="T18" fmla="*/ 48 w 212"/>
                            <a:gd name="T19" fmla="*/ 27 h 223"/>
                            <a:gd name="T20" fmla="*/ 41 w 212"/>
                            <a:gd name="T21" fmla="*/ 39 h 223"/>
                            <a:gd name="T22" fmla="*/ 36 w 212"/>
                            <a:gd name="T23" fmla="*/ 55 h 223"/>
                            <a:gd name="T24" fmla="*/ 34 w 212"/>
                            <a:gd name="T25" fmla="*/ 58 h 223"/>
                            <a:gd name="T26" fmla="*/ 22 w 212"/>
                            <a:gd name="T27" fmla="*/ 58 h 223"/>
                            <a:gd name="T28" fmla="*/ 20 w 212"/>
                            <a:gd name="T29" fmla="*/ 55 h 223"/>
                            <a:gd name="T30" fmla="*/ 21 w 212"/>
                            <a:gd name="T31" fmla="*/ 24 h 223"/>
                            <a:gd name="T32" fmla="*/ 21 w 212"/>
                            <a:gd name="T33" fmla="*/ 2 h 223"/>
                            <a:gd name="T34" fmla="*/ 23 w 212"/>
                            <a:gd name="T35" fmla="*/ 0 h 223"/>
                            <a:gd name="T36" fmla="*/ 116 w 212"/>
                            <a:gd name="T37" fmla="*/ 1 h 223"/>
                            <a:gd name="T38" fmla="*/ 150 w 212"/>
                            <a:gd name="T39" fmla="*/ 1 h 223"/>
                            <a:gd name="T40" fmla="*/ 208 w 212"/>
                            <a:gd name="T41" fmla="*/ 0 h 223"/>
                            <a:gd name="T42" fmla="*/ 210 w 212"/>
                            <a:gd name="T43" fmla="*/ 2 h 223"/>
                            <a:gd name="T44" fmla="*/ 210 w 212"/>
                            <a:gd name="T45" fmla="*/ 14 h 223"/>
                            <a:gd name="T46" fmla="*/ 197 w 212"/>
                            <a:gd name="T47" fmla="*/ 33 h 223"/>
                            <a:gd name="T48" fmla="*/ 78 w 212"/>
                            <a:gd name="T49" fmla="*/ 199 h 223"/>
                            <a:gd name="T50" fmla="*/ 104 w 212"/>
                            <a:gd name="T51" fmla="*/ 199 h 223"/>
                            <a:gd name="T52" fmla="*/ 153 w 212"/>
                            <a:gd name="T53" fmla="*/ 198 h 223"/>
                            <a:gd name="T54" fmla="*/ 182 w 212"/>
                            <a:gd name="T55" fmla="*/ 194 h 223"/>
                            <a:gd name="T56" fmla="*/ 195 w 212"/>
                            <a:gd name="T57" fmla="*/ 162 h 223"/>
                            <a:gd name="T58" fmla="*/ 198 w 212"/>
                            <a:gd name="T59" fmla="*/ 160 h 223"/>
                            <a:gd name="T60" fmla="*/ 209 w 212"/>
                            <a:gd name="T61" fmla="*/ 160 h 223"/>
                            <a:gd name="T62" fmla="*/ 212 w 212"/>
                            <a:gd name="T63" fmla="*/ 162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12" h="223">
                              <a:moveTo>
                                <a:pt x="212" y="162"/>
                              </a:moveTo>
                              <a:cubicBezTo>
                                <a:pt x="210" y="179"/>
                                <a:pt x="208" y="198"/>
                                <a:pt x="206" y="221"/>
                              </a:cubicBezTo>
                              <a:lnTo>
                                <a:pt x="203" y="223"/>
                              </a:lnTo>
                              <a:lnTo>
                                <a:pt x="115" y="221"/>
                              </a:lnTo>
                              <a:cubicBezTo>
                                <a:pt x="96" y="221"/>
                                <a:pt x="58" y="222"/>
                                <a:pt x="2" y="223"/>
                              </a:cubicBezTo>
                              <a:lnTo>
                                <a:pt x="0" y="221"/>
                              </a:lnTo>
                              <a:lnTo>
                                <a:pt x="0" y="207"/>
                              </a:lnTo>
                              <a:cubicBezTo>
                                <a:pt x="46" y="144"/>
                                <a:pt x="90" y="83"/>
                                <a:pt x="132" y="24"/>
                              </a:cubicBezTo>
                              <a:lnTo>
                                <a:pt x="68" y="24"/>
                              </a:lnTo>
                              <a:cubicBezTo>
                                <a:pt x="57" y="24"/>
                                <a:pt x="50" y="25"/>
                                <a:pt x="48" y="27"/>
                              </a:cubicBezTo>
                              <a:cubicBezTo>
                                <a:pt x="45" y="30"/>
                                <a:pt x="43" y="34"/>
                                <a:pt x="41" y="39"/>
                              </a:cubicBezTo>
                              <a:cubicBezTo>
                                <a:pt x="40" y="41"/>
                                <a:pt x="39" y="46"/>
                                <a:pt x="36" y="55"/>
                              </a:cubicBezTo>
                              <a:lnTo>
                                <a:pt x="34" y="58"/>
                              </a:lnTo>
                              <a:lnTo>
                                <a:pt x="22" y="58"/>
                              </a:lnTo>
                              <a:lnTo>
                                <a:pt x="20" y="55"/>
                              </a:lnTo>
                              <a:cubicBezTo>
                                <a:pt x="21" y="43"/>
                                <a:pt x="21" y="33"/>
                                <a:pt x="21" y="24"/>
                              </a:cubicBezTo>
                              <a:cubicBezTo>
                                <a:pt x="21" y="22"/>
                                <a:pt x="21" y="15"/>
                                <a:pt x="21" y="2"/>
                              </a:cubicBezTo>
                              <a:lnTo>
                                <a:pt x="23" y="0"/>
                              </a:lnTo>
                              <a:cubicBezTo>
                                <a:pt x="49" y="1"/>
                                <a:pt x="80" y="1"/>
                                <a:pt x="116" y="1"/>
                              </a:cubicBezTo>
                              <a:cubicBezTo>
                                <a:pt x="121" y="1"/>
                                <a:pt x="132" y="1"/>
                                <a:pt x="150" y="1"/>
                              </a:cubicBezTo>
                              <a:cubicBezTo>
                                <a:pt x="174" y="0"/>
                                <a:pt x="193" y="0"/>
                                <a:pt x="208" y="0"/>
                              </a:cubicBezTo>
                              <a:lnTo>
                                <a:pt x="210" y="2"/>
                              </a:lnTo>
                              <a:lnTo>
                                <a:pt x="210" y="14"/>
                              </a:lnTo>
                              <a:cubicBezTo>
                                <a:pt x="210" y="14"/>
                                <a:pt x="206" y="20"/>
                                <a:pt x="197" y="33"/>
                              </a:cubicBezTo>
                              <a:lnTo>
                                <a:pt x="78" y="199"/>
                              </a:lnTo>
                              <a:cubicBezTo>
                                <a:pt x="89" y="199"/>
                                <a:pt x="98" y="199"/>
                                <a:pt x="104" y="199"/>
                              </a:cubicBezTo>
                              <a:cubicBezTo>
                                <a:pt x="116" y="199"/>
                                <a:pt x="132" y="199"/>
                                <a:pt x="153" y="198"/>
                              </a:cubicBezTo>
                              <a:cubicBezTo>
                                <a:pt x="170" y="197"/>
                                <a:pt x="180" y="196"/>
                                <a:pt x="182" y="194"/>
                              </a:cubicBezTo>
                              <a:cubicBezTo>
                                <a:pt x="187" y="190"/>
                                <a:pt x="191" y="180"/>
                                <a:pt x="195" y="162"/>
                              </a:cubicBezTo>
                              <a:lnTo>
                                <a:pt x="198" y="160"/>
                              </a:lnTo>
                              <a:lnTo>
                                <a:pt x="209" y="160"/>
                              </a:lnTo>
                              <a:lnTo>
                                <a:pt x="212" y="16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D704A" id="Freeform: Shape 23" o:spid="_x0000_s1026" style="position:absolute;margin-left:285.9pt;margin-top:49.6pt;width:10.6pt;height:11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" path="m212,162v-2,17,-4,36,-6,59l203,223r-88,-2c96,221,58,222,2,223l,221,,207c46,144,90,83,132,24r-64,c57,24,50,25,48,27v-3,3,-5,7,-7,12c40,41,39,46,36,55r-2,3l22,58,20,55c21,43,21,33,21,24v,-2,,-9,,-22l23,v26,1,57,1,93,1c121,1,132,1,150,1,174,,193,,208,r2,2l210,14v,,-4,6,-13,19l78,199v11,,20,,26,c116,199,132,199,153,198v17,-1,27,-2,29,-4c187,190,191,180,195,162r3,-2l209,160r3,2e" fillcolor="black" stroked="f">
                <v:path o:connecttype="custom" o:connectlocs="134620,102870;130810,140335;128905,141605;73025,140335;1270,141605;0,140335;0,131445;83820,15240;43180,15240;30480,17145;26035,24765;22860,34925;21590,36830;13970,36830;12700,34925;13335,15240;13335,1270;14605,0;73660,635;95250,635;132080,0;133350,1270;133350,8890;125095,20955;49530,126365;66040,126365;97155,125730;115570,123190;123825,102870;125730,101600;132715,101600;134620,102870" o:connectangles="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Education</w:t>
      </w:r>
    </w:p>
    <w:p w14:paraId="187B2436" w14:textId="7B5A2203" w:rsidR="00C17F14" w:rsidRPr="00431BF4" w:rsidRDefault="00C17F14" w:rsidP="00C17F14">
      <w:pPr>
        <w:autoSpaceDE w:val="0"/>
        <w:autoSpaceDN w:val="0"/>
        <w:adjustRightInd w:val="0"/>
        <w:spacing w:after="476" w:line="362" w:lineRule="exact"/>
        <w:ind w:left="240"/>
        <w:rPr>
          <w:rFonts w:ascii="PalatinoLinotype-Bold" w:hAnsi="PalatinoLinotype-Bold" w:cs="PalatinoLinotype-Bold"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599BD077" wp14:editId="48B8F9F6">
                <wp:simplePos x="0" y="0"/>
                <wp:positionH relativeFrom="page">
                  <wp:posOffset>3777615</wp:posOffset>
                </wp:positionH>
                <wp:positionV relativeFrom="page">
                  <wp:posOffset>629285</wp:posOffset>
                </wp:positionV>
                <wp:extent cx="166370" cy="142240"/>
                <wp:effectExtent l="5715" t="635" r="889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42240"/>
                        </a:xfrm>
                        <a:custGeom>
                          <a:avLst/>
                          <a:gdLst>
                            <a:gd name="T0" fmla="*/ 262 w 262"/>
                            <a:gd name="T1" fmla="*/ 221 h 224"/>
                            <a:gd name="T2" fmla="*/ 260 w 262"/>
                            <a:gd name="T3" fmla="*/ 224 h 224"/>
                            <a:gd name="T4" fmla="*/ 206 w 262"/>
                            <a:gd name="T5" fmla="*/ 222 h 224"/>
                            <a:gd name="T6" fmla="*/ 145 w 262"/>
                            <a:gd name="T7" fmla="*/ 224 h 224"/>
                            <a:gd name="T8" fmla="*/ 143 w 262"/>
                            <a:gd name="T9" fmla="*/ 221 h 224"/>
                            <a:gd name="T10" fmla="*/ 143 w 262"/>
                            <a:gd name="T11" fmla="*/ 210 h 224"/>
                            <a:gd name="T12" fmla="*/ 145 w 262"/>
                            <a:gd name="T13" fmla="*/ 207 h 224"/>
                            <a:gd name="T14" fmla="*/ 160 w 262"/>
                            <a:gd name="T15" fmla="*/ 203 h 224"/>
                            <a:gd name="T16" fmla="*/ 167 w 262"/>
                            <a:gd name="T17" fmla="*/ 198 h 224"/>
                            <a:gd name="T18" fmla="*/ 166 w 262"/>
                            <a:gd name="T19" fmla="*/ 188 h 224"/>
                            <a:gd name="T20" fmla="*/ 154 w 262"/>
                            <a:gd name="T21" fmla="*/ 158 h 224"/>
                            <a:gd name="T22" fmla="*/ 109 w 262"/>
                            <a:gd name="T23" fmla="*/ 158 h 224"/>
                            <a:gd name="T24" fmla="*/ 71 w 262"/>
                            <a:gd name="T25" fmla="*/ 158 h 224"/>
                            <a:gd name="T26" fmla="*/ 60 w 262"/>
                            <a:gd name="T27" fmla="*/ 187 h 224"/>
                            <a:gd name="T28" fmla="*/ 58 w 262"/>
                            <a:gd name="T29" fmla="*/ 196 h 224"/>
                            <a:gd name="T30" fmla="*/ 64 w 262"/>
                            <a:gd name="T31" fmla="*/ 204 h 224"/>
                            <a:gd name="T32" fmla="*/ 79 w 262"/>
                            <a:gd name="T33" fmla="*/ 207 h 224"/>
                            <a:gd name="T34" fmla="*/ 81 w 262"/>
                            <a:gd name="T35" fmla="*/ 210 h 224"/>
                            <a:gd name="T36" fmla="*/ 81 w 262"/>
                            <a:gd name="T37" fmla="*/ 221 h 224"/>
                            <a:gd name="T38" fmla="*/ 79 w 262"/>
                            <a:gd name="T39" fmla="*/ 224 h 224"/>
                            <a:gd name="T40" fmla="*/ 40 w 262"/>
                            <a:gd name="T41" fmla="*/ 222 h 224"/>
                            <a:gd name="T42" fmla="*/ 2 w 262"/>
                            <a:gd name="T43" fmla="*/ 224 h 224"/>
                            <a:gd name="T44" fmla="*/ 0 w 262"/>
                            <a:gd name="T45" fmla="*/ 221 h 224"/>
                            <a:gd name="T46" fmla="*/ 0 w 262"/>
                            <a:gd name="T47" fmla="*/ 210 h 224"/>
                            <a:gd name="T48" fmla="*/ 2 w 262"/>
                            <a:gd name="T49" fmla="*/ 207 h 224"/>
                            <a:gd name="T50" fmla="*/ 17 w 262"/>
                            <a:gd name="T51" fmla="*/ 203 h 224"/>
                            <a:gd name="T52" fmla="*/ 26 w 262"/>
                            <a:gd name="T53" fmla="*/ 195 h 224"/>
                            <a:gd name="T54" fmla="*/ 37 w 262"/>
                            <a:gd name="T55" fmla="*/ 175 h 224"/>
                            <a:gd name="T56" fmla="*/ 114 w 262"/>
                            <a:gd name="T57" fmla="*/ 0 h 224"/>
                            <a:gd name="T58" fmla="*/ 150 w 262"/>
                            <a:gd name="T59" fmla="*/ 0 h 224"/>
                            <a:gd name="T60" fmla="*/ 227 w 262"/>
                            <a:gd name="T61" fmla="*/ 180 h 224"/>
                            <a:gd name="T62" fmla="*/ 240 w 262"/>
                            <a:gd name="T63" fmla="*/ 200 h 224"/>
                            <a:gd name="T64" fmla="*/ 260 w 262"/>
                            <a:gd name="T65" fmla="*/ 207 h 224"/>
                            <a:gd name="T66" fmla="*/ 262 w 262"/>
                            <a:gd name="T67" fmla="*/ 210 h 224"/>
                            <a:gd name="T68" fmla="*/ 262 w 262"/>
                            <a:gd name="T69" fmla="*/ 221 h 224"/>
                            <a:gd name="T70" fmla="*/ 145 w 262"/>
                            <a:gd name="T71" fmla="*/ 137 h 224"/>
                            <a:gd name="T72" fmla="*/ 111 w 262"/>
                            <a:gd name="T73" fmla="*/ 57 h 224"/>
                            <a:gd name="T74" fmla="*/ 78 w 262"/>
                            <a:gd name="T75" fmla="*/ 137 h 224"/>
                            <a:gd name="T76" fmla="*/ 115 w 262"/>
                            <a:gd name="T77" fmla="*/ 137 h 224"/>
                            <a:gd name="T78" fmla="*/ 145 w 262"/>
                            <a:gd name="T79" fmla="*/ 137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2" h="224">
                              <a:moveTo>
                                <a:pt x="262" y="221"/>
                              </a:moveTo>
                              <a:lnTo>
                                <a:pt x="260" y="224"/>
                              </a:lnTo>
                              <a:cubicBezTo>
                                <a:pt x="239" y="223"/>
                                <a:pt x="221" y="222"/>
                                <a:pt x="206" y="222"/>
                              </a:cubicBezTo>
                              <a:cubicBezTo>
                                <a:pt x="196" y="222"/>
                                <a:pt x="176" y="223"/>
                                <a:pt x="145" y="224"/>
                              </a:cubicBezTo>
                              <a:lnTo>
                                <a:pt x="143" y="221"/>
                              </a:lnTo>
                              <a:lnTo>
                                <a:pt x="143" y="210"/>
                              </a:lnTo>
                              <a:lnTo>
                                <a:pt x="145" y="207"/>
                              </a:lnTo>
                              <a:lnTo>
                                <a:pt x="160" y="203"/>
                              </a:lnTo>
                              <a:cubicBezTo>
                                <a:pt x="163" y="202"/>
                                <a:pt x="166" y="201"/>
                                <a:pt x="167" y="198"/>
                              </a:cubicBezTo>
                              <a:cubicBezTo>
                                <a:pt x="168" y="195"/>
                                <a:pt x="168" y="192"/>
                                <a:pt x="166" y="188"/>
                              </a:cubicBezTo>
                              <a:lnTo>
                                <a:pt x="154" y="158"/>
                              </a:lnTo>
                              <a:cubicBezTo>
                                <a:pt x="148" y="158"/>
                                <a:pt x="133" y="158"/>
                                <a:pt x="109" y="158"/>
                              </a:cubicBezTo>
                              <a:cubicBezTo>
                                <a:pt x="90" y="158"/>
                                <a:pt x="77" y="158"/>
                                <a:pt x="71" y="158"/>
                              </a:cubicBezTo>
                              <a:lnTo>
                                <a:pt x="60" y="187"/>
                              </a:lnTo>
                              <a:cubicBezTo>
                                <a:pt x="58" y="190"/>
                                <a:pt x="58" y="193"/>
                                <a:pt x="58" y="196"/>
                              </a:cubicBezTo>
                              <a:cubicBezTo>
                                <a:pt x="58" y="200"/>
                                <a:pt x="60" y="203"/>
                                <a:pt x="64" y="204"/>
                              </a:cubicBezTo>
                              <a:cubicBezTo>
                                <a:pt x="68" y="205"/>
                                <a:pt x="73" y="206"/>
                                <a:pt x="79" y="207"/>
                              </a:cubicBezTo>
                              <a:lnTo>
                                <a:pt x="81" y="210"/>
                              </a:lnTo>
                              <a:lnTo>
                                <a:pt x="81" y="221"/>
                              </a:lnTo>
                              <a:lnTo>
                                <a:pt x="79" y="224"/>
                              </a:lnTo>
                              <a:cubicBezTo>
                                <a:pt x="60" y="223"/>
                                <a:pt x="47" y="222"/>
                                <a:pt x="40" y="222"/>
                              </a:cubicBezTo>
                              <a:cubicBezTo>
                                <a:pt x="31" y="222"/>
                                <a:pt x="19" y="223"/>
                                <a:pt x="2" y="224"/>
                              </a:cubicBezTo>
                              <a:lnTo>
                                <a:pt x="0" y="221"/>
                              </a:lnTo>
                              <a:lnTo>
                                <a:pt x="0" y="210"/>
                              </a:lnTo>
                              <a:lnTo>
                                <a:pt x="2" y="207"/>
                              </a:lnTo>
                              <a:cubicBezTo>
                                <a:pt x="9" y="206"/>
                                <a:pt x="14" y="205"/>
                                <a:pt x="17" y="203"/>
                              </a:cubicBezTo>
                              <a:cubicBezTo>
                                <a:pt x="20" y="201"/>
                                <a:pt x="23" y="198"/>
                                <a:pt x="26" y="195"/>
                              </a:cubicBezTo>
                              <a:cubicBezTo>
                                <a:pt x="30" y="190"/>
                                <a:pt x="34" y="183"/>
                                <a:pt x="37" y="175"/>
                              </a:cubicBezTo>
                              <a:lnTo>
                                <a:pt x="114" y="0"/>
                              </a:lnTo>
                              <a:lnTo>
                                <a:pt x="150" y="0"/>
                              </a:lnTo>
                              <a:lnTo>
                                <a:pt x="227" y="180"/>
                              </a:lnTo>
                              <a:cubicBezTo>
                                <a:pt x="230" y="189"/>
                                <a:pt x="235" y="196"/>
                                <a:pt x="240" y="200"/>
                              </a:cubicBezTo>
                              <a:cubicBezTo>
                                <a:pt x="245" y="204"/>
                                <a:pt x="252" y="206"/>
                                <a:pt x="260" y="207"/>
                              </a:cubicBezTo>
                              <a:lnTo>
                                <a:pt x="262" y="210"/>
                              </a:lnTo>
                              <a:lnTo>
                                <a:pt x="262" y="221"/>
                              </a:lnTo>
                              <a:moveTo>
                                <a:pt x="145" y="137"/>
                              </a:moveTo>
                              <a:lnTo>
                                <a:pt x="111" y="57"/>
                              </a:lnTo>
                              <a:lnTo>
                                <a:pt x="78" y="137"/>
                              </a:lnTo>
                              <a:cubicBezTo>
                                <a:pt x="85" y="137"/>
                                <a:pt x="97" y="137"/>
                                <a:pt x="115" y="137"/>
                              </a:cubicBezTo>
                              <a:cubicBezTo>
                                <a:pt x="128" y="137"/>
                                <a:pt x="138" y="137"/>
                                <a:pt x="145" y="137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48AD6" id="Freeform: Shape 22" o:spid="_x0000_s1026" style="position:absolute;margin-left:297.45pt;margin-top:49.55pt;width:13.1pt;height:11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2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" path="m262,221r-2,3c239,223,221,222,206,222v-10,,-30,1,-61,2l143,221r,-11l145,207r15,-4c163,202,166,201,167,198v1,-3,1,-6,-1,-10l154,158v-6,,-21,,-45,c90,158,77,158,71,158l60,187v-2,3,-2,6,-2,9c58,200,60,203,64,204v4,1,9,2,15,3l81,210r,11l79,224c60,223,47,222,40,222v-9,,-21,1,-38,2l,221,,210r2,-3c9,206,14,205,17,203v3,-2,6,-5,9,-8c30,190,34,183,37,175l114,r36,l227,180v3,9,8,16,13,20c245,204,252,206,260,207r2,3l262,221m145,137l111,57,78,137v7,,19,,37,c128,137,138,137,145,137e" fillcolor="black" stroked="f">
                <v:path o:connecttype="custom" o:connectlocs="166370,140335;165100,142240;130810,140970;92075,142240;90805,140335;90805,133350;92075,131445;101600,128905;106045,125730;105410,119380;97790,100330;69215,100330;45085,100330;38100,118745;36830,124460;40640,129540;50165,131445;51435,133350;51435,140335;50165,142240;25400,140970;1270,142240;0,140335;0,133350;1270,131445;10795,128905;16510,123825;23495,111125;72390,0;95250,0;144145,114300;152400,127000;165100,131445;166370,133350;166370,140335;92075,86995;70485,36195;49530,86995;73025,86995;92075,86995" o:connectangles="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Bachelor of Science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: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Computer Science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Jan 2016 - Current</w:t>
      </w:r>
      <w:r w:rsidRPr="00431BF4">
        <w:rPr>
          <w:sz w:val="24"/>
          <w:szCs w:val="24"/>
        </w:rPr>
        <w:br/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499942D1" wp14:editId="476C3FC2">
                <wp:simplePos x="0" y="0"/>
                <wp:positionH relativeFrom="page">
                  <wp:posOffset>3957955</wp:posOffset>
                </wp:positionH>
                <wp:positionV relativeFrom="page">
                  <wp:posOffset>629920</wp:posOffset>
                </wp:positionV>
                <wp:extent cx="127635" cy="141605"/>
                <wp:effectExtent l="5080" t="1270" r="635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41605"/>
                        </a:xfrm>
                        <a:custGeom>
                          <a:avLst/>
                          <a:gdLst>
                            <a:gd name="T0" fmla="*/ 201 w 201"/>
                            <a:gd name="T1" fmla="*/ 164 h 223"/>
                            <a:gd name="T2" fmla="*/ 197 w 201"/>
                            <a:gd name="T3" fmla="*/ 221 h 223"/>
                            <a:gd name="T4" fmla="*/ 195 w 201"/>
                            <a:gd name="T5" fmla="*/ 223 h 223"/>
                            <a:gd name="T6" fmla="*/ 107 w 201"/>
                            <a:gd name="T7" fmla="*/ 222 h 223"/>
                            <a:gd name="T8" fmla="*/ 66 w 201"/>
                            <a:gd name="T9" fmla="*/ 221 h 223"/>
                            <a:gd name="T10" fmla="*/ 16 w 201"/>
                            <a:gd name="T11" fmla="*/ 223 h 223"/>
                            <a:gd name="T12" fmla="*/ 14 w 201"/>
                            <a:gd name="T13" fmla="*/ 221 h 223"/>
                            <a:gd name="T14" fmla="*/ 14 w 201"/>
                            <a:gd name="T15" fmla="*/ 216 h 223"/>
                            <a:gd name="T16" fmla="*/ 15 w 201"/>
                            <a:gd name="T17" fmla="*/ 214 h 223"/>
                            <a:gd name="T18" fmla="*/ 29 w 201"/>
                            <a:gd name="T19" fmla="*/ 204 h 223"/>
                            <a:gd name="T20" fmla="*/ 31 w 201"/>
                            <a:gd name="T21" fmla="*/ 184 h 223"/>
                            <a:gd name="T22" fmla="*/ 32 w 201"/>
                            <a:gd name="T23" fmla="*/ 148 h 223"/>
                            <a:gd name="T24" fmla="*/ 32 w 201"/>
                            <a:gd name="T25" fmla="*/ 93 h 223"/>
                            <a:gd name="T26" fmla="*/ 28 w 201"/>
                            <a:gd name="T27" fmla="*/ 25 h 223"/>
                            <a:gd name="T28" fmla="*/ 22 w 201"/>
                            <a:gd name="T29" fmla="*/ 19 h 223"/>
                            <a:gd name="T30" fmla="*/ 2 w 201"/>
                            <a:gd name="T31" fmla="*/ 16 h 223"/>
                            <a:gd name="T32" fmla="*/ 0 w 201"/>
                            <a:gd name="T33" fmla="*/ 14 h 223"/>
                            <a:gd name="T34" fmla="*/ 0 w 201"/>
                            <a:gd name="T35" fmla="*/ 2 h 223"/>
                            <a:gd name="T36" fmla="*/ 2 w 201"/>
                            <a:gd name="T37" fmla="*/ 0 h 223"/>
                            <a:gd name="T38" fmla="*/ 62 w 201"/>
                            <a:gd name="T39" fmla="*/ 1 h 223"/>
                            <a:gd name="T40" fmla="*/ 110 w 201"/>
                            <a:gd name="T41" fmla="*/ 1 h 223"/>
                            <a:gd name="T42" fmla="*/ 189 w 201"/>
                            <a:gd name="T43" fmla="*/ 0 h 223"/>
                            <a:gd name="T44" fmla="*/ 192 w 201"/>
                            <a:gd name="T45" fmla="*/ 2 h 223"/>
                            <a:gd name="T46" fmla="*/ 188 w 201"/>
                            <a:gd name="T47" fmla="*/ 37 h 223"/>
                            <a:gd name="T48" fmla="*/ 186 w 201"/>
                            <a:gd name="T49" fmla="*/ 52 h 223"/>
                            <a:gd name="T50" fmla="*/ 184 w 201"/>
                            <a:gd name="T51" fmla="*/ 55 h 223"/>
                            <a:gd name="T52" fmla="*/ 172 w 201"/>
                            <a:gd name="T53" fmla="*/ 55 h 223"/>
                            <a:gd name="T54" fmla="*/ 170 w 201"/>
                            <a:gd name="T55" fmla="*/ 52 h 223"/>
                            <a:gd name="T56" fmla="*/ 170 w 201"/>
                            <a:gd name="T57" fmla="*/ 41 h 223"/>
                            <a:gd name="T58" fmla="*/ 166 w 201"/>
                            <a:gd name="T59" fmla="*/ 30 h 223"/>
                            <a:gd name="T60" fmla="*/ 150 w 201"/>
                            <a:gd name="T61" fmla="*/ 24 h 223"/>
                            <a:gd name="T62" fmla="*/ 123 w 201"/>
                            <a:gd name="T63" fmla="*/ 23 h 223"/>
                            <a:gd name="T64" fmla="*/ 91 w 201"/>
                            <a:gd name="T65" fmla="*/ 24 h 223"/>
                            <a:gd name="T66" fmla="*/ 91 w 201"/>
                            <a:gd name="T67" fmla="*/ 64 h 223"/>
                            <a:gd name="T68" fmla="*/ 91 w 201"/>
                            <a:gd name="T69" fmla="*/ 97 h 223"/>
                            <a:gd name="T70" fmla="*/ 123 w 201"/>
                            <a:gd name="T71" fmla="*/ 97 h 223"/>
                            <a:gd name="T72" fmla="*/ 142 w 201"/>
                            <a:gd name="T73" fmla="*/ 93 h 223"/>
                            <a:gd name="T74" fmla="*/ 148 w 201"/>
                            <a:gd name="T75" fmla="*/ 73 h 223"/>
                            <a:gd name="T76" fmla="*/ 151 w 201"/>
                            <a:gd name="T77" fmla="*/ 71 h 223"/>
                            <a:gd name="T78" fmla="*/ 162 w 201"/>
                            <a:gd name="T79" fmla="*/ 71 h 223"/>
                            <a:gd name="T80" fmla="*/ 165 w 201"/>
                            <a:gd name="T81" fmla="*/ 73 h 223"/>
                            <a:gd name="T82" fmla="*/ 164 w 201"/>
                            <a:gd name="T83" fmla="*/ 107 h 223"/>
                            <a:gd name="T84" fmla="*/ 165 w 201"/>
                            <a:gd name="T85" fmla="*/ 144 h 223"/>
                            <a:gd name="T86" fmla="*/ 162 w 201"/>
                            <a:gd name="T87" fmla="*/ 146 h 223"/>
                            <a:gd name="T88" fmla="*/ 151 w 201"/>
                            <a:gd name="T89" fmla="*/ 146 h 223"/>
                            <a:gd name="T90" fmla="*/ 148 w 201"/>
                            <a:gd name="T91" fmla="*/ 144 h 223"/>
                            <a:gd name="T92" fmla="*/ 142 w 201"/>
                            <a:gd name="T93" fmla="*/ 121 h 223"/>
                            <a:gd name="T94" fmla="*/ 123 w 201"/>
                            <a:gd name="T95" fmla="*/ 117 h 223"/>
                            <a:gd name="T96" fmla="*/ 91 w 201"/>
                            <a:gd name="T97" fmla="*/ 117 h 223"/>
                            <a:gd name="T98" fmla="*/ 91 w 201"/>
                            <a:gd name="T99" fmla="*/ 165 h 223"/>
                            <a:gd name="T100" fmla="*/ 91 w 201"/>
                            <a:gd name="T101" fmla="*/ 199 h 223"/>
                            <a:gd name="T102" fmla="*/ 124 w 201"/>
                            <a:gd name="T103" fmla="*/ 199 h 223"/>
                            <a:gd name="T104" fmla="*/ 173 w 201"/>
                            <a:gd name="T105" fmla="*/ 195 h 223"/>
                            <a:gd name="T106" fmla="*/ 181 w 201"/>
                            <a:gd name="T107" fmla="*/ 182 h 223"/>
                            <a:gd name="T108" fmla="*/ 185 w 201"/>
                            <a:gd name="T109" fmla="*/ 164 h 223"/>
                            <a:gd name="T110" fmla="*/ 187 w 201"/>
                            <a:gd name="T111" fmla="*/ 162 h 223"/>
                            <a:gd name="T112" fmla="*/ 199 w 201"/>
                            <a:gd name="T113" fmla="*/ 162 h 223"/>
                            <a:gd name="T114" fmla="*/ 201 w 201"/>
                            <a:gd name="T115" fmla="*/ 164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01" h="223">
                              <a:moveTo>
                                <a:pt x="201" y="164"/>
                              </a:moveTo>
                              <a:cubicBezTo>
                                <a:pt x="199" y="180"/>
                                <a:pt x="197" y="199"/>
                                <a:pt x="197" y="221"/>
                              </a:cubicBezTo>
                              <a:lnTo>
                                <a:pt x="195" y="223"/>
                              </a:lnTo>
                              <a:cubicBezTo>
                                <a:pt x="167" y="223"/>
                                <a:pt x="137" y="222"/>
                                <a:pt x="107" y="222"/>
                              </a:cubicBezTo>
                              <a:cubicBezTo>
                                <a:pt x="83" y="222"/>
                                <a:pt x="69" y="221"/>
                                <a:pt x="66" y="221"/>
                              </a:cubicBezTo>
                              <a:cubicBezTo>
                                <a:pt x="47" y="221"/>
                                <a:pt x="30" y="222"/>
                                <a:pt x="16" y="223"/>
                              </a:cubicBezTo>
                              <a:lnTo>
                                <a:pt x="14" y="221"/>
                              </a:lnTo>
                              <a:lnTo>
                                <a:pt x="14" y="216"/>
                              </a:lnTo>
                              <a:lnTo>
                                <a:pt x="15" y="214"/>
                              </a:lnTo>
                              <a:cubicBezTo>
                                <a:pt x="23" y="209"/>
                                <a:pt x="28" y="206"/>
                                <a:pt x="29" y="204"/>
                              </a:cubicBezTo>
                              <a:cubicBezTo>
                                <a:pt x="31" y="203"/>
                                <a:pt x="31" y="196"/>
                                <a:pt x="31" y="184"/>
                              </a:cubicBezTo>
                              <a:lnTo>
                                <a:pt x="32" y="148"/>
                              </a:ln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5" y="21"/>
                                <a:pt x="22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1" y="1"/>
                                <a:pt x="41" y="1"/>
                                <a:pt x="62" y="1"/>
                              </a:cubicBezTo>
                              <a:cubicBezTo>
                                <a:pt x="70" y="1"/>
                                <a:pt x="85" y="1"/>
                                <a:pt x="110" y="1"/>
                              </a:cubicBezTo>
                              <a:cubicBezTo>
                                <a:pt x="142" y="0"/>
                                <a:pt x="169" y="0"/>
                                <a:pt x="189" y="0"/>
                              </a:cubicBezTo>
                              <a:lnTo>
                                <a:pt x="192" y="2"/>
                              </a:lnTo>
                              <a:cubicBezTo>
                                <a:pt x="190" y="17"/>
                                <a:pt x="188" y="29"/>
                                <a:pt x="188" y="37"/>
                              </a:cubicBezTo>
                              <a:lnTo>
                                <a:pt x="186" y="52"/>
                              </a:lnTo>
                              <a:lnTo>
                                <a:pt x="184" y="55"/>
                              </a:lnTo>
                              <a:lnTo>
                                <a:pt x="172" y="55"/>
                              </a:lnTo>
                              <a:lnTo>
                                <a:pt x="170" y="52"/>
                              </a:lnTo>
                              <a:cubicBezTo>
                                <a:pt x="170" y="46"/>
                                <a:pt x="170" y="42"/>
                                <a:pt x="170" y="41"/>
                              </a:cubicBezTo>
                              <a:cubicBezTo>
                                <a:pt x="169" y="36"/>
                                <a:pt x="168" y="32"/>
                                <a:pt x="166" y="30"/>
                              </a:cubicBezTo>
                              <a:cubicBezTo>
                                <a:pt x="164" y="26"/>
                                <a:pt x="158" y="24"/>
                                <a:pt x="150" y="24"/>
                              </a:cubicBezTo>
                              <a:cubicBezTo>
                                <a:pt x="142" y="23"/>
                                <a:pt x="133" y="23"/>
                                <a:pt x="123" y="23"/>
                              </a:cubicBezTo>
                              <a:cubicBezTo>
                                <a:pt x="111" y="23"/>
                                <a:pt x="101" y="23"/>
                                <a:pt x="91" y="24"/>
                              </a:cubicBezTo>
                              <a:cubicBezTo>
                                <a:pt x="91" y="34"/>
                                <a:pt x="91" y="47"/>
                                <a:pt x="91" y="64"/>
                              </a:cubicBezTo>
                              <a:lnTo>
                                <a:pt x="91" y="97"/>
                              </a:lnTo>
                              <a:cubicBezTo>
                                <a:pt x="94" y="97"/>
                                <a:pt x="105" y="97"/>
                                <a:pt x="123" y="97"/>
                              </a:cubicBezTo>
                              <a:cubicBezTo>
                                <a:pt x="132" y="97"/>
                                <a:pt x="139" y="95"/>
                                <a:pt x="142" y="93"/>
                              </a:cubicBezTo>
                              <a:cubicBezTo>
                                <a:pt x="146" y="89"/>
                                <a:pt x="148" y="83"/>
                                <a:pt x="148" y="73"/>
                              </a:cubicBezTo>
                              <a:lnTo>
                                <a:pt x="151" y="71"/>
                              </a:lnTo>
                              <a:lnTo>
                                <a:pt x="162" y="71"/>
                              </a:lnTo>
                              <a:lnTo>
                                <a:pt x="165" y="73"/>
                              </a:lnTo>
                              <a:cubicBezTo>
                                <a:pt x="164" y="83"/>
                                <a:pt x="164" y="95"/>
                                <a:pt x="164" y="107"/>
                              </a:cubicBezTo>
                              <a:cubicBezTo>
                                <a:pt x="164" y="117"/>
                                <a:pt x="164" y="129"/>
                                <a:pt x="165" y="144"/>
                              </a:cubicBezTo>
                              <a:lnTo>
                                <a:pt x="162" y="146"/>
                              </a:lnTo>
                              <a:lnTo>
                                <a:pt x="151" y="146"/>
                              </a:lnTo>
                              <a:lnTo>
                                <a:pt x="148" y="144"/>
                              </a:lnTo>
                              <a:cubicBezTo>
                                <a:pt x="148" y="132"/>
                                <a:pt x="146" y="125"/>
                                <a:pt x="142" y="121"/>
                              </a:cubicBezTo>
                              <a:cubicBezTo>
                                <a:pt x="139" y="119"/>
                                <a:pt x="132" y="117"/>
                                <a:pt x="123" y="117"/>
                              </a:cubicBezTo>
                              <a:cubicBezTo>
                                <a:pt x="105" y="117"/>
                                <a:pt x="94" y="117"/>
                                <a:pt x="91" y="117"/>
                              </a:cubicBezTo>
                              <a:lnTo>
                                <a:pt x="91" y="165"/>
                              </a:lnTo>
                              <a:cubicBezTo>
                                <a:pt x="91" y="174"/>
                                <a:pt x="91" y="185"/>
                                <a:pt x="91" y="199"/>
                              </a:cubicBezTo>
                              <a:lnTo>
                                <a:pt x="124" y="199"/>
                              </a:lnTo>
                              <a:cubicBezTo>
                                <a:pt x="152" y="199"/>
                                <a:pt x="168" y="198"/>
                                <a:pt x="173" y="195"/>
                              </a:cubicBezTo>
                              <a:cubicBezTo>
                                <a:pt x="176" y="194"/>
                                <a:pt x="179" y="189"/>
                                <a:pt x="181" y="182"/>
                              </a:cubicBezTo>
                              <a:lnTo>
                                <a:pt x="185" y="164"/>
                              </a:lnTo>
                              <a:lnTo>
                                <a:pt x="187" y="162"/>
                              </a:lnTo>
                              <a:lnTo>
                                <a:pt x="199" y="162"/>
                              </a:lnTo>
                              <a:lnTo>
                                <a:pt x="201" y="16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C91E" id="Freeform: Shape 21" o:spid="_x0000_s1026" style="position:absolute;margin-left:311.65pt;margin-top:49.6pt;width:10.05pt;height:11.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" path="m201,164v-2,16,-4,35,-4,57l195,223v-28,,-58,-1,-88,-1c83,222,69,221,66,221v-19,,-36,1,-50,2l14,221r,-5l15,214v8,-5,13,-8,14,-10c31,203,31,196,31,184r1,-36l32,93c32,52,31,29,28,25,27,22,25,21,22,19,19,18,12,17,2,16l,14,,2,2,c21,1,41,1,62,1v8,,23,,48,c142,,169,,189,r3,2c190,17,188,29,188,37r-2,15l184,55r-12,l170,52v,-6,,-10,,-11c169,36,168,32,166,30v-2,-4,-8,-6,-16,-6c142,23,133,23,123,23v-12,,-22,,-32,1c91,34,91,47,91,64r,33c94,97,105,97,123,97v9,,16,-2,19,-4c146,89,148,83,148,73r3,-2l162,71r3,2c164,83,164,95,164,107v,10,,22,1,37l162,146r-11,l148,144v,-12,-2,-19,-6,-23c139,119,132,117,123,117v-18,,-29,,-32,l91,165v,9,,20,,34l124,199v28,,44,-1,49,-4c176,194,179,189,181,182r4,-18l187,162r12,l201,164e" fillcolor="black" stroked="f">
                <v:path o:connecttype="custom" o:connectlocs="127635,104140;125095,140335;123825,141605;67945,140970;41910,140335;10160,141605;8890,140335;8890,137160;9525,135890;18415,129540;19685,116840;20320,93980;20320,59055;17780,15875;13970,12065;1270,10160;0,8890;0,1270;1270,0;39370,635;69850,635;120015,0;121920,1270;119380,23495;118110,33020;116840,34925;109220,34925;107950,33020;107950,26035;105410,19050;95250,15240;78105,14605;57785,15240;57785,40640;57785,61595;78105,61595;90170,59055;93980,46355;95885,45085;102870,45085;104775,46355;104140,67945;104775,91440;102870,92710;95885,92710;93980,91440;90170,76835;78105,74295;57785,74295;57785,104775;57785,126365;78740,126365;109855,123825;114935,115570;117475,104140;118745,102870;126365,102870;127635,104140" o:connectangles="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Georgia State University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  <w:r w:rsidRPr="00431BF4">
        <w:rPr>
          <w:rFonts w:ascii="Palatino Linotype" w:hAnsi="Palatino Linotype" w:cs="Palatino Linotype"/>
          <w:color w:val="000000"/>
          <w:spacing w:val="-9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Atlanta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GA</w:t>
      </w:r>
    </w:p>
    <w:p w14:paraId="4728F5CC" w14:textId="09FE200C" w:rsidR="00C17F14" w:rsidRPr="00431BF4" w:rsidRDefault="00C17F14" w:rsidP="00C17F14">
      <w:pPr>
        <w:autoSpaceDE w:val="0"/>
        <w:autoSpaceDN w:val="0"/>
        <w:adjustRightInd w:val="0"/>
        <w:spacing w:after="476" w:line="375" w:lineRule="exact"/>
        <w:ind w:left="240"/>
        <w:rPr>
          <w:rFonts w:ascii="PalatinoLinotype-Bold" w:hAnsi="PalatinoLinotype-Bold" w:cs="PalatinoLinotype-Bold"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17A520BF" wp14:editId="3A487D5D">
                <wp:simplePos x="0" y="0"/>
                <wp:positionH relativeFrom="page">
                  <wp:posOffset>4110355</wp:posOffset>
                </wp:positionH>
                <wp:positionV relativeFrom="page">
                  <wp:posOffset>629920</wp:posOffset>
                </wp:positionV>
                <wp:extent cx="127635" cy="141605"/>
                <wp:effectExtent l="5080" t="1270" r="635" b="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41605"/>
                        </a:xfrm>
                        <a:custGeom>
                          <a:avLst/>
                          <a:gdLst>
                            <a:gd name="T0" fmla="*/ 201 w 201"/>
                            <a:gd name="T1" fmla="*/ 164 h 223"/>
                            <a:gd name="T2" fmla="*/ 197 w 201"/>
                            <a:gd name="T3" fmla="*/ 221 h 223"/>
                            <a:gd name="T4" fmla="*/ 195 w 201"/>
                            <a:gd name="T5" fmla="*/ 223 h 223"/>
                            <a:gd name="T6" fmla="*/ 107 w 201"/>
                            <a:gd name="T7" fmla="*/ 222 h 223"/>
                            <a:gd name="T8" fmla="*/ 66 w 201"/>
                            <a:gd name="T9" fmla="*/ 221 h 223"/>
                            <a:gd name="T10" fmla="*/ 16 w 201"/>
                            <a:gd name="T11" fmla="*/ 223 h 223"/>
                            <a:gd name="T12" fmla="*/ 14 w 201"/>
                            <a:gd name="T13" fmla="*/ 221 h 223"/>
                            <a:gd name="T14" fmla="*/ 14 w 201"/>
                            <a:gd name="T15" fmla="*/ 216 h 223"/>
                            <a:gd name="T16" fmla="*/ 15 w 201"/>
                            <a:gd name="T17" fmla="*/ 214 h 223"/>
                            <a:gd name="T18" fmla="*/ 29 w 201"/>
                            <a:gd name="T19" fmla="*/ 204 h 223"/>
                            <a:gd name="T20" fmla="*/ 31 w 201"/>
                            <a:gd name="T21" fmla="*/ 184 h 223"/>
                            <a:gd name="T22" fmla="*/ 32 w 201"/>
                            <a:gd name="T23" fmla="*/ 148 h 223"/>
                            <a:gd name="T24" fmla="*/ 32 w 201"/>
                            <a:gd name="T25" fmla="*/ 93 h 223"/>
                            <a:gd name="T26" fmla="*/ 28 w 201"/>
                            <a:gd name="T27" fmla="*/ 25 h 223"/>
                            <a:gd name="T28" fmla="*/ 21 w 201"/>
                            <a:gd name="T29" fmla="*/ 19 h 223"/>
                            <a:gd name="T30" fmla="*/ 2 w 201"/>
                            <a:gd name="T31" fmla="*/ 16 h 223"/>
                            <a:gd name="T32" fmla="*/ 0 w 201"/>
                            <a:gd name="T33" fmla="*/ 14 h 223"/>
                            <a:gd name="T34" fmla="*/ 0 w 201"/>
                            <a:gd name="T35" fmla="*/ 2 h 223"/>
                            <a:gd name="T36" fmla="*/ 2 w 201"/>
                            <a:gd name="T37" fmla="*/ 0 h 223"/>
                            <a:gd name="T38" fmla="*/ 62 w 201"/>
                            <a:gd name="T39" fmla="*/ 1 h 223"/>
                            <a:gd name="T40" fmla="*/ 109 w 201"/>
                            <a:gd name="T41" fmla="*/ 1 h 223"/>
                            <a:gd name="T42" fmla="*/ 189 w 201"/>
                            <a:gd name="T43" fmla="*/ 0 h 223"/>
                            <a:gd name="T44" fmla="*/ 192 w 201"/>
                            <a:gd name="T45" fmla="*/ 2 h 223"/>
                            <a:gd name="T46" fmla="*/ 187 w 201"/>
                            <a:gd name="T47" fmla="*/ 37 h 223"/>
                            <a:gd name="T48" fmla="*/ 186 w 201"/>
                            <a:gd name="T49" fmla="*/ 52 h 223"/>
                            <a:gd name="T50" fmla="*/ 184 w 201"/>
                            <a:gd name="T51" fmla="*/ 55 h 223"/>
                            <a:gd name="T52" fmla="*/ 172 w 201"/>
                            <a:gd name="T53" fmla="*/ 55 h 223"/>
                            <a:gd name="T54" fmla="*/ 170 w 201"/>
                            <a:gd name="T55" fmla="*/ 52 h 223"/>
                            <a:gd name="T56" fmla="*/ 169 w 201"/>
                            <a:gd name="T57" fmla="*/ 41 h 223"/>
                            <a:gd name="T58" fmla="*/ 166 w 201"/>
                            <a:gd name="T59" fmla="*/ 30 h 223"/>
                            <a:gd name="T60" fmla="*/ 150 w 201"/>
                            <a:gd name="T61" fmla="*/ 24 h 223"/>
                            <a:gd name="T62" fmla="*/ 123 w 201"/>
                            <a:gd name="T63" fmla="*/ 23 h 223"/>
                            <a:gd name="T64" fmla="*/ 91 w 201"/>
                            <a:gd name="T65" fmla="*/ 24 h 223"/>
                            <a:gd name="T66" fmla="*/ 90 w 201"/>
                            <a:gd name="T67" fmla="*/ 64 h 223"/>
                            <a:gd name="T68" fmla="*/ 90 w 201"/>
                            <a:gd name="T69" fmla="*/ 97 h 223"/>
                            <a:gd name="T70" fmla="*/ 123 w 201"/>
                            <a:gd name="T71" fmla="*/ 97 h 223"/>
                            <a:gd name="T72" fmla="*/ 142 w 201"/>
                            <a:gd name="T73" fmla="*/ 93 h 223"/>
                            <a:gd name="T74" fmla="*/ 148 w 201"/>
                            <a:gd name="T75" fmla="*/ 73 h 223"/>
                            <a:gd name="T76" fmla="*/ 151 w 201"/>
                            <a:gd name="T77" fmla="*/ 71 h 223"/>
                            <a:gd name="T78" fmla="*/ 162 w 201"/>
                            <a:gd name="T79" fmla="*/ 71 h 223"/>
                            <a:gd name="T80" fmla="*/ 165 w 201"/>
                            <a:gd name="T81" fmla="*/ 73 h 223"/>
                            <a:gd name="T82" fmla="*/ 164 w 201"/>
                            <a:gd name="T83" fmla="*/ 107 h 223"/>
                            <a:gd name="T84" fmla="*/ 165 w 201"/>
                            <a:gd name="T85" fmla="*/ 144 h 223"/>
                            <a:gd name="T86" fmla="*/ 162 w 201"/>
                            <a:gd name="T87" fmla="*/ 146 h 223"/>
                            <a:gd name="T88" fmla="*/ 151 w 201"/>
                            <a:gd name="T89" fmla="*/ 146 h 223"/>
                            <a:gd name="T90" fmla="*/ 148 w 201"/>
                            <a:gd name="T91" fmla="*/ 144 h 223"/>
                            <a:gd name="T92" fmla="*/ 142 w 201"/>
                            <a:gd name="T93" fmla="*/ 121 h 223"/>
                            <a:gd name="T94" fmla="*/ 123 w 201"/>
                            <a:gd name="T95" fmla="*/ 117 h 223"/>
                            <a:gd name="T96" fmla="*/ 90 w 201"/>
                            <a:gd name="T97" fmla="*/ 117 h 223"/>
                            <a:gd name="T98" fmla="*/ 90 w 201"/>
                            <a:gd name="T99" fmla="*/ 165 h 223"/>
                            <a:gd name="T100" fmla="*/ 91 w 201"/>
                            <a:gd name="T101" fmla="*/ 199 h 223"/>
                            <a:gd name="T102" fmla="*/ 124 w 201"/>
                            <a:gd name="T103" fmla="*/ 199 h 223"/>
                            <a:gd name="T104" fmla="*/ 173 w 201"/>
                            <a:gd name="T105" fmla="*/ 195 h 223"/>
                            <a:gd name="T106" fmla="*/ 180 w 201"/>
                            <a:gd name="T107" fmla="*/ 182 h 223"/>
                            <a:gd name="T108" fmla="*/ 185 w 201"/>
                            <a:gd name="T109" fmla="*/ 164 h 223"/>
                            <a:gd name="T110" fmla="*/ 187 w 201"/>
                            <a:gd name="T111" fmla="*/ 162 h 223"/>
                            <a:gd name="T112" fmla="*/ 199 w 201"/>
                            <a:gd name="T113" fmla="*/ 162 h 223"/>
                            <a:gd name="T114" fmla="*/ 201 w 201"/>
                            <a:gd name="T115" fmla="*/ 164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01" h="223">
                              <a:moveTo>
                                <a:pt x="201" y="164"/>
                              </a:moveTo>
                              <a:cubicBezTo>
                                <a:pt x="198" y="180"/>
                                <a:pt x="197" y="199"/>
                                <a:pt x="197" y="221"/>
                              </a:cubicBezTo>
                              <a:lnTo>
                                <a:pt x="195" y="223"/>
                              </a:lnTo>
                              <a:cubicBezTo>
                                <a:pt x="166" y="223"/>
                                <a:pt x="137" y="222"/>
                                <a:pt x="107" y="222"/>
                              </a:cubicBezTo>
                              <a:cubicBezTo>
                                <a:pt x="83" y="222"/>
                                <a:pt x="69" y="221"/>
                                <a:pt x="66" y="221"/>
                              </a:cubicBezTo>
                              <a:cubicBezTo>
                                <a:pt x="47" y="221"/>
                                <a:pt x="30" y="222"/>
                                <a:pt x="16" y="223"/>
                              </a:cubicBezTo>
                              <a:lnTo>
                                <a:pt x="14" y="221"/>
                              </a:lnTo>
                              <a:lnTo>
                                <a:pt x="14" y="216"/>
                              </a:lnTo>
                              <a:lnTo>
                                <a:pt x="15" y="214"/>
                              </a:lnTo>
                              <a:cubicBezTo>
                                <a:pt x="23" y="209"/>
                                <a:pt x="28" y="206"/>
                                <a:pt x="29" y="204"/>
                              </a:cubicBezTo>
                              <a:cubicBezTo>
                                <a:pt x="30" y="203"/>
                                <a:pt x="31" y="196"/>
                                <a:pt x="31" y="184"/>
                              </a:cubicBezTo>
                              <a:lnTo>
                                <a:pt x="32" y="148"/>
                              </a:ln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4" y="21"/>
                                <a:pt x="21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1" y="1"/>
                                <a:pt x="41" y="1"/>
                                <a:pt x="62" y="1"/>
                              </a:cubicBezTo>
                              <a:cubicBezTo>
                                <a:pt x="69" y="1"/>
                                <a:pt x="85" y="1"/>
                                <a:pt x="109" y="1"/>
                              </a:cubicBezTo>
                              <a:cubicBezTo>
                                <a:pt x="142" y="0"/>
                                <a:pt x="169" y="0"/>
                                <a:pt x="189" y="0"/>
                              </a:cubicBezTo>
                              <a:lnTo>
                                <a:pt x="192" y="2"/>
                              </a:lnTo>
                              <a:cubicBezTo>
                                <a:pt x="190" y="17"/>
                                <a:pt x="188" y="29"/>
                                <a:pt x="187" y="37"/>
                              </a:cubicBezTo>
                              <a:lnTo>
                                <a:pt x="186" y="52"/>
                              </a:lnTo>
                              <a:lnTo>
                                <a:pt x="184" y="55"/>
                              </a:lnTo>
                              <a:lnTo>
                                <a:pt x="172" y="55"/>
                              </a:lnTo>
                              <a:lnTo>
                                <a:pt x="170" y="52"/>
                              </a:lnTo>
                              <a:cubicBezTo>
                                <a:pt x="169" y="46"/>
                                <a:pt x="169" y="42"/>
                                <a:pt x="169" y="41"/>
                              </a:cubicBezTo>
                              <a:cubicBezTo>
                                <a:pt x="169" y="36"/>
                                <a:pt x="168" y="32"/>
                                <a:pt x="166" y="30"/>
                              </a:cubicBezTo>
                              <a:cubicBezTo>
                                <a:pt x="164" y="26"/>
                                <a:pt x="158" y="24"/>
                                <a:pt x="150" y="24"/>
                              </a:cubicBezTo>
                              <a:cubicBezTo>
                                <a:pt x="142" y="23"/>
                                <a:pt x="133" y="23"/>
                                <a:pt x="123" y="23"/>
                              </a:cubicBezTo>
                              <a:cubicBezTo>
                                <a:pt x="111" y="23"/>
                                <a:pt x="101" y="23"/>
                                <a:pt x="91" y="24"/>
                              </a:cubicBezTo>
                              <a:cubicBezTo>
                                <a:pt x="91" y="34"/>
                                <a:pt x="90" y="47"/>
                                <a:pt x="90" y="64"/>
                              </a:cubicBezTo>
                              <a:lnTo>
                                <a:pt x="90" y="97"/>
                              </a:lnTo>
                              <a:cubicBezTo>
                                <a:pt x="94" y="97"/>
                                <a:pt x="105" y="97"/>
                                <a:pt x="123" y="97"/>
                              </a:cubicBezTo>
                              <a:cubicBezTo>
                                <a:pt x="132" y="97"/>
                                <a:pt x="139" y="95"/>
                                <a:pt x="142" y="93"/>
                              </a:cubicBezTo>
                              <a:cubicBezTo>
                                <a:pt x="146" y="89"/>
                                <a:pt x="148" y="83"/>
                                <a:pt x="148" y="73"/>
                              </a:cubicBezTo>
                              <a:lnTo>
                                <a:pt x="151" y="71"/>
                              </a:lnTo>
                              <a:lnTo>
                                <a:pt x="162" y="71"/>
                              </a:lnTo>
                              <a:lnTo>
                                <a:pt x="165" y="73"/>
                              </a:lnTo>
                              <a:cubicBezTo>
                                <a:pt x="164" y="83"/>
                                <a:pt x="164" y="95"/>
                                <a:pt x="164" y="107"/>
                              </a:cubicBezTo>
                              <a:cubicBezTo>
                                <a:pt x="164" y="117"/>
                                <a:pt x="164" y="129"/>
                                <a:pt x="165" y="144"/>
                              </a:cubicBezTo>
                              <a:lnTo>
                                <a:pt x="162" y="146"/>
                              </a:lnTo>
                              <a:lnTo>
                                <a:pt x="151" y="146"/>
                              </a:lnTo>
                              <a:lnTo>
                                <a:pt x="148" y="144"/>
                              </a:lnTo>
                              <a:cubicBezTo>
                                <a:pt x="148" y="132"/>
                                <a:pt x="146" y="125"/>
                                <a:pt x="142" y="121"/>
                              </a:cubicBezTo>
                              <a:cubicBezTo>
                                <a:pt x="138" y="119"/>
                                <a:pt x="132" y="117"/>
                                <a:pt x="123" y="117"/>
                              </a:cubicBezTo>
                              <a:cubicBezTo>
                                <a:pt x="105" y="117"/>
                                <a:pt x="94" y="117"/>
                                <a:pt x="90" y="117"/>
                              </a:cubicBezTo>
                              <a:lnTo>
                                <a:pt x="90" y="165"/>
                              </a:lnTo>
                              <a:cubicBezTo>
                                <a:pt x="90" y="174"/>
                                <a:pt x="91" y="185"/>
                                <a:pt x="91" y="199"/>
                              </a:cubicBezTo>
                              <a:lnTo>
                                <a:pt x="124" y="199"/>
                              </a:lnTo>
                              <a:cubicBezTo>
                                <a:pt x="152" y="199"/>
                                <a:pt x="168" y="198"/>
                                <a:pt x="173" y="195"/>
                              </a:cubicBezTo>
                              <a:cubicBezTo>
                                <a:pt x="176" y="194"/>
                                <a:pt x="179" y="189"/>
                                <a:pt x="180" y="182"/>
                              </a:cubicBezTo>
                              <a:lnTo>
                                <a:pt x="185" y="164"/>
                              </a:lnTo>
                              <a:lnTo>
                                <a:pt x="187" y="162"/>
                              </a:lnTo>
                              <a:lnTo>
                                <a:pt x="199" y="162"/>
                              </a:lnTo>
                              <a:lnTo>
                                <a:pt x="201" y="16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72773" id="Freeform: Shape 20" o:spid="_x0000_s1026" style="position:absolute;margin-left:323.65pt;margin-top:49.6pt;width:10.05pt;height:11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" path="m201,164v-3,16,-4,35,-4,57l195,223v-29,,-58,-1,-88,-1c83,222,69,221,66,221v-19,,-36,1,-50,2l14,221r,-5l15,214v8,-5,13,-8,14,-10c30,203,31,196,31,184r1,-36l32,93c32,52,31,29,28,25,27,22,24,21,21,19,19,18,12,17,2,16l,14,,2,2,c21,1,41,1,62,1v7,,23,,47,c142,,169,,189,r3,2c190,17,188,29,187,37r-1,15l184,55r-12,l170,52v-1,-6,-1,-10,-1,-11c169,36,168,32,166,30v-2,-4,-8,-6,-16,-6c142,23,133,23,123,23v-12,,-22,,-32,1c91,34,90,47,90,64r,33c94,97,105,97,123,97v9,,16,-2,19,-4c146,89,148,83,148,73r3,-2l162,71r3,2c164,83,164,95,164,107v,10,,22,1,37l162,146r-11,l148,144v,-12,-2,-19,-6,-23c138,119,132,117,123,117v-18,,-29,,-33,l90,165v,9,1,20,1,34l124,199v28,,44,-1,49,-4c176,194,179,189,180,182r5,-18l187,162r12,l201,164e" fillcolor="black" stroked="f">
                <v:path o:connecttype="custom" o:connectlocs="127635,104140;125095,140335;123825,141605;67945,140970;41910,140335;10160,141605;8890,140335;8890,137160;9525,135890;18415,129540;19685,116840;20320,93980;20320,59055;17780,15875;13335,12065;1270,10160;0,8890;0,1270;1270,0;39370,635;69215,635;120015,0;121920,1270;118745,23495;118110,33020;116840,34925;109220,34925;107950,33020;107315,26035;105410,19050;95250,15240;78105,14605;57785,15240;57150,40640;57150,61595;78105,61595;90170,59055;93980,46355;95885,45085;102870,45085;104775,46355;104140,67945;104775,91440;102870,92710;95885,92710;93980,91440;90170,76835;78105,74295;57150,74295;57150,104775;57785,126365;78740,126365;109855,123825;114300,115570;117475,104140;118745,102870;126365,102870;127635,104140" o:connectangles="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Bachelor of Science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: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Computer Science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Jan 2015 - Aug 2015</w:t>
      </w:r>
      <w:r w:rsidRPr="00431BF4">
        <w:rPr>
          <w:sz w:val="24"/>
          <w:szCs w:val="24"/>
        </w:rPr>
        <w:br/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34E60A8A" wp14:editId="6D2BF440">
                <wp:simplePos x="0" y="0"/>
                <wp:positionH relativeFrom="page">
                  <wp:posOffset>4263390</wp:posOffset>
                </wp:positionH>
                <wp:positionV relativeFrom="page">
                  <wp:posOffset>629920</wp:posOffset>
                </wp:positionV>
                <wp:extent cx="209550" cy="142875"/>
                <wp:effectExtent l="5715" t="1270" r="3810" b="8255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330 w 330"/>
                            <a:gd name="T1" fmla="*/ 221 h 225"/>
                            <a:gd name="T2" fmla="*/ 328 w 330"/>
                            <a:gd name="T3" fmla="*/ 223 h 225"/>
                            <a:gd name="T4" fmla="*/ 269 w 330"/>
                            <a:gd name="T5" fmla="*/ 221 h 225"/>
                            <a:gd name="T6" fmla="*/ 210 w 330"/>
                            <a:gd name="T7" fmla="*/ 223 h 225"/>
                            <a:gd name="T8" fmla="*/ 208 w 330"/>
                            <a:gd name="T9" fmla="*/ 221 h 225"/>
                            <a:gd name="T10" fmla="*/ 208 w 330"/>
                            <a:gd name="T11" fmla="*/ 209 h 225"/>
                            <a:gd name="T12" fmla="*/ 210 w 330"/>
                            <a:gd name="T13" fmla="*/ 206 h 225"/>
                            <a:gd name="T14" fmla="*/ 230 w 330"/>
                            <a:gd name="T15" fmla="*/ 203 h 225"/>
                            <a:gd name="T16" fmla="*/ 239 w 330"/>
                            <a:gd name="T17" fmla="*/ 176 h 225"/>
                            <a:gd name="T18" fmla="*/ 240 w 330"/>
                            <a:gd name="T19" fmla="*/ 129 h 225"/>
                            <a:gd name="T20" fmla="*/ 240 w 330"/>
                            <a:gd name="T21" fmla="*/ 52 h 225"/>
                            <a:gd name="T22" fmla="*/ 157 w 330"/>
                            <a:gd name="T23" fmla="*/ 225 h 225"/>
                            <a:gd name="T24" fmla="*/ 139 w 330"/>
                            <a:gd name="T25" fmla="*/ 225 h 225"/>
                            <a:gd name="T26" fmla="*/ 54 w 330"/>
                            <a:gd name="T27" fmla="*/ 52 h 225"/>
                            <a:gd name="T28" fmla="*/ 55 w 330"/>
                            <a:gd name="T29" fmla="*/ 129 h 225"/>
                            <a:gd name="T30" fmla="*/ 57 w 330"/>
                            <a:gd name="T31" fmla="*/ 176 h 225"/>
                            <a:gd name="T32" fmla="*/ 58 w 330"/>
                            <a:gd name="T33" fmla="*/ 191 h 225"/>
                            <a:gd name="T34" fmla="*/ 66 w 330"/>
                            <a:gd name="T35" fmla="*/ 203 h 225"/>
                            <a:gd name="T36" fmla="*/ 86 w 330"/>
                            <a:gd name="T37" fmla="*/ 206 h 225"/>
                            <a:gd name="T38" fmla="*/ 88 w 330"/>
                            <a:gd name="T39" fmla="*/ 209 h 225"/>
                            <a:gd name="T40" fmla="*/ 88 w 330"/>
                            <a:gd name="T41" fmla="*/ 221 h 225"/>
                            <a:gd name="T42" fmla="*/ 86 w 330"/>
                            <a:gd name="T43" fmla="*/ 223 h 225"/>
                            <a:gd name="T44" fmla="*/ 45 w 330"/>
                            <a:gd name="T45" fmla="*/ 221 h 225"/>
                            <a:gd name="T46" fmla="*/ 2 w 330"/>
                            <a:gd name="T47" fmla="*/ 223 h 225"/>
                            <a:gd name="T48" fmla="*/ 0 w 330"/>
                            <a:gd name="T49" fmla="*/ 221 h 225"/>
                            <a:gd name="T50" fmla="*/ 0 w 330"/>
                            <a:gd name="T51" fmla="*/ 209 h 225"/>
                            <a:gd name="T52" fmla="*/ 2 w 330"/>
                            <a:gd name="T53" fmla="*/ 206 h 225"/>
                            <a:gd name="T54" fmla="*/ 22 w 330"/>
                            <a:gd name="T55" fmla="*/ 203 h 225"/>
                            <a:gd name="T56" fmla="*/ 31 w 330"/>
                            <a:gd name="T57" fmla="*/ 176 h 225"/>
                            <a:gd name="T58" fmla="*/ 32 w 330"/>
                            <a:gd name="T59" fmla="*/ 129 h 225"/>
                            <a:gd name="T60" fmla="*/ 33 w 330"/>
                            <a:gd name="T61" fmla="*/ 93 h 225"/>
                            <a:gd name="T62" fmla="*/ 33 w 330"/>
                            <a:gd name="T63" fmla="*/ 52 h 225"/>
                            <a:gd name="T64" fmla="*/ 30 w 330"/>
                            <a:gd name="T65" fmla="*/ 28 h 225"/>
                            <a:gd name="T66" fmla="*/ 22 w 330"/>
                            <a:gd name="T67" fmla="*/ 20 h 225"/>
                            <a:gd name="T68" fmla="*/ 2 w 330"/>
                            <a:gd name="T69" fmla="*/ 16 h 225"/>
                            <a:gd name="T70" fmla="*/ 0 w 330"/>
                            <a:gd name="T71" fmla="*/ 14 h 225"/>
                            <a:gd name="T72" fmla="*/ 0 w 330"/>
                            <a:gd name="T73" fmla="*/ 2 h 225"/>
                            <a:gd name="T74" fmla="*/ 2 w 330"/>
                            <a:gd name="T75" fmla="*/ 0 h 225"/>
                            <a:gd name="T76" fmla="*/ 50 w 330"/>
                            <a:gd name="T77" fmla="*/ 1 h 225"/>
                            <a:gd name="T78" fmla="*/ 95 w 330"/>
                            <a:gd name="T79" fmla="*/ 0 h 225"/>
                            <a:gd name="T80" fmla="*/ 170 w 330"/>
                            <a:gd name="T81" fmla="*/ 153 h 225"/>
                            <a:gd name="T82" fmla="*/ 241 w 330"/>
                            <a:gd name="T83" fmla="*/ 0 h 225"/>
                            <a:gd name="T84" fmla="*/ 271 w 330"/>
                            <a:gd name="T85" fmla="*/ 1 h 225"/>
                            <a:gd name="T86" fmla="*/ 328 w 330"/>
                            <a:gd name="T87" fmla="*/ 0 h 225"/>
                            <a:gd name="T88" fmla="*/ 330 w 330"/>
                            <a:gd name="T89" fmla="*/ 2 h 225"/>
                            <a:gd name="T90" fmla="*/ 330 w 330"/>
                            <a:gd name="T91" fmla="*/ 14 h 225"/>
                            <a:gd name="T92" fmla="*/ 328 w 330"/>
                            <a:gd name="T93" fmla="*/ 16 h 225"/>
                            <a:gd name="T94" fmla="*/ 309 w 330"/>
                            <a:gd name="T95" fmla="*/ 19 h 225"/>
                            <a:gd name="T96" fmla="*/ 300 w 330"/>
                            <a:gd name="T97" fmla="*/ 34 h 225"/>
                            <a:gd name="T98" fmla="*/ 299 w 330"/>
                            <a:gd name="T99" fmla="*/ 52 h 225"/>
                            <a:gd name="T100" fmla="*/ 298 w 330"/>
                            <a:gd name="T101" fmla="*/ 93 h 225"/>
                            <a:gd name="T102" fmla="*/ 298 w 330"/>
                            <a:gd name="T103" fmla="*/ 129 h 225"/>
                            <a:gd name="T104" fmla="*/ 302 w 330"/>
                            <a:gd name="T105" fmla="*/ 197 h 225"/>
                            <a:gd name="T106" fmla="*/ 310 w 330"/>
                            <a:gd name="T107" fmla="*/ 204 h 225"/>
                            <a:gd name="T108" fmla="*/ 328 w 330"/>
                            <a:gd name="T109" fmla="*/ 206 h 225"/>
                            <a:gd name="T110" fmla="*/ 330 w 330"/>
                            <a:gd name="T111" fmla="*/ 209 h 225"/>
                            <a:gd name="T112" fmla="*/ 330 w 330"/>
                            <a:gd name="T113" fmla="*/ 22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30" h="225">
                              <a:moveTo>
                                <a:pt x="330" y="221"/>
                              </a:moveTo>
                              <a:lnTo>
                                <a:pt x="328" y="223"/>
                              </a:lnTo>
                              <a:cubicBezTo>
                                <a:pt x="310" y="222"/>
                                <a:pt x="290" y="221"/>
                                <a:pt x="269" y="221"/>
                              </a:cubicBezTo>
                              <a:cubicBezTo>
                                <a:pt x="247" y="221"/>
                                <a:pt x="228" y="222"/>
                                <a:pt x="210" y="223"/>
                              </a:cubicBezTo>
                              <a:lnTo>
                                <a:pt x="208" y="221"/>
                              </a:lnTo>
                              <a:lnTo>
                                <a:pt x="208" y="209"/>
                              </a:lnTo>
                              <a:lnTo>
                                <a:pt x="210" y="206"/>
                              </a:lnTo>
                              <a:cubicBezTo>
                                <a:pt x="215" y="206"/>
                                <a:pt x="222" y="205"/>
                                <a:pt x="230" y="203"/>
                              </a:cubicBezTo>
                              <a:cubicBezTo>
                                <a:pt x="236" y="201"/>
                                <a:pt x="239" y="192"/>
                                <a:pt x="239" y="176"/>
                              </a:cubicBezTo>
                              <a:cubicBezTo>
                                <a:pt x="240" y="164"/>
                                <a:pt x="240" y="149"/>
                                <a:pt x="240" y="129"/>
                              </a:cubicBezTo>
                              <a:lnTo>
                                <a:pt x="240" y="52"/>
                              </a:lnTo>
                              <a:cubicBezTo>
                                <a:pt x="219" y="97"/>
                                <a:pt x="191" y="155"/>
                                <a:pt x="157" y="225"/>
                              </a:cubicBezTo>
                              <a:lnTo>
                                <a:pt x="139" y="225"/>
                              </a:lnTo>
                              <a:cubicBezTo>
                                <a:pt x="127" y="198"/>
                                <a:pt x="98" y="140"/>
                                <a:pt x="54" y="52"/>
                              </a:cubicBezTo>
                              <a:lnTo>
                                <a:pt x="55" y="129"/>
                              </a:lnTo>
                              <a:cubicBezTo>
                                <a:pt x="56" y="141"/>
                                <a:pt x="56" y="157"/>
                                <a:pt x="57" y="176"/>
                              </a:cubicBezTo>
                              <a:cubicBezTo>
                                <a:pt x="57" y="183"/>
                                <a:pt x="58" y="188"/>
                                <a:pt x="58" y="191"/>
                              </a:cubicBezTo>
                              <a:cubicBezTo>
                                <a:pt x="59" y="198"/>
                                <a:pt x="62" y="202"/>
                                <a:pt x="66" y="203"/>
                              </a:cubicBezTo>
                              <a:cubicBezTo>
                                <a:pt x="69" y="205"/>
                                <a:pt x="75" y="206"/>
                                <a:pt x="86" y="206"/>
                              </a:cubicBezTo>
                              <a:lnTo>
                                <a:pt x="88" y="209"/>
                              </a:lnTo>
                              <a:lnTo>
                                <a:pt x="88" y="221"/>
                              </a:lnTo>
                              <a:lnTo>
                                <a:pt x="86" y="223"/>
                              </a:lnTo>
                              <a:cubicBezTo>
                                <a:pt x="65" y="222"/>
                                <a:pt x="51" y="221"/>
                                <a:pt x="45" y="221"/>
                              </a:cubicBezTo>
                              <a:cubicBezTo>
                                <a:pt x="38" y="221"/>
                                <a:pt x="24" y="222"/>
                                <a:pt x="2" y="223"/>
                              </a:cubicBezTo>
                              <a:lnTo>
                                <a:pt x="0" y="221"/>
                              </a:lnTo>
                              <a:lnTo>
                                <a:pt x="0" y="209"/>
                              </a:lnTo>
                              <a:lnTo>
                                <a:pt x="2" y="206"/>
                              </a:lnTo>
                              <a:cubicBezTo>
                                <a:pt x="8" y="206"/>
                                <a:pt x="14" y="205"/>
                                <a:pt x="22" y="203"/>
                              </a:cubicBezTo>
                              <a:cubicBezTo>
                                <a:pt x="28" y="201"/>
                                <a:pt x="31" y="192"/>
                                <a:pt x="31" y="176"/>
                              </a:cubicBezTo>
                              <a:cubicBezTo>
                                <a:pt x="32" y="160"/>
                                <a:pt x="32" y="145"/>
                                <a:pt x="32" y="129"/>
                              </a:cubicBezTo>
                              <a:lnTo>
                                <a:pt x="33" y="93"/>
                              </a:lnTo>
                              <a:cubicBezTo>
                                <a:pt x="33" y="69"/>
                                <a:pt x="33" y="56"/>
                                <a:pt x="33" y="52"/>
                              </a:cubicBezTo>
                              <a:cubicBezTo>
                                <a:pt x="33" y="40"/>
                                <a:pt x="32" y="32"/>
                                <a:pt x="30" y="28"/>
                              </a:cubicBezTo>
                              <a:cubicBezTo>
                                <a:pt x="28" y="25"/>
                                <a:pt x="26" y="22"/>
                                <a:pt x="22" y="20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2" y="1"/>
                                <a:pt x="38" y="1"/>
                                <a:pt x="50" y="1"/>
                              </a:cubicBezTo>
                              <a:cubicBezTo>
                                <a:pt x="63" y="1"/>
                                <a:pt x="78" y="1"/>
                                <a:pt x="95" y="0"/>
                              </a:cubicBezTo>
                              <a:cubicBezTo>
                                <a:pt x="118" y="49"/>
                                <a:pt x="143" y="100"/>
                                <a:pt x="170" y="153"/>
                              </a:cubicBezTo>
                              <a:cubicBezTo>
                                <a:pt x="193" y="104"/>
                                <a:pt x="217" y="52"/>
                                <a:pt x="241" y="0"/>
                              </a:cubicBezTo>
                              <a:cubicBezTo>
                                <a:pt x="262" y="1"/>
                                <a:pt x="272" y="1"/>
                                <a:pt x="271" y="1"/>
                              </a:cubicBezTo>
                              <a:cubicBezTo>
                                <a:pt x="289" y="1"/>
                                <a:pt x="309" y="1"/>
                                <a:pt x="328" y="0"/>
                              </a:cubicBezTo>
                              <a:lnTo>
                                <a:pt x="330" y="2"/>
                              </a:lnTo>
                              <a:lnTo>
                                <a:pt x="330" y="14"/>
                              </a:lnTo>
                              <a:lnTo>
                                <a:pt x="328" y="16"/>
                              </a:lnTo>
                              <a:cubicBezTo>
                                <a:pt x="318" y="17"/>
                                <a:pt x="312" y="18"/>
                                <a:pt x="309" y="19"/>
                              </a:cubicBezTo>
                              <a:cubicBezTo>
                                <a:pt x="304" y="21"/>
                                <a:pt x="301" y="26"/>
                                <a:pt x="300" y="34"/>
                              </a:cubicBezTo>
                              <a:cubicBezTo>
                                <a:pt x="299" y="36"/>
                                <a:pt x="299" y="42"/>
                                <a:pt x="299" y="52"/>
                              </a:cubicBezTo>
                              <a:cubicBezTo>
                                <a:pt x="299" y="68"/>
                                <a:pt x="298" y="81"/>
                                <a:pt x="298" y="93"/>
                              </a:cubicBezTo>
                              <a:lnTo>
                                <a:pt x="298" y="129"/>
                              </a:lnTo>
                              <a:cubicBezTo>
                                <a:pt x="298" y="170"/>
                                <a:pt x="300" y="193"/>
                                <a:pt x="302" y="197"/>
                              </a:cubicBezTo>
                              <a:cubicBezTo>
                                <a:pt x="304" y="201"/>
                                <a:pt x="307" y="203"/>
                                <a:pt x="310" y="204"/>
                              </a:cubicBezTo>
                              <a:cubicBezTo>
                                <a:pt x="313" y="205"/>
                                <a:pt x="319" y="206"/>
                                <a:pt x="328" y="206"/>
                              </a:cubicBezTo>
                              <a:lnTo>
                                <a:pt x="330" y="209"/>
                              </a:lnTo>
                              <a:lnTo>
                                <a:pt x="330" y="22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A4FEA" id="Freeform: Shape 19" o:spid="_x0000_s1026" style="position:absolute;margin-left:335.7pt;margin-top:49.6pt;width:16.5pt;height:11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" path="m330,221r-2,2c310,222,290,221,269,221v-22,,-41,1,-59,2l208,221r,-12l210,206v5,,12,-1,20,-3c236,201,239,192,239,176v1,-12,1,-27,1,-47l240,52c219,97,191,155,157,225r-18,c127,198,98,140,54,52r1,77c56,141,56,157,57,176v,7,1,12,1,15c59,198,62,202,66,203v3,2,9,3,20,3l88,209r,12l86,223c65,222,51,221,45,221v-7,,-21,1,-43,2l,221,,209r2,-3c8,206,14,205,22,203v6,-2,9,-11,9,-27c32,160,32,145,32,129l33,93v,-24,,-37,,-41c33,40,32,32,30,28,28,25,26,22,22,20,19,18,12,17,2,16l,14,,2,2,c22,1,38,1,50,1,63,1,78,1,95,v23,49,48,100,75,153c193,104,217,52,241,v21,1,31,1,30,1c289,1,309,1,328,r2,2l330,14r-2,2c318,17,312,18,309,19v-5,2,-8,7,-9,15c299,36,299,42,299,52v,16,-1,29,-1,41l298,129v,41,2,64,4,68c304,201,307,203,310,204v3,1,9,2,18,2l330,209r,12e" fillcolor="black" stroked="f">
                <v:path o:connecttype="custom" o:connectlocs="209550,140335;208280,141605;170815,140335;133350,141605;132080,140335;132080,132715;133350,130810;146050,128905;151765,111760;152400,81915;152400,33020;99695,142875;88265,142875;34290,33020;34925,81915;36195,111760;36830,121285;41910,128905;54610,130810;55880,132715;55880,140335;54610,141605;28575,140335;1270,141605;0,140335;0,132715;1270,130810;13970,128905;19685,111760;20320,81915;20955,59055;20955,33020;19050,17780;13970,12700;1270,10160;0,8890;0,1270;1270,0;31750,635;60325,0;107950,97155;153035,0;172085,635;208280,0;209550,1270;209550,8890;208280,10160;196215,12065;190500,21590;189865,33020;189230,59055;189230,81915;191770,125095;196850,129540;208280,130810;209550,132715;209550,140335" o:connectangles="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782F3116" wp14:editId="41D6BD17">
                <wp:simplePos x="0" y="0"/>
                <wp:positionH relativeFrom="page">
                  <wp:posOffset>5313045</wp:posOffset>
                </wp:positionH>
                <wp:positionV relativeFrom="page">
                  <wp:posOffset>629920</wp:posOffset>
                </wp:positionV>
                <wp:extent cx="77470" cy="141605"/>
                <wp:effectExtent l="7620" t="1270" r="635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141605"/>
                        </a:xfrm>
                        <a:custGeom>
                          <a:avLst/>
                          <a:gdLst>
                            <a:gd name="T0" fmla="*/ 122 w 122"/>
                            <a:gd name="T1" fmla="*/ 221 h 223"/>
                            <a:gd name="T2" fmla="*/ 120 w 122"/>
                            <a:gd name="T3" fmla="*/ 223 h 223"/>
                            <a:gd name="T4" fmla="*/ 61 w 122"/>
                            <a:gd name="T5" fmla="*/ 221 h 223"/>
                            <a:gd name="T6" fmla="*/ 2 w 122"/>
                            <a:gd name="T7" fmla="*/ 223 h 223"/>
                            <a:gd name="T8" fmla="*/ 0 w 122"/>
                            <a:gd name="T9" fmla="*/ 221 h 223"/>
                            <a:gd name="T10" fmla="*/ 0 w 122"/>
                            <a:gd name="T11" fmla="*/ 209 h 223"/>
                            <a:gd name="T12" fmla="*/ 2 w 122"/>
                            <a:gd name="T13" fmla="*/ 206 h 223"/>
                            <a:gd name="T14" fmla="*/ 22 w 122"/>
                            <a:gd name="T15" fmla="*/ 203 h 223"/>
                            <a:gd name="T16" fmla="*/ 31 w 122"/>
                            <a:gd name="T17" fmla="*/ 176 h 223"/>
                            <a:gd name="T18" fmla="*/ 32 w 122"/>
                            <a:gd name="T19" fmla="*/ 129 h 223"/>
                            <a:gd name="T20" fmla="*/ 32 w 122"/>
                            <a:gd name="T21" fmla="*/ 93 h 223"/>
                            <a:gd name="T22" fmla="*/ 28 w 122"/>
                            <a:gd name="T23" fmla="*/ 25 h 223"/>
                            <a:gd name="T24" fmla="*/ 22 w 122"/>
                            <a:gd name="T25" fmla="*/ 19 h 223"/>
                            <a:gd name="T26" fmla="*/ 2 w 122"/>
                            <a:gd name="T27" fmla="*/ 16 h 223"/>
                            <a:gd name="T28" fmla="*/ 0 w 122"/>
                            <a:gd name="T29" fmla="*/ 14 h 223"/>
                            <a:gd name="T30" fmla="*/ 0 w 122"/>
                            <a:gd name="T31" fmla="*/ 2 h 223"/>
                            <a:gd name="T32" fmla="*/ 2 w 122"/>
                            <a:gd name="T33" fmla="*/ 0 h 223"/>
                            <a:gd name="T34" fmla="*/ 61 w 122"/>
                            <a:gd name="T35" fmla="*/ 1 h 223"/>
                            <a:gd name="T36" fmla="*/ 120 w 122"/>
                            <a:gd name="T37" fmla="*/ 0 h 223"/>
                            <a:gd name="T38" fmla="*/ 122 w 122"/>
                            <a:gd name="T39" fmla="*/ 2 h 223"/>
                            <a:gd name="T40" fmla="*/ 122 w 122"/>
                            <a:gd name="T41" fmla="*/ 14 h 223"/>
                            <a:gd name="T42" fmla="*/ 120 w 122"/>
                            <a:gd name="T43" fmla="*/ 16 h 223"/>
                            <a:gd name="T44" fmla="*/ 101 w 122"/>
                            <a:gd name="T45" fmla="*/ 19 h 223"/>
                            <a:gd name="T46" fmla="*/ 92 w 122"/>
                            <a:gd name="T47" fmla="*/ 34 h 223"/>
                            <a:gd name="T48" fmla="*/ 91 w 122"/>
                            <a:gd name="T49" fmla="*/ 52 h 223"/>
                            <a:gd name="T50" fmla="*/ 91 w 122"/>
                            <a:gd name="T51" fmla="*/ 93 h 223"/>
                            <a:gd name="T52" fmla="*/ 91 w 122"/>
                            <a:gd name="T53" fmla="*/ 129 h 223"/>
                            <a:gd name="T54" fmla="*/ 94 w 122"/>
                            <a:gd name="T55" fmla="*/ 197 h 223"/>
                            <a:gd name="T56" fmla="*/ 102 w 122"/>
                            <a:gd name="T57" fmla="*/ 204 h 223"/>
                            <a:gd name="T58" fmla="*/ 120 w 122"/>
                            <a:gd name="T59" fmla="*/ 206 h 223"/>
                            <a:gd name="T60" fmla="*/ 122 w 122"/>
                            <a:gd name="T61" fmla="*/ 209 h 223"/>
                            <a:gd name="T62" fmla="*/ 122 w 122"/>
                            <a:gd name="T63" fmla="*/ 221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22" h="223">
                              <a:moveTo>
                                <a:pt x="122" y="221"/>
                              </a:moveTo>
                              <a:lnTo>
                                <a:pt x="120" y="223"/>
                              </a:lnTo>
                              <a:cubicBezTo>
                                <a:pt x="101" y="222"/>
                                <a:pt x="82" y="221"/>
                                <a:pt x="61" y="221"/>
                              </a:cubicBezTo>
                              <a:cubicBezTo>
                                <a:pt x="39" y="221"/>
                                <a:pt x="20" y="222"/>
                                <a:pt x="2" y="223"/>
                              </a:cubicBezTo>
                              <a:lnTo>
                                <a:pt x="0" y="221"/>
                              </a:lnTo>
                              <a:lnTo>
                                <a:pt x="0" y="209"/>
                              </a:lnTo>
                              <a:lnTo>
                                <a:pt x="2" y="206"/>
                              </a:lnTo>
                              <a:cubicBezTo>
                                <a:pt x="8" y="206"/>
                                <a:pt x="14" y="205"/>
                                <a:pt x="22" y="203"/>
                              </a:cubicBezTo>
                              <a:cubicBezTo>
                                <a:pt x="28" y="201"/>
                                <a:pt x="31" y="192"/>
                                <a:pt x="31" y="176"/>
                              </a:cubicBezTo>
                              <a:cubicBezTo>
                                <a:pt x="32" y="164"/>
                                <a:pt x="32" y="149"/>
                                <a:pt x="32" y="129"/>
                              </a:cubicBezTo>
                              <a:lnTo>
                                <a:pt x="32" y="93"/>
                              </a:lnTo>
                              <a:cubicBezTo>
                                <a:pt x="32" y="52"/>
                                <a:pt x="31" y="29"/>
                                <a:pt x="28" y="25"/>
                              </a:cubicBezTo>
                              <a:cubicBezTo>
                                <a:pt x="27" y="22"/>
                                <a:pt x="25" y="21"/>
                                <a:pt x="22" y="19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0" y="1"/>
                                <a:pt x="40" y="1"/>
                                <a:pt x="61" y="1"/>
                              </a:cubicBezTo>
                              <a:cubicBezTo>
                                <a:pt x="83" y="1"/>
                                <a:pt x="103" y="1"/>
                                <a:pt x="120" y="0"/>
                              </a:cubicBezTo>
                              <a:lnTo>
                                <a:pt x="122" y="2"/>
                              </a:lnTo>
                              <a:lnTo>
                                <a:pt x="122" y="14"/>
                              </a:lnTo>
                              <a:lnTo>
                                <a:pt x="120" y="16"/>
                              </a:lnTo>
                              <a:cubicBezTo>
                                <a:pt x="110" y="17"/>
                                <a:pt x="104" y="18"/>
                                <a:pt x="101" y="19"/>
                              </a:cubicBezTo>
                              <a:cubicBezTo>
                                <a:pt x="96" y="21"/>
                                <a:pt x="93" y="26"/>
                                <a:pt x="92" y="34"/>
                              </a:cubicBezTo>
                              <a:cubicBezTo>
                                <a:pt x="91" y="36"/>
                                <a:pt x="91" y="42"/>
                                <a:pt x="91" y="52"/>
                              </a:cubicBezTo>
                              <a:cubicBezTo>
                                <a:pt x="91" y="68"/>
                                <a:pt x="91" y="81"/>
                                <a:pt x="91" y="93"/>
                              </a:cubicBezTo>
                              <a:lnTo>
                                <a:pt x="91" y="129"/>
                              </a:lnTo>
                              <a:cubicBezTo>
                                <a:pt x="91" y="170"/>
                                <a:pt x="92" y="193"/>
                                <a:pt x="94" y="197"/>
                              </a:cubicBezTo>
                              <a:cubicBezTo>
                                <a:pt x="96" y="201"/>
                                <a:pt x="99" y="203"/>
                                <a:pt x="102" y="204"/>
                              </a:cubicBezTo>
                              <a:cubicBezTo>
                                <a:pt x="105" y="205"/>
                                <a:pt x="111" y="206"/>
                                <a:pt x="120" y="206"/>
                              </a:cubicBezTo>
                              <a:lnTo>
                                <a:pt x="122" y="209"/>
                              </a:lnTo>
                              <a:lnTo>
                                <a:pt x="122" y="22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FB83" id="Freeform: Shape 18" o:spid="_x0000_s1026" style="position:absolute;margin-left:418.35pt;margin-top:49.6pt;width:6.1pt;height:11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" path="m122,221r-2,2c101,222,82,221,61,221v-22,,-41,1,-59,2l,221,,209r2,-3c8,206,14,205,22,203v6,-2,9,-11,9,-27c32,164,32,149,32,129r,-36c32,52,31,29,28,25,27,22,25,21,22,19,19,18,12,17,2,16l,14,,2,2,c20,1,40,1,61,1v22,,42,,59,-1l122,2r,12l120,16v-10,1,-16,2,-19,3c96,21,93,26,92,34v-1,2,-1,8,-1,18c91,68,91,81,91,93r,36c91,170,92,193,94,197v2,4,5,6,8,7c105,205,111,206,120,206r2,3l122,221e" fillcolor="black" stroked="f">
                <v:path o:connecttype="custom" o:connectlocs="77470,140335;76200,141605;38735,140335;1270,141605;0,140335;0,132715;1270,130810;13970,128905;19685,111760;20320,81915;20320,59055;17780,15875;13970,12065;1270,10160;0,8890;0,1270;1270,0;38735,635;76200,0;77470,1270;77470,8890;76200,10160;64135,12065;58420,21590;57785,33020;57785,59055;57785,81915;59690,125095;64770,129540;76200,130810;77470,132715;77470,140335" o:connectangles="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Columbus State University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  <w:r w:rsidRPr="00431BF4">
        <w:rPr>
          <w:rFonts w:ascii="Palatino Linotype" w:hAnsi="Palatino Linotype" w:cs="Palatino Linotype"/>
          <w:color w:val="000000"/>
          <w:spacing w:val="-9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Columbus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Pr="00431BF4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Pr="00431BF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GA</w:t>
      </w:r>
      <w:r w:rsidRPr="00431BF4">
        <w:rPr>
          <w:sz w:val="24"/>
          <w:szCs w:val="24"/>
        </w:rPr>
        <w:br/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 wp14:anchorId="457B1AD8" wp14:editId="44D1A7AA">
                <wp:simplePos x="0" y="0"/>
                <wp:positionH relativeFrom="page">
                  <wp:posOffset>4888230</wp:posOffset>
                </wp:positionH>
                <wp:positionV relativeFrom="page">
                  <wp:posOffset>624205</wp:posOffset>
                </wp:positionV>
                <wp:extent cx="165735" cy="153035"/>
                <wp:effectExtent l="1905" t="5080" r="3810" b="381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035"/>
                        </a:xfrm>
                        <a:custGeom>
                          <a:avLst/>
                          <a:gdLst>
                            <a:gd name="T0" fmla="*/ 261 w 261"/>
                            <a:gd name="T1" fmla="*/ 113 h 241"/>
                            <a:gd name="T2" fmla="*/ 253 w 261"/>
                            <a:gd name="T3" fmla="*/ 165 h 241"/>
                            <a:gd name="T4" fmla="*/ 179 w 261"/>
                            <a:gd name="T5" fmla="*/ 233 h 241"/>
                            <a:gd name="T6" fmla="*/ 126 w 261"/>
                            <a:gd name="T7" fmla="*/ 241 h 241"/>
                            <a:gd name="T8" fmla="*/ 34 w 261"/>
                            <a:gd name="T9" fmla="*/ 209 h 241"/>
                            <a:gd name="T10" fmla="*/ 0 w 261"/>
                            <a:gd name="T11" fmla="*/ 122 h 241"/>
                            <a:gd name="T12" fmla="*/ 17 w 261"/>
                            <a:gd name="T13" fmla="*/ 55 h 241"/>
                            <a:gd name="T14" fmla="*/ 134 w 261"/>
                            <a:gd name="T15" fmla="*/ 0 h 241"/>
                            <a:gd name="T16" fmla="*/ 227 w 261"/>
                            <a:gd name="T17" fmla="*/ 30 h 241"/>
                            <a:gd name="T18" fmla="*/ 261 w 261"/>
                            <a:gd name="T19" fmla="*/ 113 h 241"/>
                            <a:gd name="T20" fmla="*/ 196 w 261"/>
                            <a:gd name="T21" fmla="*/ 122 h 241"/>
                            <a:gd name="T22" fmla="*/ 192 w 261"/>
                            <a:gd name="T23" fmla="*/ 81 h 241"/>
                            <a:gd name="T24" fmla="*/ 157 w 261"/>
                            <a:gd name="T25" fmla="*/ 28 h 241"/>
                            <a:gd name="T26" fmla="*/ 129 w 261"/>
                            <a:gd name="T27" fmla="*/ 22 h 241"/>
                            <a:gd name="T28" fmla="*/ 79 w 261"/>
                            <a:gd name="T29" fmla="*/ 50 h 241"/>
                            <a:gd name="T30" fmla="*/ 65 w 261"/>
                            <a:gd name="T31" fmla="*/ 112 h 241"/>
                            <a:gd name="T32" fmla="*/ 104 w 261"/>
                            <a:gd name="T33" fmla="*/ 212 h 241"/>
                            <a:gd name="T34" fmla="*/ 133 w 261"/>
                            <a:gd name="T35" fmla="*/ 218 h 241"/>
                            <a:gd name="T36" fmla="*/ 189 w 261"/>
                            <a:gd name="T37" fmla="*/ 176 h 241"/>
                            <a:gd name="T38" fmla="*/ 196 w 261"/>
                            <a:gd name="T39" fmla="*/ 122 h 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1" h="241">
                              <a:moveTo>
                                <a:pt x="261" y="113"/>
                              </a:moveTo>
                              <a:cubicBezTo>
                                <a:pt x="261" y="131"/>
                                <a:pt x="258" y="148"/>
                                <a:pt x="253" y="165"/>
                              </a:cubicBezTo>
                              <a:cubicBezTo>
                                <a:pt x="240" y="199"/>
                                <a:pt x="216" y="222"/>
                                <a:pt x="179" y="233"/>
                              </a:cubicBezTo>
                              <a:cubicBezTo>
                                <a:pt x="162" y="238"/>
                                <a:pt x="145" y="241"/>
                                <a:pt x="126" y="241"/>
                              </a:cubicBezTo>
                              <a:cubicBezTo>
                                <a:pt x="87" y="241"/>
                                <a:pt x="56" y="230"/>
                                <a:pt x="34" y="209"/>
                              </a:cubicBezTo>
                              <a:cubicBezTo>
                                <a:pt x="11" y="188"/>
                                <a:pt x="0" y="159"/>
                                <a:pt x="0" y="122"/>
                              </a:cubicBezTo>
                              <a:cubicBezTo>
                                <a:pt x="0" y="95"/>
                                <a:pt x="6" y="73"/>
                                <a:pt x="17" y="55"/>
                              </a:cubicBezTo>
                              <a:cubicBezTo>
                                <a:pt x="40" y="18"/>
                                <a:pt x="79" y="0"/>
                                <a:pt x="134" y="0"/>
                              </a:cubicBezTo>
                              <a:cubicBezTo>
                                <a:pt x="174" y="0"/>
                                <a:pt x="205" y="10"/>
                                <a:pt x="227" y="30"/>
                              </a:cubicBezTo>
                              <a:cubicBezTo>
                                <a:pt x="250" y="50"/>
                                <a:pt x="261" y="78"/>
                                <a:pt x="261" y="113"/>
                              </a:cubicBezTo>
                              <a:moveTo>
                                <a:pt x="196" y="122"/>
                              </a:moveTo>
                              <a:cubicBezTo>
                                <a:pt x="196" y="108"/>
                                <a:pt x="195" y="95"/>
                                <a:pt x="192" y="81"/>
                              </a:cubicBezTo>
                              <a:cubicBezTo>
                                <a:pt x="186" y="55"/>
                                <a:pt x="174" y="37"/>
                                <a:pt x="157" y="28"/>
                              </a:cubicBezTo>
                              <a:cubicBezTo>
                                <a:pt x="149" y="24"/>
                                <a:pt x="140" y="22"/>
                                <a:pt x="129" y="22"/>
                              </a:cubicBezTo>
                              <a:cubicBezTo>
                                <a:pt x="107" y="22"/>
                                <a:pt x="90" y="32"/>
                                <a:pt x="79" y="50"/>
                              </a:cubicBezTo>
                              <a:cubicBezTo>
                                <a:pt x="70" y="66"/>
                                <a:pt x="65" y="87"/>
                                <a:pt x="65" y="112"/>
                              </a:cubicBezTo>
                              <a:cubicBezTo>
                                <a:pt x="65" y="164"/>
                                <a:pt x="78" y="197"/>
                                <a:pt x="104" y="212"/>
                              </a:cubicBezTo>
                              <a:cubicBezTo>
                                <a:pt x="112" y="216"/>
                                <a:pt x="122" y="218"/>
                                <a:pt x="133" y="218"/>
                              </a:cubicBezTo>
                              <a:cubicBezTo>
                                <a:pt x="160" y="218"/>
                                <a:pt x="179" y="204"/>
                                <a:pt x="189" y="176"/>
                              </a:cubicBezTo>
                              <a:cubicBezTo>
                                <a:pt x="194" y="161"/>
                                <a:pt x="196" y="143"/>
                                <a:pt x="196" y="122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065C" id="Freeform: Shape 17" o:spid="_x0000_s1026" style="position:absolute;margin-left:384.9pt;margin-top:49.15pt;width:13.05pt;height:12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" path="m261,113v,18,-3,35,-8,52c240,199,216,222,179,233v-17,5,-34,8,-53,8c87,241,56,230,34,209,11,188,,159,,122,,95,6,73,17,55,40,18,79,,134,v40,,71,10,93,30c250,50,261,78,261,113t-65,9c196,108,195,95,192,81,186,55,174,37,157,28v-8,-4,-17,-6,-28,-6c107,22,90,32,79,50,70,66,65,87,65,112v,52,13,85,39,100c112,216,122,218,133,218v27,,46,-14,56,-42c194,161,196,143,196,122e" fillcolor="black" stroked="f">
                <v:path o:connecttype="custom" o:connectlocs="165735,71755;160655,104775;113665,147955;80010,153035;21590,132715;0,77470;10795,34925;85090,0;144145,19050;165735,71755;124460,77470;121920,51435;99695,17780;81915,13970;50165,31750;41275,71120;66040,134620;84455,138430;120015,111760;124460,77470" o:connectangles="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1EC1A211" wp14:editId="5169F9B2">
                <wp:simplePos x="0" y="0"/>
                <wp:positionH relativeFrom="page">
                  <wp:posOffset>5078730</wp:posOffset>
                </wp:positionH>
                <wp:positionV relativeFrom="page">
                  <wp:posOffset>629920</wp:posOffset>
                </wp:positionV>
                <wp:extent cx="209550" cy="142875"/>
                <wp:effectExtent l="1905" t="1270" r="7620" b="825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330 w 330"/>
                            <a:gd name="T1" fmla="*/ 221 h 225"/>
                            <a:gd name="T2" fmla="*/ 328 w 330"/>
                            <a:gd name="T3" fmla="*/ 223 h 225"/>
                            <a:gd name="T4" fmla="*/ 269 w 330"/>
                            <a:gd name="T5" fmla="*/ 221 h 225"/>
                            <a:gd name="T6" fmla="*/ 210 w 330"/>
                            <a:gd name="T7" fmla="*/ 223 h 225"/>
                            <a:gd name="T8" fmla="*/ 208 w 330"/>
                            <a:gd name="T9" fmla="*/ 221 h 225"/>
                            <a:gd name="T10" fmla="*/ 208 w 330"/>
                            <a:gd name="T11" fmla="*/ 209 h 225"/>
                            <a:gd name="T12" fmla="*/ 210 w 330"/>
                            <a:gd name="T13" fmla="*/ 206 h 225"/>
                            <a:gd name="T14" fmla="*/ 230 w 330"/>
                            <a:gd name="T15" fmla="*/ 203 h 225"/>
                            <a:gd name="T16" fmla="*/ 239 w 330"/>
                            <a:gd name="T17" fmla="*/ 176 h 225"/>
                            <a:gd name="T18" fmla="*/ 240 w 330"/>
                            <a:gd name="T19" fmla="*/ 129 h 225"/>
                            <a:gd name="T20" fmla="*/ 240 w 330"/>
                            <a:gd name="T21" fmla="*/ 52 h 225"/>
                            <a:gd name="T22" fmla="*/ 157 w 330"/>
                            <a:gd name="T23" fmla="*/ 225 h 225"/>
                            <a:gd name="T24" fmla="*/ 139 w 330"/>
                            <a:gd name="T25" fmla="*/ 225 h 225"/>
                            <a:gd name="T26" fmla="*/ 54 w 330"/>
                            <a:gd name="T27" fmla="*/ 52 h 225"/>
                            <a:gd name="T28" fmla="*/ 55 w 330"/>
                            <a:gd name="T29" fmla="*/ 129 h 225"/>
                            <a:gd name="T30" fmla="*/ 57 w 330"/>
                            <a:gd name="T31" fmla="*/ 176 h 225"/>
                            <a:gd name="T32" fmla="*/ 58 w 330"/>
                            <a:gd name="T33" fmla="*/ 191 h 225"/>
                            <a:gd name="T34" fmla="*/ 66 w 330"/>
                            <a:gd name="T35" fmla="*/ 203 h 225"/>
                            <a:gd name="T36" fmla="*/ 86 w 330"/>
                            <a:gd name="T37" fmla="*/ 206 h 225"/>
                            <a:gd name="T38" fmla="*/ 88 w 330"/>
                            <a:gd name="T39" fmla="*/ 209 h 225"/>
                            <a:gd name="T40" fmla="*/ 88 w 330"/>
                            <a:gd name="T41" fmla="*/ 221 h 225"/>
                            <a:gd name="T42" fmla="*/ 86 w 330"/>
                            <a:gd name="T43" fmla="*/ 223 h 225"/>
                            <a:gd name="T44" fmla="*/ 45 w 330"/>
                            <a:gd name="T45" fmla="*/ 221 h 225"/>
                            <a:gd name="T46" fmla="*/ 2 w 330"/>
                            <a:gd name="T47" fmla="*/ 223 h 225"/>
                            <a:gd name="T48" fmla="*/ 0 w 330"/>
                            <a:gd name="T49" fmla="*/ 221 h 225"/>
                            <a:gd name="T50" fmla="*/ 0 w 330"/>
                            <a:gd name="T51" fmla="*/ 209 h 225"/>
                            <a:gd name="T52" fmla="*/ 2 w 330"/>
                            <a:gd name="T53" fmla="*/ 206 h 225"/>
                            <a:gd name="T54" fmla="*/ 22 w 330"/>
                            <a:gd name="T55" fmla="*/ 203 h 225"/>
                            <a:gd name="T56" fmla="*/ 31 w 330"/>
                            <a:gd name="T57" fmla="*/ 176 h 225"/>
                            <a:gd name="T58" fmla="*/ 32 w 330"/>
                            <a:gd name="T59" fmla="*/ 129 h 225"/>
                            <a:gd name="T60" fmla="*/ 33 w 330"/>
                            <a:gd name="T61" fmla="*/ 93 h 225"/>
                            <a:gd name="T62" fmla="*/ 33 w 330"/>
                            <a:gd name="T63" fmla="*/ 52 h 225"/>
                            <a:gd name="T64" fmla="*/ 30 w 330"/>
                            <a:gd name="T65" fmla="*/ 28 h 225"/>
                            <a:gd name="T66" fmla="*/ 22 w 330"/>
                            <a:gd name="T67" fmla="*/ 20 h 225"/>
                            <a:gd name="T68" fmla="*/ 2 w 330"/>
                            <a:gd name="T69" fmla="*/ 16 h 225"/>
                            <a:gd name="T70" fmla="*/ 0 w 330"/>
                            <a:gd name="T71" fmla="*/ 14 h 225"/>
                            <a:gd name="T72" fmla="*/ 0 w 330"/>
                            <a:gd name="T73" fmla="*/ 2 h 225"/>
                            <a:gd name="T74" fmla="*/ 2 w 330"/>
                            <a:gd name="T75" fmla="*/ 0 h 225"/>
                            <a:gd name="T76" fmla="*/ 50 w 330"/>
                            <a:gd name="T77" fmla="*/ 1 h 225"/>
                            <a:gd name="T78" fmla="*/ 95 w 330"/>
                            <a:gd name="T79" fmla="*/ 0 h 225"/>
                            <a:gd name="T80" fmla="*/ 169 w 330"/>
                            <a:gd name="T81" fmla="*/ 153 h 225"/>
                            <a:gd name="T82" fmla="*/ 240 w 330"/>
                            <a:gd name="T83" fmla="*/ 0 h 225"/>
                            <a:gd name="T84" fmla="*/ 270 w 330"/>
                            <a:gd name="T85" fmla="*/ 1 h 225"/>
                            <a:gd name="T86" fmla="*/ 328 w 330"/>
                            <a:gd name="T87" fmla="*/ 0 h 225"/>
                            <a:gd name="T88" fmla="*/ 330 w 330"/>
                            <a:gd name="T89" fmla="*/ 2 h 225"/>
                            <a:gd name="T90" fmla="*/ 330 w 330"/>
                            <a:gd name="T91" fmla="*/ 14 h 225"/>
                            <a:gd name="T92" fmla="*/ 328 w 330"/>
                            <a:gd name="T93" fmla="*/ 16 h 225"/>
                            <a:gd name="T94" fmla="*/ 308 w 330"/>
                            <a:gd name="T95" fmla="*/ 19 h 225"/>
                            <a:gd name="T96" fmla="*/ 300 w 330"/>
                            <a:gd name="T97" fmla="*/ 34 h 225"/>
                            <a:gd name="T98" fmla="*/ 299 w 330"/>
                            <a:gd name="T99" fmla="*/ 52 h 225"/>
                            <a:gd name="T100" fmla="*/ 298 w 330"/>
                            <a:gd name="T101" fmla="*/ 93 h 225"/>
                            <a:gd name="T102" fmla="*/ 298 w 330"/>
                            <a:gd name="T103" fmla="*/ 129 h 225"/>
                            <a:gd name="T104" fmla="*/ 302 w 330"/>
                            <a:gd name="T105" fmla="*/ 197 h 225"/>
                            <a:gd name="T106" fmla="*/ 310 w 330"/>
                            <a:gd name="T107" fmla="*/ 204 h 225"/>
                            <a:gd name="T108" fmla="*/ 328 w 330"/>
                            <a:gd name="T109" fmla="*/ 206 h 225"/>
                            <a:gd name="T110" fmla="*/ 330 w 330"/>
                            <a:gd name="T111" fmla="*/ 209 h 225"/>
                            <a:gd name="T112" fmla="*/ 330 w 330"/>
                            <a:gd name="T113" fmla="*/ 22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30" h="225">
                              <a:moveTo>
                                <a:pt x="330" y="221"/>
                              </a:moveTo>
                              <a:lnTo>
                                <a:pt x="328" y="223"/>
                              </a:lnTo>
                              <a:cubicBezTo>
                                <a:pt x="309" y="222"/>
                                <a:pt x="290" y="221"/>
                                <a:pt x="269" y="221"/>
                              </a:cubicBezTo>
                              <a:cubicBezTo>
                                <a:pt x="247" y="221"/>
                                <a:pt x="228" y="222"/>
                                <a:pt x="210" y="223"/>
                              </a:cubicBezTo>
                              <a:lnTo>
                                <a:pt x="208" y="221"/>
                              </a:lnTo>
                              <a:lnTo>
                                <a:pt x="208" y="209"/>
                              </a:lnTo>
                              <a:lnTo>
                                <a:pt x="210" y="206"/>
                              </a:lnTo>
                              <a:cubicBezTo>
                                <a:pt x="215" y="206"/>
                                <a:pt x="222" y="205"/>
                                <a:pt x="230" y="203"/>
                              </a:cubicBezTo>
                              <a:cubicBezTo>
                                <a:pt x="236" y="201"/>
                                <a:pt x="239" y="192"/>
                                <a:pt x="239" y="176"/>
                              </a:cubicBezTo>
                              <a:cubicBezTo>
                                <a:pt x="240" y="164"/>
                                <a:pt x="240" y="149"/>
                                <a:pt x="240" y="129"/>
                              </a:cubicBezTo>
                              <a:lnTo>
                                <a:pt x="240" y="52"/>
                              </a:lnTo>
                              <a:cubicBezTo>
                                <a:pt x="219" y="97"/>
                                <a:pt x="191" y="155"/>
                                <a:pt x="157" y="225"/>
                              </a:cubicBezTo>
                              <a:lnTo>
                                <a:pt x="139" y="225"/>
                              </a:lnTo>
                              <a:cubicBezTo>
                                <a:pt x="127" y="198"/>
                                <a:pt x="98" y="140"/>
                                <a:pt x="54" y="52"/>
                              </a:cubicBezTo>
                              <a:lnTo>
                                <a:pt x="55" y="129"/>
                              </a:lnTo>
                              <a:cubicBezTo>
                                <a:pt x="56" y="141"/>
                                <a:pt x="56" y="157"/>
                                <a:pt x="57" y="176"/>
                              </a:cubicBezTo>
                              <a:cubicBezTo>
                                <a:pt x="57" y="183"/>
                                <a:pt x="57" y="188"/>
                                <a:pt x="58" y="191"/>
                              </a:cubicBezTo>
                              <a:cubicBezTo>
                                <a:pt x="59" y="198"/>
                                <a:pt x="62" y="202"/>
                                <a:pt x="66" y="203"/>
                              </a:cubicBezTo>
                              <a:cubicBezTo>
                                <a:pt x="69" y="205"/>
                                <a:pt x="75" y="206"/>
                                <a:pt x="86" y="206"/>
                              </a:cubicBezTo>
                              <a:lnTo>
                                <a:pt x="88" y="209"/>
                              </a:lnTo>
                              <a:lnTo>
                                <a:pt x="88" y="221"/>
                              </a:lnTo>
                              <a:lnTo>
                                <a:pt x="86" y="223"/>
                              </a:lnTo>
                              <a:cubicBezTo>
                                <a:pt x="64" y="222"/>
                                <a:pt x="51" y="221"/>
                                <a:pt x="45" y="221"/>
                              </a:cubicBezTo>
                              <a:cubicBezTo>
                                <a:pt x="38" y="221"/>
                                <a:pt x="24" y="222"/>
                                <a:pt x="2" y="223"/>
                              </a:cubicBezTo>
                              <a:lnTo>
                                <a:pt x="0" y="221"/>
                              </a:lnTo>
                              <a:lnTo>
                                <a:pt x="0" y="209"/>
                              </a:lnTo>
                              <a:lnTo>
                                <a:pt x="2" y="206"/>
                              </a:lnTo>
                              <a:cubicBezTo>
                                <a:pt x="7" y="206"/>
                                <a:pt x="14" y="205"/>
                                <a:pt x="22" y="203"/>
                              </a:cubicBezTo>
                              <a:cubicBezTo>
                                <a:pt x="28" y="201"/>
                                <a:pt x="31" y="192"/>
                                <a:pt x="31" y="176"/>
                              </a:cubicBezTo>
                              <a:cubicBezTo>
                                <a:pt x="32" y="160"/>
                                <a:pt x="32" y="145"/>
                                <a:pt x="32" y="129"/>
                              </a:cubicBezTo>
                              <a:lnTo>
                                <a:pt x="33" y="93"/>
                              </a:lnTo>
                              <a:cubicBezTo>
                                <a:pt x="33" y="69"/>
                                <a:pt x="33" y="56"/>
                                <a:pt x="33" y="52"/>
                              </a:cubicBezTo>
                              <a:cubicBezTo>
                                <a:pt x="33" y="40"/>
                                <a:pt x="32" y="32"/>
                                <a:pt x="30" y="28"/>
                              </a:cubicBezTo>
                              <a:cubicBezTo>
                                <a:pt x="28" y="25"/>
                                <a:pt x="26" y="22"/>
                                <a:pt x="22" y="20"/>
                              </a:cubicBezTo>
                              <a:cubicBezTo>
                                <a:pt x="19" y="18"/>
                                <a:pt x="12" y="17"/>
                                <a:pt x="2" y="16"/>
                              </a:cubicBezTo>
                              <a:lnTo>
                                <a:pt x="0" y="14"/>
                              </a:ln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cubicBezTo>
                                <a:pt x="22" y="1"/>
                                <a:pt x="38" y="1"/>
                                <a:pt x="50" y="1"/>
                              </a:cubicBezTo>
                              <a:cubicBezTo>
                                <a:pt x="63" y="1"/>
                                <a:pt x="78" y="1"/>
                                <a:pt x="95" y="0"/>
                              </a:cubicBezTo>
                              <a:cubicBezTo>
                                <a:pt x="118" y="49"/>
                                <a:pt x="142" y="100"/>
                                <a:pt x="169" y="153"/>
                              </a:cubicBezTo>
                              <a:cubicBezTo>
                                <a:pt x="193" y="104"/>
                                <a:pt x="217" y="52"/>
                                <a:pt x="240" y="0"/>
                              </a:cubicBezTo>
                              <a:cubicBezTo>
                                <a:pt x="262" y="1"/>
                                <a:pt x="272" y="1"/>
                                <a:pt x="270" y="1"/>
                              </a:cubicBezTo>
                              <a:cubicBezTo>
                                <a:pt x="289" y="1"/>
                                <a:pt x="309" y="1"/>
                                <a:pt x="328" y="0"/>
                              </a:cubicBezTo>
                              <a:lnTo>
                                <a:pt x="330" y="2"/>
                              </a:lnTo>
                              <a:lnTo>
                                <a:pt x="330" y="14"/>
                              </a:lnTo>
                              <a:lnTo>
                                <a:pt x="328" y="16"/>
                              </a:lnTo>
                              <a:cubicBezTo>
                                <a:pt x="318" y="17"/>
                                <a:pt x="312" y="18"/>
                                <a:pt x="308" y="19"/>
                              </a:cubicBezTo>
                              <a:cubicBezTo>
                                <a:pt x="304" y="21"/>
                                <a:pt x="301" y="26"/>
                                <a:pt x="300" y="34"/>
                              </a:cubicBezTo>
                              <a:cubicBezTo>
                                <a:pt x="299" y="36"/>
                                <a:pt x="299" y="42"/>
                                <a:pt x="299" y="52"/>
                              </a:cubicBezTo>
                              <a:cubicBezTo>
                                <a:pt x="299" y="68"/>
                                <a:pt x="298" y="81"/>
                                <a:pt x="298" y="93"/>
                              </a:cubicBezTo>
                              <a:lnTo>
                                <a:pt x="298" y="129"/>
                              </a:lnTo>
                              <a:cubicBezTo>
                                <a:pt x="298" y="170"/>
                                <a:pt x="300" y="193"/>
                                <a:pt x="302" y="197"/>
                              </a:cubicBezTo>
                              <a:cubicBezTo>
                                <a:pt x="304" y="201"/>
                                <a:pt x="307" y="203"/>
                                <a:pt x="310" y="204"/>
                              </a:cubicBezTo>
                              <a:cubicBezTo>
                                <a:pt x="313" y="205"/>
                                <a:pt x="319" y="206"/>
                                <a:pt x="328" y="206"/>
                              </a:cubicBezTo>
                              <a:lnTo>
                                <a:pt x="330" y="209"/>
                              </a:lnTo>
                              <a:lnTo>
                                <a:pt x="330" y="22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17B02" id="Freeform: Shape 16" o:spid="_x0000_s1026" style="position:absolute;margin-left:399.9pt;margin-top:49.6pt;width:16.5pt;height:1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" path="m330,221r-2,2c309,222,290,221,269,221v-22,,-41,1,-59,2l208,221r,-12l210,206v5,,12,-1,20,-3c236,201,239,192,239,176v1,-12,1,-27,1,-47l240,52c219,97,191,155,157,225r-18,c127,198,98,140,54,52r1,77c56,141,56,157,57,176v,7,,12,1,15c59,198,62,202,66,203v3,2,9,3,20,3l88,209r,12l86,223c64,222,51,221,45,221v-7,,-21,1,-43,2l,221,,209r2,-3c7,206,14,205,22,203v6,-2,9,-11,9,-27c32,160,32,145,32,129l33,93v,-24,,-37,,-41c33,40,32,32,30,28,28,25,26,22,22,20,19,18,12,17,2,16l,14,,2,2,c22,1,38,1,50,1,63,1,78,1,95,v23,49,47,100,74,153c193,104,217,52,240,v22,1,32,1,30,1c289,1,309,1,328,r2,2l330,14r-2,2c318,17,312,18,308,19v-4,2,-7,7,-8,15c299,36,299,42,299,52v,16,-1,29,-1,41l298,129v,41,2,64,4,68c304,201,307,203,310,204v3,1,9,2,18,2l330,209r,12e" fillcolor="black" stroked="f">
                <v:path o:connecttype="custom" o:connectlocs="209550,140335;208280,141605;170815,140335;133350,141605;132080,140335;132080,132715;133350,130810;146050,128905;151765,111760;152400,81915;152400,33020;99695,142875;88265,142875;34290,33020;34925,81915;36195,111760;36830,121285;41910,128905;54610,130810;55880,132715;55880,140335;54610,141605;28575,140335;1270,141605;0,140335;0,132715;1270,130810;13970,128905;19685,111760;20320,81915;20955,59055;20955,33020;19050,17780;13970,12700;1270,10160;0,8890;0,1270;1270,0;31750,635;60325,0;107315,97155;152400,0;171450,635;208280,0;209550,1270;209550,8890;208280,10160;195580,12065;190500,21590;189865,33020;189230,59055;189230,81915;191770,125095;196850,129540;208280,130810;209550,132715;209550,140335" o:connectangles="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Transferred</w:t>
      </w:r>
    </w:p>
    <w:p w14:paraId="51DFC396" w14:textId="7E078020" w:rsidR="00C17F14" w:rsidRPr="00C17F14" w:rsidRDefault="00C17F14" w:rsidP="00C17F14">
      <w:pPr>
        <w:autoSpaceDE w:val="0"/>
        <w:autoSpaceDN w:val="0"/>
        <w:adjustRightInd w:val="0"/>
        <w:spacing w:after="307" w:line="375" w:lineRule="exact"/>
        <w:ind w:left="240"/>
        <w:rPr>
          <w:rFonts w:ascii="PalatinoLinotype-Bold" w:hAnsi="PalatinoLinotype-Bold" w:cs="PalatinoLinotype-Bold"/>
          <w:color w:val="000000"/>
          <w:sz w:val="24"/>
          <w:szCs w:val="24"/>
        </w:rPr>
      </w:pPr>
      <w:r w:rsidRPr="00431BF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Skills</w:t>
      </w:r>
    </w:p>
    <w:p w14:paraId="6F9E3E97" w14:textId="77777777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C17F1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Java specialist</w:t>
      </w:r>
      <w:r w:rsidRPr="00C17F14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C17F1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Android App Development</w:t>
      </w:r>
    </w:p>
    <w:p w14:paraId="0281A6FE" w14:textId="69DBF45E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C17F1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Advanced knowledge PHP</w:t>
      </w:r>
      <w:r w:rsidRPr="00C17F14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C17F14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Web Development</w:t>
      </w:r>
    </w:p>
    <w:p w14:paraId="2A9E281A" w14:textId="0C60F71A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431BF4"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1" locked="1" layoutInCell="1" allowOverlap="1" wp14:anchorId="2839979B" wp14:editId="7EF46560">
                <wp:simplePos x="0" y="0"/>
                <wp:positionH relativeFrom="page">
                  <wp:posOffset>4441825</wp:posOffset>
                </wp:positionH>
                <wp:positionV relativeFrom="page">
                  <wp:posOffset>7186930</wp:posOffset>
                </wp:positionV>
                <wp:extent cx="67945" cy="67945"/>
                <wp:effectExtent l="5080" t="8255" r="3175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A5DD" id="Freeform: Shape 12" o:spid="_x0000_s1026" style="position:absolute;margin-left:349.75pt;margin-top:565.9pt;width:5.35pt;height:5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 w:rsidRPr="00C17F1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C#, ASP.NET MVC</w:t>
      </w:r>
    </w:p>
    <w:p w14:paraId="32BA068D" w14:textId="7C138D69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431BF4"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1" locked="1" layoutInCell="1" allowOverlap="1" wp14:anchorId="133D48F9" wp14:editId="1524F07B">
                <wp:simplePos x="0" y="0"/>
                <wp:positionH relativeFrom="page">
                  <wp:posOffset>4447540</wp:posOffset>
                </wp:positionH>
                <wp:positionV relativeFrom="page">
                  <wp:posOffset>7446645</wp:posOffset>
                </wp:positionV>
                <wp:extent cx="67945" cy="67945"/>
                <wp:effectExtent l="5080" t="5080" r="3175" b="317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53 w 107"/>
                            <a:gd name="T1" fmla="*/ 0 h 107"/>
                            <a:gd name="T2" fmla="*/ 53 w 107"/>
                            <a:gd name="T3" fmla="*/ 0 h 107"/>
                            <a:gd name="T4" fmla="*/ 107 w 107"/>
                            <a:gd name="T5" fmla="*/ 53 h 107"/>
                            <a:gd name="T6" fmla="*/ 53 w 107"/>
                            <a:gd name="T7" fmla="*/ 107 h 107"/>
                            <a:gd name="T8" fmla="*/ 0 w 107"/>
                            <a:gd name="T9" fmla="*/ 53 h 107"/>
                            <a:gd name="T10" fmla="*/ 53 w 107"/>
                            <a:gd name="T1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" h="107">
                              <a:moveTo>
                                <a:pt x="53" y="0"/>
                              </a:moveTo>
                              <a:lnTo>
                                <a:pt x="53" y="0"/>
                              </a:lnTo>
                              <a:cubicBezTo>
                                <a:pt x="83" y="0"/>
                                <a:pt x="107" y="24"/>
                                <a:pt x="107" y="53"/>
                              </a:cubicBezTo>
                              <a:cubicBezTo>
                                <a:pt x="107" y="83"/>
                                <a:pt x="83" y="107"/>
                                <a:pt x="53" y="107"/>
                              </a:cubicBezTo>
                              <a:cubicBezTo>
                                <a:pt x="24" y="107"/>
                                <a:pt x="0" y="83"/>
                                <a:pt x="0" y="53"/>
                              </a:cubicBezTo>
                              <a:cubicBezTo>
                                <a:pt x="0" y="24"/>
                                <a:pt x="2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3D53" id="Freeform: Shape 10" o:spid="_x0000_s1026" style="position:absolute;margin-left:350.2pt;margin-top:586.35pt;width:5.35pt;height:5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" path="m53,r,c83,,107,24,107,53v,30,-24,54,-54,54c24,107,,83,,53,,24,24,,53,xe" fillcolor="black" stroked="f">
                <v:path o:connecttype="custom" o:connectlocs="33655,0;33655,0;67945,33655;33655,67945;0,33655;33655,0" o:connectangles="0,0,0,0,0,0"/>
                <w10:wrap anchorx="page" anchory="page"/>
                <w10:anchorlock/>
              </v:shape>
            </w:pict>
          </mc:Fallback>
        </mc:AlternateContent>
      </w:r>
      <w:r w:rsidRPr="00C17F14">
        <w:rPr>
          <w:rFonts w:ascii="Palatino Linotype" w:hAnsi="Palatino Linotype" w:cs="Palatino Linotype"/>
          <w:color w:val="000000"/>
          <w:sz w:val="24"/>
          <w:szCs w:val="24"/>
        </w:rPr>
        <w:t>x86 Assembly</w:t>
      </w:r>
    </w:p>
    <w:p w14:paraId="2A6C2D67" w14:textId="0A1B04F2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C17F14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HTML, CSS, JAVASCRIPT</w:t>
      </w:r>
    </w:p>
    <w:p w14:paraId="105F4483" w14:textId="778C09B5" w:rsidR="00C17F14" w:rsidRPr="00C17F14" w:rsidRDefault="00C17F14" w:rsidP="00C17F14">
      <w:pPr>
        <w:pStyle w:val="ListParagraph"/>
        <w:numPr>
          <w:ilvl w:val="0"/>
          <w:numId w:val="30"/>
        </w:numPr>
        <w:tabs>
          <w:tab w:val="left" w:pos="6220"/>
        </w:tabs>
        <w:autoSpaceDE w:val="0"/>
        <w:autoSpaceDN w:val="0"/>
        <w:adjustRightInd w:val="0"/>
        <w:spacing w:after="307" w:line="387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C17F1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Advanced knowledge of C</w:t>
      </w:r>
    </w:p>
    <w:p w14:paraId="64934CC3" w14:textId="77777777" w:rsidR="00C17F1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14:paraId="2FFFF329" w14:textId="77777777" w:rsidR="00C17F1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14:paraId="2B5C7C58" w14:textId="77777777" w:rsidR="00C17F1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14:paraId="31D40219" w14:textId="3028E16A" w:rsidR="00C17F14" w:rsidRPr="00431BF4" w:rsidRDefault="00C17F14" w:rsidP="00C17F14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6B0088F4" wp14:editId="1CDC2977">
                <wp:simplePos x="0" y="0"/>
                <wp:positionH relativeFrom="page">
                  <wp:posOffset>3873500</wp:posOffset>
                </wp:positionH>
                <wp:positionV relativeFrom="page">
                  <wp:posOffset>6350000</wp:posOffset>
                </wp:positionV>
                <wp:extent cx="12700" cy="1524000"/>
                <wp:effectExtent l="0" t="0" r="0" b="317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524000"/>
                        </a:xfrm>
                        <a:custGeom>
                          <a:avLst/>
                          <a:gdLst>
                            <a:gd name="T0" fmla="*/ 0 w 20"/>
                            <a:gd name="T1" fmla="*/ 0 h 2400"/>
                            <a:gd name="T2" fmla="*/ 20 w 20"/>
                            <a:gd name="T3" fmla="*/ 0 h 2400"/>
                            <a:gd name="T4" fmla="*/ 20 w 20"/>
                            <a:gd name="T5" fmla="*/ 2400 h 2400"/>
                            <a:gd name="T6" fmla="*/ 0 w 20"/>
                            <a:gd name="T7" fmla="*/ 2400 h 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24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2400"/>
                              </a:lnTo>
                              <a:lnTo>
                                <a:pt x="0" y="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A40D" id="Freeform: Shape 7" o:spid="_x0000_s1026" style="position:absolute;margin-left:305pt;margin-top:500pt;width:1pt;height:120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" path="m,l20,r,2400l,2400,,xe" fillcolor="#fefdfd" stroked="f">
                <v:path o:connecttype="custom" o:connectlocs="0,0;12700,0;12700,1524000;0,1524000" o:connectangles="0,0,0,0"/>
                <w10:wrap anchorx="page" anchory="page"/>
                <w10:anchorlock/>
              </v:shape>
            </w:pict>
          </mc:Fallback>
        </mc:AlternateContent>
      </w:r>
      <w:r w:rsidRPr="00431BF4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Projects</w:t>
      </w:r>
    </w:p>
    <w:p w14:paraId="2D614EE0" w14:textId="6D8F318E" w:rsidR="00C17F14" w:rsidRPr="00431BF4" w:rsidRDefault="00C17F14" w:rsidP="00C17F14">
      <w:pPr>
        <w:autoSpaceDE w:val="0"/>
        <w:autoSpaceDN w:val="0"/>
        <w:adjustRightInd w:val="0"/>
        <w:spacing w:after="76" w:line="362" w:lineRule="exact"/>
        <w:ind w:left="240"/>
        <w:rPr>
          <w:rFonts w:ascii="PalatinoLinotype-Bold" w:hAnsi="PalatinoLinotype-Bold" w:cs="PalatinoLinotype-Bold"/>
          <w:color w:val="000000"/>
          <w:sz w:val="24"/>
          <w:szCs w:val="24"/>
        </w:rPr>
      </w:pP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Weather Application</w:t>
      </w:r>
      <w:r w:rsidRPr="00431BF4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Pr="00431BF4">
        <w:rPr>
          <w:sz w:val="24"/>
          <w:szCs w:val="24"/>
        </w:rPr>
        <w:br/>
      </w:r>
      <w:r w:rsidRPr="00431BF4"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>Android App Development</w:t>
      </w:r>
      <w:r>
        <w:rPr>
          <w:rFonts w:ascii="PalatinoLinotype-Bold" w:hAnsi="PalatinoLinotype-Bold" w:cs="PalatinoLinotype-Bold"/>
          <w:color w:val="000000"/>
          <w:spacing w:val="-1"/>
          <w:sz w:val="24"/>
          <w:szCs w:val="24"/>
        </w:rPr>
        <w:t xml:space="preserve"> </w:t>
      </w:r>
    </w:p>
    <w:p w14:paraId="091BC065" w14:textId="0FAFABEE" w:rsidR="00C17F14" w:rsidRPr="00431BF4" w:rsidRDefault="00C17F14" w:rsidP="00C17F14">
      <w:pPr>
        <w:autoSpaceDE w:val="0"/>
        <w:autoSpaceDN w:val="0"/>
        <w:adjustRightInd w:val="0"/>
        <w:spacing w:after="76" w:line="36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App retrieves data from dark sky API to display weekly, daily, and hourly weather information on a</w:t>
      </w:r>
      <w:r w:rsidRPr="00431BF4">
        <w:rPr>
          <w:sz w:val="24"/>
          <w:szCs w:val="24"/>
        </w:rPr>
        <w:br/>
      </w:r>
      <w:r w:rsidRPr="00431BF4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user friendly UI.</w:t>
      </w:r>
    </w:p>
    <w:p w14:paraId="08B08E14" w14:textId="3820C31C" w:rsidR="00C17F14" w:rsidRDefault="00C17F14" w:rsidP="00C17F14">
      <w:pPr>
        <w:autoSpaceDE w:val="0"/>
        <w:autoSpaceDN w:val="0"/>
        <w:adjustRightInd w:val="0"/>
        <w:spacing w:after="0" w:line="324" w:lineRule="exact"/>
        <w:ind w:left="240"/>
        <w:rPr>
          <w:rFonts w:ascii="Palatino Linotype" w:hAnsi="Palatino Linotype" w:cs="Palatino Linotype"/>
          <w:color w:val="000000"/>
          <w:spacing w:val="-2"/>
          <w:sz w:val="24"/>
          <w:szCs w:val="24"/>
        </w:rPr>
      </w:pP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711A481F" wp14:editId="5BE9D2D3">
                <wp:simplePos x="0" y="0"/>
                <wp:positionH relativeFrom="page">
                  <wp:posOffset>376555</wp:posOffset>
                </wp:positionH>
                <wp:positionV relativeFrom="page">
                  <wp:posOffset>1028700</wp:posOffset>
                </wp:positionV>
                <wp:extent cx="7035800" cy="2540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5800" cy="25400"/>
                        </a:xfrm>
                        <a:custGeom>
                          <a:avLst/>
                          <a:gdLst>
                            <a:gd name="T0" fmla="*/ 11060 w 11080"/>
                            <a:gd name="T1" fmla="*/ 20 h 40"/>
                            <a:gd name="T2" fmla="*/ 20 w 110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80" h="40">
                              <a:moveTo>
                                <a:pt x="110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45D9E1" id="Freeform: Shap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65pt,82pt,30.65pt,82pt" coordsize="110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" filled="f" strokeweight="1pt">
                <v:stroke miterlimit="10" joinstyle="miter"/>
                <v:path o:connecttype="custom" o:connectlocs="7023100,12700;12700,12700" o:connectangles="0,0"/>
                <w10:wrap anchorx="page" anchory="page"/>
                <w10:anchorlock/>
              </v:polyline>
            </w:pict>
          </mc:Fallback>
        </mc:AlternateContent>
      </w:r>
      <w:r w:rsidRPr="00431BF4">
        <w:rPr>
          <w:rFonts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84DC274" wp14:editId="5BF238D2">
                <wp:simplePos x="0" y="0"/>
                <wp:positionH relativeFrom="page">
                  <wp:posOffset>363855</wp:posOffset>
                </wp:positionH>
                <wp:positionV relativeFrom="page">
                  <wp:posOffset>1058545</wp:posOffset>
                </wp:positionV>
                <wp:extent cx="7061200" cy="5080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custGeom>
                          <a:avLst/>
                          <a:gdLst>
                            <a:gd name="T0" fmla="*/ 11080 w 11120"/>
                            <a:gd name="T1" fmla="*/ 40 h 80"/>
                            <a:gd name="T2" fmla="*/ 40 w 111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20" h="80">
                              <a:moveTo>
                                <a:pt x="110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F8ABA7" id="Freeform: Shape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65pt,85.35pt,30.65pt,85.35pt" coordsize="11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" filled="f" strokeweight="2pt">
                <v:stroke miterlimit="10" joinstyle="miter"/>
                <v:path o:connecttype="custom" o:connectlocs="7035800,25400;25400,25400" o:connectangles="0,0"/>
                <w10:wrap anchorx="page" anchory="page"/>
                <w10:anchorlock/>
              </v:polyline>
            </w:pict>
          </mc:Fallback>
        </mc:AlternateContent>
      </w:r>
      <w:r w:rsidRPr="00431BF4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         </w:t>
      </w:r>
      <w:hyperlink r:id="rId17" w:history="1">
        <w:r w:rsidRPr="00436420">
          <w:rPr>
            <w:rStyle w:val="Hyperlink"/>
            <w:rFonts w:ascii="Palatino Linotype" w:hAnsi="Palatino Linotype" w:cs="Palatino Linotype"/>
            <w:spacing w:val="-2"/>
            <w:sz w:val="24"/>
            <w:szCs w:val="24"/>
          </w:rPr>
          <w:t>https://github.com/mmomin12/Weather-App</w:t>
        </w:r>
      </w:hyperlink>
    </w:p>
    <w:p w14:paraId="61C7ACBE" w14:textId="77777777" w:rsidR="00C17F14" w:rsidRPr="00A35A73" w:rsidRDefault="00C17F14" w:rsidP="00B54FF1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290B1418" w14:textId="1A813843" w:rsidR="00422136" w:rsidRDefault="0042213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bookmarkStart w:id="4" w:name="_MON_1578254579"/>
    <w:bookmarkEnd w:id="4"/>
    <w:p w14:paraId="141D7BC9" w14:textId="42B4CCDD" w:rsidR="00B54FF1" w:rsidRPr="0003043B" w:rsidRDefault="00051993" w:rsidP="0003043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object w:dxaOrig="10346" w:dyaOrig="12500" w14:anchorId="660587F9">
          <v:shape id="_x0000_i1071" type="#_x0000_t75" style="width:517.3pt;height:624.85pt" o:ole="">
            <v:imagedata r:id="rId18" o:title=""/>
          </v:shape>
          <o:OLEObject Type="Embed" ProgID="Word.Document.12" ShapeID="_x0000_i1071" DrawAspect="Content" ObjectID="_1578255686" r:id="rId19">
            <o:FieldCodes>\s</o:FieldCodes>
          </o:OLEObject>
        </w:object>
      </w:r>
      <w:bookmarkStart w:id="5" w:name="_GoBack"/>
      <w:bookmarkEnd w:id="5"/>
    </w:p>
    <w:sectPr w:rsidR="00B54FF1" w:rsidRPr="0003043B" w:rsidSect="00245E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080" w:right="1080" w:bottom="1642" w:left="108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BF72" w14:textId="77777777" w:rsidR="00741444" w:rsidRDefault="00741444">
      <w:pPr>
        <w:spacing w:after="0" w:line="240" w:lineRule="auto"/>
      </w:pPr>
      <w:r>
        <w:separator/>
      </w:r>
    </w:p>
  </w:endnote>
  <w:endnote w:type="continuationSeparator" w:id="0">
    <w:p w14:paraId="77F54057" w14:textId="77777777" w:rsidR="00741444" w:rsidRDefault="0074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Linotype-Bold">
    <w:altName w:val="Palatino Linotype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53FB" w14:textId="29DD99D4" w:rsidR="00106B79" w:rsidRDefault="00402606" w:rsidP="0031296B">
    <w:pPr>
      <w:pStyle w:val="FooterEven"/>
      <w:jc w:val="right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051993" w:rsidRPr="00051993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11A4" w14:textId="010E30A6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051993" w:rsidRPr="00051993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C182" w14:textId="77777777" w:rsidR="00741444" w:rsidRDefault="00741444">
      <w:pPr>
        <w:spacing w:after="0" w:line="240" w:lineRule="auto"/>
      </w:pPr>
      <w:r>
        <w:separator/>
      </w:r>
    </w:p>
  </w:footnote>
  <w:footnote w:type="continuationSeparator" w:id="0">
    <w:p w14:paraId="527C441D" w14:textId="77777777" w:rsidR="00741444" w:rsidRDefault="0074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E15A1" w14:textId="098ACC53" w:rsidR="005225B2" w:rsidRPr="005225B2" w:rsidRDefault="00741444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5E60">
          <w:rPr>
            <w:rFonts w:eastAsiaTheme="majorEastAsia"/>
          </w:rPr>
          <w:t>Hotel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3ED5" w14:textId="370CABE7" w:rsidR="00106B79" w:rsidRPr="00431C36" w:rsidRDefault="00741444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5E60">
          <w:rPr>
            <w:rFonts w:eastAsiaTheme="majorEastAsia"/>
          </w:rPr>
          <w:t>Hotel management System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1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DA1EA5" w14:textId="386CD3B9" w:rsidR="000904E5" w:rsidRDefault="00741444" w:rsidP="000904E5">
        <w:pPr>
          <w:pStyle w:val="Header"/>
          <w:jc w:val="center"/>
        </w:pPr>
      </w:p>
    </w:sdtContent>
  </w:sdt>
  <w:p w14:paraId="72EB1385" w14:textId="77777777" w:rsidR="00245E60" w:rsidRDefault="00245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07E7D"/>
    <w:multiLevelType w:val="hybridMultilevel"/>
    <w:tmpl w:val="D0DE77F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16687E"/>
    <w:multiLevelType w:val="hybridMultilevel"/>
    <w:tmpl w:val="DB920B5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60"/>
    <w:rsid w:val="0003043B"/>
    <w:rsid w:val="00051993"/>
    <w:rsid w:val="00052A4A"/>
    <w:rsid w:val="00067337"/>
    <w:rsid w:val="00073152"/>
    <w:rsid w:val="000904E5"/>
    <w:rsid w:val="00106B79"/>
    <w:rsid w:val="00132205"/>
    <w:rsid w:val="00177883"/>
    <w:rsid w:val="001874A7"/>
    <w:rsid w:val="0019783B"/>
    <w:rsid w:val="001D4AE0"/>
    <w:rsid w:val="001D68FC"/>
    <w:rsid w:val="001E51BD"/>
    <w:rsid w:val="00211E58"/>
    <w:rsid w:val="00245E60"/>
    <w:rsid w:val="002B2685"/>
    <w:rsid w:val="002D3102"/>
    <w:rsid w:val="0031296B"/>
    <w:rsid w:val="00356B91"/>
    <w:rsid w:val="003A2F68"/>
    <w:rsid w:val="003D651B"/>
    <w:rsid w:val="003E38BF"/>
    <w:rsid w:val="00402606"/>
    <w:rsid w:val="00422136"/>
    <w:rsid w:val="00431B47"/>
    <w:rsid w:val="00431C36"/>
    <w:rsid w:val="00437C0E"/>
    <w:rsid w:val="0049775F"/>
    <w:rsid w:val="00503D31"/>
    <w:rsid w:val="005225B2"/>
    <w:rsid w:val="005473E9"/>
    <w:rsid w:val="00576D68"/>
    <w:rsid w:val="005B18C0"/>
    <w:rsid w:val="005B4227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41444"/>
    <w:rsid w:val="00783448"/>
    <w:rsid w:val="007B0A29"/>
    <w:rsid w:val="007D052D"/>
    <w:rsid w:val="007D5DA8"/>
    <w:rsid w:val="008662AD"/>
    <w:rsid w:val="008F56CC"/>
    <w:rsid w:val="00997ACB"/>
    <w:rsid w:val="009A137B"/>
    <w:rsid w:val="009D314A"/>
    <w:rsid w:val="00A329B9"/>
    <w:rsid w:val="00A3357D"/>
    <w:rsid w:val="00A5429D"/>
    <w:rsid w:val="00B54FF1"/>
    <w:rsid w:val="00BC0A22"/>
    <w:rsid w:val="00C17F14"/>
    <w:rsid w:val="00C85AA2"/>
    <w:rsid w:val="00CD12DE"/>
    <w:rsid w:val="00D4032E"/>
    <w:rsid w:val="00D4773D"/>
    <w:rsid w:val="00D62024"/>
    <w:rsid w:val="00DB23CD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C35"/>
  <w15:docId w15:val="{53DA331A-C8AE-489F-9BA9-F5267944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qFormat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1"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paragraph" w:customStyle="1" w:styleId="PersonalName">
    <w:name w:val="Personal Name"/>
    <w:basedOn w:val="Normal"/>
    <w:uiPriority w:val="2"/>
    <w:qFormat/>
    <w:rsid w:val="001874A7"/>
    <w:pPr>
      <w:spacing w:after="0"/>
    </w:pPr>
    <w:rPr>
      <w:rFonts w:asciiTheme="majorHAnsi" w:hAnsiTheme="majorHAnsi"/>
      <w:b/>
      <w:color w:val="94B6D2" w:themeColor="accent1"/>
      <w:kern w:val="0"/>
      <w:sz w:val="48"/>
      <w:szCs w:val="20"/>
      <w:lang w:eastAsia="ja-JP"/>
      <w14:ligatures w14:val="none"/>
    </w:rPr>
  </w:style>
  <w:style w:type="character" w:customStyle="1" w:styleId="SubsectionDateChar1">
    <w:name w:val="Subsection Date Char1"/>
    <w:basedOn w:val="DefaultParagraphFont"/>
    <w:link w:val="SubsectionDate"/>
    <w:rsid w:val="001874A7"/>
    <w:rPr>
      <w:rFonts w:asciiTheme="majorHAnsi" w:hAnsiTheme="majorHAnsi"/>
      <w:color w:val="775F55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874A7"/>
    <w:pPr>
      <w:spacing w:after="0" w:line="240" w:lineRule="auto"/>
      <w:outlineLvl w:val="0"/>
    </w:pPr>
    <w:rPr>
      <w:rFonts w:asciiTheme="majorHAnsi" w:hAnsiTheme="majorHAnsi"/>
      <w:b/>
      <w:color w:val="94B6D2" w:themeColor="accent1"/>
      <w:spacing w:val="20"/>
      <w:kern w:val="0"/>
      <w:sz w:val="24"/>
      <w:szCs w:val="22"/>
      <w:lang w:eastAsia="ja-JP"/>
      <w14:ligatures w14:val="none"/>
    </w:rPr>
  </w:style>
  <w:style w:type="paragraph" w:customStyle="1" w:styleId="SubsectionText">
    <w:name w:val="Subsection Text"/>
    <w:basedOn w:val="Normal"/>
    <w:qFormat/>
    <w:rsid w:val="001874A7"/>
    <w:pPr>
      <w:spacing w:before="120" w:after="160"/>
      <w:contextualSpacing/>
    </w:pPr>
    <w:rPr>
      <w:color w:val="000000" w:themeColor="text1"/>
      <w:kern w:val="0"/>
      <w:sz w:val="22"/>
      <w:szCs w:val="20"/>
      <w:lang w:eastAsia="ja-JP"/>
      <w14:ligatures w14:val="none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1874A7"/>
    <w:pPr>
      <w:spacing w:after="0" w:line="240" w:lineRule="auto"/>
      <w:outlineLvl w:val="0"/>
    </w:pPr>
    <w:rPr>
      <w:rFonts w:asciiTheme="majorHAnsi" w:hAnsiTheme="majorHAnsi"/>
      <w:color w:val="775F55" w:themeColor="text2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874A7"/>
    <w:rPr>
      <w:rFonts w:asciiTheme="majorHAnsi" w:hAnsiTheme="majorHAnsi"/>
      <w:b/>
      <w:color w:val="94B6D2" w:themeColor="accent1"/>
      <w:spacing w:val="20"/>
      <w:kern w:val="0"/>
      <w:sz w:val="24"/>
      <w:szCs w:val="22"/>
      <w:lang w:eastAsia="ja-JP"/>
      <w14:ligatures w14:val="none"/>
    </w:rPr>
  </w:style>
  <w:style w:type="paragraph" w:customStyle="1" w:styleId="Section">
    <w:name w:val="Section"/>
    <w:basedOn w:val="Normal"/>
    <w:next w:val="Normal"/>
    <w:qFormat/>
    <w:rsid w:val="001874A7"/>
    <w:pPr>
      <w:spacing w:before="320" w:after="40" w:line="240" w:lineRule="auto"/>
    </w:pPr>
    <w:rPr>
      <w:rFonts w:asciiTheme="majorHAnsi" w:hAnsiTheme="majorHAnsi"/>
      <w:b/>
      <w:color w:val="775F55" w:themeColor="text2"/>
      <w:kern w:val="0"/>
      <w:sz w:val="28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hyperlink" Target="https://github.com/mmomin12/Weather-Ap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2.xml"/><Relationship Id="rId10" Type="http://schemas.openxmlformats.org/officeDocument/2006/relationships/package" Target="embeddings/Microsoft_Word_Document.docx"/><Relationship Id="rId19" Type="http://schemas.openxmlformats.org/officeDocument/2006/relationships/package" Target="embeddings/Microsoft_Word_Document3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Word_97_-_2003_Document.doc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haf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5690F2ABA34036999851CED314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DDA0-986F-46AF-8BD1-4F89297DE671}"/>
      </w:docPartPr>
      <w:docPartBody>
        <w:p w:rsidR="00C31E69" w:rsidRDefault="007C5EE2">
          <w:pPr>
            <w:pStyle w:val="C95690F2ABA34036999851CED314655C"/>
          </w:pPr>
          <w:r w:rsidRPr="00D4032E">
            <w:t>title</w:t>
          </w:r>
        </w:p>
      </w:docPartBody>
    </w:docPart>
    <w:docPart>
      <w:docPartPr>
        <w:name w:val="F6C9A93BF61A412D9C88DD58BC8E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52ABB-4C35-4978-9F27-FE2C124D4493}"/>
      </w:docPartPr>
      <w:docPartBody>
        <w:p w:rsidR="00C31E69" w:rsidRDefault="007C5EE2">
          <w:pPr>
            <w:pStyle w:val="F6C9A93BF61A412D9C88DD58BC8EA865"/>
          </w:pPr>
          <w:r w:rsidRPr="00A5429D">
            <w:t>Subtitle</w:t>
          </w:r>
        </w:p>
      </w:docPartBody>
    </w:docPart>
    <w:docPart>
      <w:docPartPr>
        <w:name w:val="B2AEDE66229544F49B6F59D8EA843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1F5FD-14BF-4ADC-A3F9-F61710BC4745}"/>
      </w:docPartPr>
      <w:docPartBody>
        <w:p w:rsidR="005E7336" w:rsidRDefault="00EE5273" w:rsidP="00EE5273">
          <w:pPr>
            <w:pStyle w:val="B2AEDE66229544F49B6F59D8EA8436E5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Linotype-Bold">
    <w:altName w:val="Palatino Linotype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2"/>
    <w:rsid w:val="00262FE5"/>
    <w:rsid w:val="00432E66"/>
    <w:rsid w:val="005E7336"/>
    <w:rsid w:val="007C5EE2"/>
    <w:rsid w:val="00B24D7E"/>
    <w:rsid w:val="00C31E69"/>
    <w:rsid w:val="00E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5690F2ABA34036999851CED314655C">
    <w:name w:val="C95690F2ABA34036999851CED314655C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62E3A5761D7A4DD18E7DE850E43F95A2">
    <w:name w:val="62E3A5761D7A4DD18E7DE850E43F95A2"/>
  </w:style>
  <w:style w:type="paragraph" w:customStyle="1" w:styleId="F6C9A93BF61A412D9C88DD58BC8EA865">
    <w:name w:val="F6C9A93BF61A412D9C88DD58BC8EA865"/>
  </w:style>
  <w:style w:type="paragraph" w:customStyle="1" w:styleId="07CD82400A044E368F6385AAF21E7D27">
    <w:name w:val="07CD82400A044E368F6385AAF21E7D27"/>
  </w:style>
  <w:style w:type="paragraph" w:customStyle="1" w:styleId="B0BDD6197AC74B05B2BCDFDF752E451F">
    <w:name w:val="B0BDD6197AC74B05B2BCDFDF752E451F"/>
  </w:style>
  <w:style w:type="paragraph" w:customStyle="1" w:styleId="09DAF9D97EF5427984BB4AC138DC7EF6">
    <w:name w:val="09DAF9D97EF5427984BB4AC138DC7EF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BA1F7E18EF254F4A9CBB46FBBE98709F">
    <w:name w:val="BA1F7E18EF254F4A9CBB46FBBE98709F"/>
  </w:style>
  <w:style w:type="paragraph" w:customStyle="1" w:styleId="65CEB47E1AA44FB297D11A44145DC53E">
    <w:name w:val="65CEB47E1AA44FB297D11A44145DC53E"/>
  </w:style>
  <w:style w:type="paragraph" w:customStyle="1" w:styleId="239F2CB97AE94A39BF3F5E6E09F43278">
    <w:name w:val="239F2CB97AE94A39BF3F5E6E09F43278"/>
  </w:style>
  <w:style w:type="paragraph" w:customStyle="1" w:styleId="9B922F8D4A034BCDAD25BB8431DDFDA1">
    <w:name w:val="9B922F8D4A034BCDAD25BB8431DDFDA1"/>
  </w:style>
  <w:style w:type="paragraph" w:customStyle="1" w:styleId="46758A9672454C38A7C351DAF5F0428D">
    <w:name w:val="46758A9672454C38A7C351DAF5F0428D"/>
  </w:style>
  <w:style w:type="paragraph" w:customStyle="1" w:styleId="9B9869FBD99C4435B113E27451769F32">
    <w:name w:val="9B9869FBD99C4435B113E27451769F32"/>
  </w:style>
  <w:style w:type="paragraph" w:customStyle="1" w:styleId="07C0CA118ECD450B9719E42B00046E1B">
    <w:name w:val="07C0CA118ECD450B9719E42B00046E1B"/>
  </w:style>
  <w:style w:type="paragraph" w:customStyle="1" w:styleId="B0D4EA82106741C7BB5FB9B265561E70">
    <w:name w:val="B0D4EA82106741C7BB5FB9B265561E70"/>
  </w:style>
  <w:style w:type="paragraph" w:customStyle="1" w:styleId="EE1B136CCDDC46CC9C1AB2215549404B">
    <w:name w:val="EE1B136CCDDC46CC9C1AB2215549404B"/>
  </w:style>
  <w:style w:type="paragraph" w:customStyle="1" w:styleId="5AFED5292BF14AE29E99DD9CE8F2FB91">
    <w:name w:val="5AFED5292BF14AE29E99DD9CE8F2FB91"/>
  </w:style>
  <w:style w:type="paragraph" w:customStyle="1" w:styleId="E84DD66BD8CA48E58F005854F57419CF">
    <w:name w:val="E84DD66BD8CA48E58F005854F57419CF"/>
    <w:rsid w:val="00EE5273"/>
  </w:style>
  <w:style w:type="paragraph" w:customStyle="1" w:styleId="B2AEDE66229544F49B6F59D8EA8436E5">
    <w:name w:val="B2AEDE66229544F49B6F59D8EA8436E5"/>
    <w:rsid w:val="00EE5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06C9-7C22-4735-B26E-98DAE3B3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37</TotalTime>
  <Pages>8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management System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 System</dc:title>
  <dc:subject>Group name: Panther Coders</dc:subject>
  <dc:creator>Hamza</dc:creator>
  <cp:lastModifiedBy>Ever Lopez</cp:lastModifiedBy>
  <cp:revision>13</cp:revision>
  <cp:lastPrinted>2018-01-24T04:31:00Z</cp:lastPrinted>
  <dcterms:created xsi:type="dcterms:W3CDTF">2018-01-24T03:37:00Z</dcterms:created>
  <dcterms:modified xsi:type="dcterms:W3CDTF">2018-01-24T04:33:00Z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